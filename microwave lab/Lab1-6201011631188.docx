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3D201" w14:textId="77777777" w:rsidR="00974087" w:rsidRPr="003B190B" w:rsidRDefault="00974087" w:rsidP="00974087">
      <w:pPr>
        <w:autoSpaceDE w:val="0"/>
        <w:autoSpaceDN w:val="0"/>
        <w:adjustRightInd w:val="0"/>
        <w:spacing w:before="240"/>
        <w:rPr>
          <w:rFonts w:ascii="TH Sarabun New" w:hAnsi="TH Sarabun New" w:cs="TH Sarabun New"/>
          <w:sz w:val="32"/>
          <w:szCs w:val="32"/>
        </w:rPr>
      </w:pPr>
      <w:r w:rsidRPr="003B190B">
        <w:rPr>
          <w:rFonts w:ascii="TH Sarabun New" w:hAnsi="TH Sarabun New" w:cs="TH Sarabun New"/>
          <w:sz w:val="32"/>
          <w:szCs w:val="32"/>
          <w:cs/>
        </w:rPr>
        <w:t>รหัสวิชา</w:t>
      </w:r>
      <w:r w:rsidRPr="003B190B">
        <w:rPr>
          <w:rFonts w:ascii="TH Sarabun New" w:hAnsi="TH Sarabun New" w:cs="TH Sarabun New"/>
          <w:sz w:val="32"/>
          <w:szCs w:val="32"/>
        </w:rPr>
        <w:t>……</w:t>
      </w:r>
      <w:r>
        <w:rPr>
          <w:rFonts w:ascii="TH Sarabun New" w:hAnsi="TH Sarabun New" w:cs="TH Sarabun New"/>
          <w:sz w:val="32"/>
          <w:szCs w:val="32"/>
        </w:rPr>
        <w:t>010113340</w:t>
      </w:r>
      <w:r w:rsidRPr="003B190B">
        <w:rPr>
          <w:rFonts w:ascii="TH Sarabun New" w:hAnsi="TH Sarabun New" w:cs="TH Sarabun New"/>
          <w:sz w:val="32"/>
          <w:szCs w:val="32"/>
        </w:rPr>
        <w:t>……………..</w:t>
      </w:r>
      <w:r w:rsidRPr="003B190B">
        <w:rPr>
          <w:rFonts w:ascii="TH Sarabun New" w:hAnsi="TH Sarabun New" w:cs="TH Sarabun New"/>
          <w:sz w:val="32"/>
          <w:szCs w:val="32"/>
          <w:cs/>
        </w:rPr>
        <w:t>ชื่อวิชา</w:t>
      </w:r>
      <w:r w:rsidRPr="003B190B">
        <w:rPr>
          <w:rFonts w:ascii="TH Sarabun New" w:hAnsi="TH Sarabun New" w:cs="TH Sarabun New"/>
          <w:sz w:val="32"/>
          <w:szCs w:val="32"/>
        </w:rPr>
        <w:t xml:space="preserve"> Antenna and Microwave Engineering Laboratory</w:t>
      </w:r>
    </w:p>
    <w:p w14:paraId="0B0C385F" w14:textId="77777777" w:rsidR="00974087" w:rsidRPr="003B190B" w:rsidRDefault="00974087" w:rsidP="00974087">
      <w:pPr>
        <w:autoSpaceDE w:val="0"/>
        <w:autoSpaceDN w:val="0"/>
        <w:adjustRightInd w:val="0"/>
        <w:rPr>
          <w:rFonts w:ascii="TH Sarabun New" w:hAnsi="TH Sarabun New" w:cs="TH Sarabun New"/>
          <w:sz w:val="32"/>
          <w:szCs w:val="32"/>
        </w:rPr>
      </w:pPr>
      <w:r w:rsidRPr="003B190B">
        <w:rPr>
          <w:rFonts w:ascii="TH Sarabun New" w:hAnsi="TH Sarabun New" w:cs="TH Sarabun New"/>
          <w:sz w:val="32"/>
          <w:szCs w:val="32"/>
          <w:cs/>
        </w:rPr>
        <w:t>ภาคการศึกษาที่</w:t>
      </w:r>
      <w:r w:rsidRPr="003B190B">
        <w:rPr>
          <w:rFonts w:ascii="TH Sarabun New" w:hAnsi="TH Sarabun New" w:cs="TH Sarabun New"/>
          <w:sz w:val="32"/>
          <w:szCs w:val="32"/>
        </w:rPr>
        <w:t>……….</w:t>
      </w:r>
      <w:r>
        <w:rPr>
          <w:rFonts w:ascii="TH Sarabun New" w:hAnsi="TH Sarabun New" w:cs="TH Sarabun New"/>
          <w:sz w:val="32"/>
          <w:szCs w:val="32"/>
        </w:rPr>
        <w:t>2</w:t>
      </w:r>
      <w:r w:rsidRPr="003B190B">
        <w:rPr>
          <w:rFonts w:ascii="TH Sarabun New" w:hAnsi="TH Sarabun New" w:cs="TH Sarabun New"/>
          <w:sz w:val="32"/>
          <w:szCs w:val="32"/>
        </w:rPr>
        <w:t>………</w:t>
      </w:r>
      <w:r w:rsidRPr="003B190B">
        <w:rPr>
          <w:rFonts w:ascii="TH Sarabun New" w:hAnsi="TH Sarabun New" w:cs="TH Sarabun New"/>
          <w:sz w:val="32"/>
          <w:szCs w:val="32"/>
          <w:cs/>
        </w:rPr>
        <w:t>ประจำปีการศึกษา</w:t>
      </w:r>
      <w:r w:rsidRPr="003B190B">
        <w:rPr>
          <w:rFonts w:ascii="TH Sarabun New" w:hAnsi="TH Sarabun New" w:cs="TH Sarabun New"/>
          <w:sz w:val="32"/>
          <w:szCs w:val="32"/>
        </w:rPr>
        <w:t>……...........…</w:t>
      </w:r>
      <w:r>
        <w:rPr>
          <w:rFonts w:ascii="TH Sarabun New" w:hAnsi="TH Sarabun New" w:cs="TH Sarabun New"/>
          <w:sz w:val="32"/>
          <w:szCs w:val="32"/>
        </w:rPr>
        <w:t>2565</w:t>
      </w:r>
      <w:r w:rsidRPr="003B190B">
        <w:rPr>
          <w:rFonts w:ascii="TH Sarabun New" w:hAnsi="TH Sarabun New" w:cs="TH Sarabun New"/>
          <w:sz w:val="32"/>
          <w:szCs w:val="32"/>
        </w:rPr>
        <w:t>…………………………………......……….</w:t>
      </w:r>
    </w:p>
    <w:p w14:paraId="6EDB5D57" w14:textId="77777777" w:rsidR="00974087" w:rsidRPr="003B190B" w:rsidRDefault="00974087" w:rsidP="00974087">
      <w:pPr>
        <w:autoSpaceDE w:val="0"/>
        <w:autoSpaceDN w:val="0"/>
        <w:adjustRightInd w:val="0"/>
        <w:rPr>
          <w:rFonts w:ascii="TH Sarabun New" w:hAnsi="TH Sarabun New" w:cs="TH Sarabun New"/>
          <w:sz w:val="32"/>
          <w:szCs w:val="32"/>
        </w:rPr>
      </w:pPr>
      <w:r w:rsidRPr="003B190B">
        <w:rPr>
          <w:rFonts w:ascii="TH Sarabun New" w:hAnsi="TH Sarabun New" w:cs="TH Sarabun New"/>
          <w:sz w:val="32"/>
          <w:szCs w:val="32"/>
          <w:cs/>
        </w:rPr>
        <w:t>รหัสนักศึกษา</w:t>
      </w:r>
      <w:r w:rsidRPr="003B190B">
        <w:rPr>
          <w:rFonts w:ascii="TH Sarabun New" w:hAnsi="TH Sarabun New" w:cs="TH Sarabun New"/>
          <w:sz w:val="32"/>
          <w:szCs w:val="32"/>
        </w:rPr>
        <w:t>……</w:t>
      </w:r>
      <w:r>
        <w:rPr>
          <w:rFonts w:ascii="TH Sarabun New" w:hAnsi="TH Sarabun New" w:cs="TH Sarabun New"/>
          <w:sz w:val="32"/>
          <w:szCs w:val="32"/>
        </w:rPr>
        <w:t>6201011631188</w:t>
      </w:r>
      <w:r w:rsidRPr="003B190B">
        <w:rPr>
          <w:rFonts w:ascii="TH Sarabun New" w:hAnsi="TH Sarabun New" w:cs="TH Sarabun New"/>
          <w:sz w:val="32"/>
          <w:szCs w:val="32"/>
        </w:rPr>
        <w:t>…….……</w:t>
      </w:r>
      <w:r w:rsidRPr="003B190B">
        <w:rPr>
          <w:rFonts w:ascii="TH Sarabun New" w:hAnsi="TH Sarabun New" w:cs="TH Sarabun New"/>
          <w:sz w:val="32"/>
          <w:szCs w:val="32"/>
          <w:cs/>
        </w:rPr>
        <w:t>ชื่อ</w:t>
      </w:r>
      <w:r w:rsidRPr="003B190B">
        <w:rPr>
          <w:rFonts w:ascii="TH Sarabun New" w:hAnsi="TH Sarabun New" w:cs="TH Sarabun New"/>
          <w:sz w:val="32"/>
          <w:szCs w:val="32"/>
        </w:rPr>
        <w:t>-</w:t>
      </w:r>
      <w:r w:rsidRPr="003B190B">
        <w:rPr>
          <w:rFonts w:ascii="TH Sarabun New" w:hAnsi="TH Sarabun New" w:cs="TH Sarabun New"/>
          <w:sz w:val="32"/>
          <w:szCs w:val="32"/>
          <w:cs/>
        </w:rPr>
        <w:t>นามสกุล</w:t>
      </w:r>
      <w:r w:rsidRPr="003B190B">
        <w:rPr>
          <w:rFonts w:ascii="TH Sarabun New" w:hAnsi="TH Sarabun New" w:cs="TH Sarabun New"/>
          <w:sz w:val="32"/>
          <w:szCs w:val="32"/>
        </w:rPr>
        <w:t>…</w:t>
      </w:r>
      <w:r>
        <w:rPr>
          <w:rFonts w:ascii="TH Sarabun New" w:hAnsi="TH Sarabun New" w:cs="TH Sarabun New" w:hint="cs"/>
          <w:sz w:val="32"/>
          <w:szCs w:val="32"/>
          <w:cs/>
        </w:rPr>
        <w:t>นาย</w:t>
      </w:r>
      <w:r w:rsidRPr="003B190B">
        <w:rPr>
          <w:rFonts w:ascii="TH Sarabun New" w:hAnsi="TH Sarabun New" w:cs="TH Sarabun New"/>
          <w:sz w:val="32"/>
          <w:szCs w:val="32"/>
        </w:rPr>
        <w:t>…</w:t>
      </w:r>
      <w:r>
        <w:rPr>
          <w:rFonts w:ascii="TH Sarabun New" w:hAnsi="TH Sarabun New" w:cs="TH Sarabun New" w:hint="cs"/>
          <w:sz w:val="32"/>
          <w:szCs w:val="32"/>
          <w:cs/>
        </w:rPr>
        <w:t>โสภณ</w:t>
      </w:r>
      <w:r w:rsidRPr="003B190B">
        <w:rPr>
          <w:rFonts w:ascii="TH Sarabun New" w:hAnsi="TH Sarabun New" w:cs="TH Sarabun New"/>
          <w:sz w:val="32"/>
          <w:szCs w:val="32"/>
        </w:rPr>
        <w:t>………</w:t>
      </w:r>
      <w:r>
        <w:rPr>
          <w:rFonts w:ascii="TH Sarabun New" w:hAnsi="TH Sarabun New" w:cs="TH Sarabun New" w:hint="cs"/>
          <w:sz w:val="32"/>
          <w:szCs w:val="32"/>
          <w:cs/>
        </w:rPr>
        <w:t>สุขสมบูรณ์</w:t>
      </w:r>
      <w:r w:rsidRPr="003B190B">
        <w:rPr>
          <w:rFonts w:ascii="TH Sarabun New" w:hAnsi="TH Sarabun New" w:cs="TH Sarabun New"/>
          <w:sz w:val="32"/>
          <w:szCs w:val="32"/>
        </w:rPr>
        <w:t>……………</w:t>
      </w:r>
    </w:p>
    <w:p w14:paraId="7098C1B9" w14:textId="77777777" w:rsidR="00974087" w:rsidRPr="003B190B" w:rsidRDefault="00974087" w:rsidP="00974087">
      <w:pPr>
        <w:autoSpaceDE w:val="0"/>
        <w:autoSpaceDN w:val="0"/>
        <w:adjustRightInd w:val="0"/>
        <w:rPr>
          <w:rFonts w:ascii="TH Sarabun New" w:hAnsi="TH Sarabun New" w:cs="TH Sarabun New"/>
          <w:sz w:val="32"/>
          <w:szCs w:val="32"/>
          <w:cs/>
        </w:rPr>
      </w:pPr>
      <w:r w:rsidRPr="003B190B">
        <w:rPr>
          <w:rFonts w:ascii="TH Sarabun New" w:hAnsi="TH Sarabun New" w:cs="TH Sarabun New"/>
          <w:sz w:val="32"/>
          <w:szCs w:val="32"/>
          <w:cs/>
        </w:rPr>
        <w:t>รหัสนักศึกษา</w:t>
      </w:r>
      <w:r w:rsidRPr="003B190B">
        <w:rPr>
          <w:rFonts w:ascii="TH Sarabun New" w:hAnsi="TH Sarabun New" w:cs="TH Sarabun New"/>
          <w:sz w:val="32"/>
          <w:szCs w:val="32"/>
        </w:rPr>
        <w:t>……</w:t>
      </w:r>
      <w:r>
        <w:rPr>
          <w:rFonts w:ascii="TH Sarabun New" w:hAnsi="TH Sarabun New" w:cs="TH Sarabun New"/>
          <w:sz w:val="32"/>
          <w:szCs w:val="32"/>
        </w:rPr>
        <w:t>6201011631072</w:t>
      </w:r>
      <w:r w:rsidRPr="003B190B">
        <w:rPr>
          <w:rFonts w:ascii="TH Sarabun New" w:hAnsi="TH Sarabun New" w:cs="TH Sarabun New"/>
          <w:sz w:val="32"/>
          <w:szCs w:val="32"/>
        </w:rPr>
        <w:t>….………</w:t>
      </w:r>
      <w:r w:rsidRPr="003B190B">
        <w:rPr>
          <w:rFonts w:ascii="TH Sarabun New" w:hAnsi="TH Sarabun New" w:cs="TH Sarabun New"/>
          <w:sz w:val="32"/>
          <w:szCs w:val="32"/>
          <w:cs/>
        </w:rPr>
        <w:t>ชื่อ</w:t>
      </w:r>
      <w:r w:rsidRPr="003B190B">
        <w:rPr>
          <w:rFonts w:ascii="TH Sarabun New" w:hAnsi="TH Sarabun New" w:cs="TH Sarabun New"/>
          <w:sz w:val="32"/>
          <w:szCs w:val="32"/>
        </w:rPr>
        <w:t>-</w:t>
      </w:r>
      <w:r w:rsidRPr="003B190B">
        <w:rPr>
          <w:rFonts w:ascii="TH Sarabun New" w:hAnsi="TH Sarabun New" w:cs="TH Sarabun New"/>
          <w:sz w:val="32"/>
          <w:szCs w:val="32"/>
          <w:cs/>
        </w:rPr>
        <w:t>นามสกุล</w:t>
      </w:r>
      <w:r w:rsidRPr="003B190B">
        <w:rPr>
          <w:rFonts w:ascii="TH Sarabun New" w:hAnsi="TH Sarabun New" w:cs="TH Sarabun New"/>
          <w:sz w:val="32"/>
          <w:szCs w:val="32"/>
        </w:rPr>
        <w:t>……</w:t>
      </w:r>
      <w:r>
        <w:rPr>
          <w:rFonts w:ascii="TH Sarabun New" w:hAnsi="TH Sarabun New" w:cs="TH Sarabun New" w:hint="cs"/>
          <w:sz w:val="32"/>
          <w:szCs w:val="32"/>
          <w:cs/>
        </w:rPr>
        <w:t>นาย ธนภูมิ</w:t>
      </w:r>
      <w:r w:rsidRPr="003B190B">
        <w:rPr>
          <w:rFonts w:ascii="TH Sarabun New" w:hAnsi="TH Sarabun New" w:cs="TH Sarabun New"/>
          <w:sz w:val="32"/>
          <w:szCs w:val="32"/>
        </w:rPr>
        <w:t>……</w:t>
      </w:r>
      <w:r>
        <w:rPr>
          <w:rFonts w:ascii="TH Sarabun New" w:hAnsi="TH Sarabun New" w:cs="TH Sarabun New" w:hint="cs"/>
          <w:sz w:val="32"/>
          <w:szCs w:val="32"/>
          <w:cs/>
        </w:rPr>
        <w:t>อังอำนวยศิริ</w:t>
      </w:r>
      <w:r w:rsidRPr="003B190B">
        <w:rPr>
          <w:rFonts w:ascii="TH Sarabun New" w:hAnsi="TH Sarabun New" w:cs="TH Sarabun New"/>
          <w:sz w:val="32"/>
          <w:szCs w:val="32"/>
        </w:rPr>
        <w:t>…………</w:t>
      </w:r>
    </w:p>
    <w:p w14:paraId="2F4CBE6F" w14:textId="7819B81F" w:rsidR="00974087" w:rsidRPr="003B190B" w:rsidRDefault="00974087" w:rsidP="00974087">
      <w:pPr>
        <w:autoSpaceDE w:val="0"/>
        <w:autoSpaceDN w:val="0"/>
        <w:adjustRightInd w:val="0"/>
        <w:rPr>
          <w:rFonts w:ascii="TH Sarabun New" w:hAnsi="TH Sarabun New" w:cs="TH Sarabun New"/>
          <w:sz w:val="32"/>
          <w:szCs w:val="32"/>
        </w:rPr>
      </w:pPr>
      <w:r w:rsidRPr="003B190B">
        <w:rPr>
          <w:rFonts w:ascii="TH Sarabun New" w:hAnsi="TH Sarabun New" w:cs="TH Sarabun New"/>
          <w:sz w:val="32"/>
          <w:szCs w:val="32"/>
          <w:cs/>
        </w:rPr>
        <w:t>วันที่และช่วงเวลาที่ทำการทดลอง</w:t>
      </w:r>
      <w:r w:rsidRPr="003B190B">
        <w:rPr>
          <w:rFonts w:ascii="TH Sarabun New" w:hAnsi="TH Sarabun New" w:cs="TH Sarabun New"/>
          <w:sz w:val="32"/>
          <w:szCs w:val="32"/>
        </w:rPr>
        <w:t xml:space="preserve"> .............</w:t>
      </w:r>
      <w:r>
        <w:rPr>
          <w:rFonts w:ascii="TH Sarabun New" w:hAnsi="TH Sarabun New" w:cs="TH Sarabun New"/>
          <w:sz w:val="32"/>
          <w:szCs w:val="32"/>
        </w:rPr>
        <w:t xml:space="preserve">8 </w:t>
      </w:r>
      <w:r>
        <w:rPr>
          <w:rFonts w:ascii="TH Sarabun New" w:hAnsi="TH Sarabun New" w:cs="TH Sarabun New" w:hint="cs"/>
          <w:sz w:val="32"/>
          <w:szCs w:val="32"/>
          <w:cs/>
        </w:rPr>
        <w:t>กุมภาพันธ์</w:t>
      </w:r>
      <w:r w:rsidRPr="003B190B">
        <w:rPr>
          <w:rFonts w:ascii="TH Sarabun New" w:hAnsi="TH Sarabun New" w:cs="TH Sarabun New"/>
          <w:sz w:val="32"/>
          <w:szCs w:val="32"/>
        </w:rPr>
        <w:t>....</w:t>
      </w:r>
      <w:r>
        <w:rPr>
          <w:rFonts w:ascii="TH Sarabun New" w:hAnsi="TH Sarabun New" w:cs="TH Sarabun New"/>
          <w:sz w:val="32"/>
          <w:szCs w:val="32"/>
        </w:rPr>
        <w:t>256</w:t>
      </w:r>
      <w:r w:rsidR="00310184">
        <w:rPr>
          <w:rFonts w:ascii="TH Sarabun New" w:hAnsi="TH Sarabun New" w:cs="TH Sarabun New"/>
          <w:sz w:val="32"/>
          <w:szCs w:val="32"/>
        </w:rPr>
        <w:t>6</w:t>
      </w:r>
      <w:r w:rsidRPr="003B190B">
        <w:rPr>
          <w:rFonts w:ascii="TH Sarabun New" w:hAnsi="TH Sarabun New" w:cs="TH Sarabun New"/>
          <w:sz w:val="32"/>
          <w:szCs w:val="32"/>
        </w:rPr>
        <w:t>.....................................</w:t>
      </w:r>
    </w:p>
    <w:p w14:paraId="2E327547" w14:textId="77777777" w:rsidR="00974087" w:rsidRPr="003B190B" w:rsidRDefault="00974087" w:rsidP="00974087">
      <w:pPr>
        <w:autoSpaceDE w:val="0"/>
        <w:autoSpaceDN w:val="0"/>
        <w:adjustRightInd w:val="0"/>
        <w:rPr>
          <w:rFonts w:ascii="TH Sarabun New" w:hAnsi="TH Sarabun New" w:cs="TH Sarabun New"/>
          <w:sz w:val="32"/>
          <w:szCs w:val="32"/>
        </w:rPr>
      </w:pPr>
      <w:r w:rsidRPr="003B190B">
        <w:rPr>
          <w:rFonts w:ascii="TH Sarabun New" w:hAnsi="TH Sarabun New" w:cs="TH Sarabun New"/>
          <w:sz w:val="32"/>
          <w:szCs w:val="32"/>
          <w:cs/>
        </w:rPr>
        <w:t>อาจารย์ผู้สอน</w:t>
      </w:r>
      <w:r w:rsidRPr="003B190B">
        <w:rPr>
          <w:rFonts w:ascii="TH Sarabun New" w:hAnsi="TH Sarabun New" w:cs="TH Sarabun New"/>
          <w:sz w:val="32"/>
          <w:szCs w:val="32"/>
        </w:rPr>
        <w:t>……………</w:t>
      </w:r>
      <w:r>
        <w:rPr>
          <w:rFonts w:ascii="TH Sarabun New" w:hAnsi="TH Sarabun New" w:cs="TH Sarabun New"/>
          <w:sz w:val="32"/>
          <w:szCs w:val="32"/>
        </w:rPr>
        <w:t>PTD,WWT</w:t>
      </w:r>
      <w:r w:rsidRPr="003B190B">
        <w:rPr>
          <w:rFonts w:ascii="TH Sarabun New" w:hAnsi="TH Sarabun New" w:cs="TH Sarabun New"/>
          <w:sz w:val="32"/>
          <w:szCs w:val="32"/>
        </w:rPr>
        <w:t>………..……….……</w:t>
      </w:r>
    </w:p>
    <w:p w14:paraId="2FF00D69" w14:textId="77777777" w:rsidR="005D1CEC" w:rsidRPr="002638DE" w:rsidRDefault="00D01138" w:rsidP="00C3032B">
      <w:pPr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1E146AA" wp14:editId="4A60B5E8">
                <wp:simplePos x="0" y="0"/>
                <wp:positionH relativeFrom="column">
                  <wp:posOffset>-157480</wp:posOffset>
                </wp:positionH>
                <wp:positionV relativeFrom="paragraph">
                  <wp:posOffset>186055</wp:posOffset>
                </wp:positionV>
                <wp:extent cx="6122035" cy="0"/>
                <wp:effectExtent l="17780" t="18415" r="13335" b="10160"/>
                <wp:wrapNone/>
                <wp:docPr id="10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2035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A892B2" id="Line 12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2.4pt,14.65pt" to="469.65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K4mFAIAACsEAAAOAAAAZHJzL2Uyb0RvYy54bWysU02P2jAQvVfqf7Byh3xsoBARVlUCvdAW&#10;abc/wNgOserYlm0IqOp/79gkiG0vVdUcnLFn5vnNvPHq+dIJdGbGciXLKJ0mEWKSKMrlsYy+vW4n&#10;iwhZhyXFQklWRldmo+f1+3erXhcsU60SlBkEINIWvS6j1jldxLElLeuwnSrNJDgbZTrsYGuOMTW4&#10;B/ROxFmSzONeGaqNIsxaOK1vzmgd8JuGEfe1aSxzSJQRcHNhNWE9+DVer3BxNFi3nAw08D+w6DCX&#10;cOkdqsYOo5Phf0B1nBhlVeOmRHWxahpOWKgBqkmT36p5abFmoRZojtX3Ntn/B0u+nPcGcQraQXsk&#10;7kCjHZcMpZnvTa9tASGV3BtfHbnIF71T5LtFUlUtlkcWOL5eNeSlPiN+k+I3VsMNh/6zohCDT06F&#10;Rl0a03lIaAG6BD2udz3YxSECh/M0y5KnWYTI6ItxMSZqY90npjrkjTISQDoA4/POOk8EF2OIv0eq&#10;LRciyC0k6oHtMpklIcMqwan3+jhrjodKGHTGfmLCF8oCz2OYUSdJA1rLMN0MtsNc3Gy4XUiPB7UA&#10;n8G6jcSPZbLcLDaLfJJn880kT+p68nFb5ZP5Nv0wq5/qqqrTn55amhctp5RJz24czzT/O/mHh3Ib&#10;rPuA3vsQv0UPDQOy4z+QDmJ6/W6TcFD0ujejyDCRIXh4PX7kH/dgP77x9S8AAAD//wMAUEsDBBQA&#10;BgAIAAAAIQCMlvvF3AAAAAkBAAAPAAAAZHJzL2Rvd25yZXYueG1sTI9NT4NAEIbvJv6HzZh4axdp&#10;NUBZGm3ipTex0R6n7AhEdpawWwr/3m086G0+3jzzTL6dTCdGGlxrWcHDMgJBXFndcq3g8P66SEA4&#10;j6yxs0wKZnKwLW5vcsy0vfAbjaWvRYCwy1BB432fSemqhgy6pe2Jw+7LDgZ9aIda6gEvAW46GUfR&#10;kzTYcrjQYE+7hqrv8mwC5fEzedljcpjnrjym693HfmSj1P3d9LwB4Wnyf2G46gd1KILTyZ5ZO9Ep&#10;WMTroO4VxOkKRAikq2tx+h3IIpf/Pyh+AAAA//8DAFBLAQItABQABgAIAAAAIQC2gziS/gAAAOEB&#10;AAATAAAAAAAAAAAAAAAAAAAAAABbQ29udGVudF9UeXBlc10ueG1sUEsBAi0AFAAGAAgAAAAhADj9&#10;If/WAAAAlAEAAAsAAAAAAAAAAAAAAAAALwEAAF9yZWxzLy5yZWxzUEsBAi0AFAAGAAgAAAAhALyk&#10;riYUAgAAKwQAAA4AAAAAAAAAAAAAAAAALgIAAGRycy9lMm9Eb2MueG1sUEsBAi0AFAAGAAgAAAAh&#10;AIyW+8XcAAAACQEAAA8AAAAAAAAAAAAAAAAAbgQAAGRycy9kb3ducmV2LnhtbFBLBQYAAAAABAAE&#10;APMAAAB3BQAAAAA=&#10;" strokeweight="1.5pt"/>
            </w:pict>
          </mc:Fallback>
        </mc:AlternateContent>
      </w:r>
    </w:p>
    <w:p w14:paraId="273F3ECD" w14:textId="77777777" w:rsidR="005D1CEC" w:rsidRPr="002638DE" w:rsidRDefault="005D1CEC">
      <w:pPr>
        <w:pStyle w:val="1"/>
        <w:tabs>
          <w:tab w:val="left" w:pos="1440"/>
        </w:tabs>
        <w:jc w:val="both"/>
        <w:rPr>
          <w:rFonts w:ascii="TH Sarabun New" w:hAnsi="TH Sarabun New" w:cs="TH Sarabun New"/>
          <w:sz w:val="32"/>
          <w:szCs w:val="32"/>
        </w:rPr>
      </w:pPr>
      <w:r w:rsidRPr="002638DE">
        <w:rPr>
          <w:rFonts w:ascii="TH Sarabun New" w:hAnsi="TH Sarabun New" w:cs="TH Sarabun New"/>
          <w:sz w:val="32"/>
          <w:szCs w:val="32"/>
          <w:cs/>
        </w:rPr>
        <w:t>วัตถุประสงค์</w:t>
      </w:r>
    </w:p>
    <w:p w14:paraId="40590727" w14:textId="29ED053F" w:rsidR="005D1CEC" w:rsidRPr="002638DE" w:rsidRDefault="005D1CEC" w:rsidP="00507F2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638DE">
        <w:rPr>
          <w:rFonts w:ascii="TH Sarabun New" w:hAnsi="TH Sarabun New" w:cs="TH Sarabun New"/>
          <w:sz w:val="32"/>
          <w:szCs w:val="32"/>
        </w:rPr>
        <w:t xml:space="preserve">1. </w:t>
      </w:r>
      <w:r w:rsidRPr="002638DE">
        <w:rPr>
          <w:rFonts w:ascii="TH Sarabun New" w:hAnsi="TH Sarabun New" w:cs="TH Sarabun New"/>
          <w:sz w:val="32"/>
          <w:szCs w:val="32"/>
          <w:cs/>
        </w:rPr>
        <w:t>เพื่อให้นักศึกษามีความรู้และความเข้าใจเกี่ยวกับชนิดและโครงสร</w:t>
      </w:r>
      <w:r w:rsidR="002638DE">
        <w:rPr>
          <w:rFonts w:ascii="TH Sarabun New" w:hAnsi="TH Sarabun New" w:cs="TH Sarabun New"/>
          <w:sz w:val="32"/>
          <w:szCs w:val="32"/>
          <w:cs/>
        </w:rPr>
        <w:t>้างของ</w:t>
      </w:r>
      <w:r w:rsidR="00F94A31">
        <w:rPr>
          <w:rFonts w:ascii="TH Sarabun New" w:hAnsi="TH Sarabun New" w:cs="TH Sarabun New" w:hint="cs"/>
          <w:sz w:val="32"/>
          <w:szCs w:val="32"/>
          <w:cs/>
        </w:rPr>
        <w:t>ตัว</w:t>
      </w:r>
      <w:r w:rsidR="002638DE">
        <w:rPr>
          <w:rFonts w:ascii="TH Sarabun New" w:hAnsi="TH Sarabun New" w:cs="TH Sarabun New"/>
          <w:sz w:val="32"/>
          <w:szCs w:val="32"/>
          <w:cs/>
        </w:rPr>
        <w:t>กรองสัญญาณและ</w:t>
      </w:r>
      <w:r w:rsidR="002638DE">
        <w:rPr>
          <w:rFonts w:ascii="TH Sarabun New" w:hAnsi="TH Sarabun New" w:cs="TH Sarabun New" w:hint="cs"/>
          <w:sz w:val="32"/>
          <w:szCs w:val="32"/>
          <w:cs/>
        </w:rPr>
        <w:t>อุปกรณ์ไมโครเวฟ</w:t>
      </w:r>
      <w:r w:rsidR="00C07F65">
        <w:rPr>
          <w:rFonts w:ascii="TH Sarabun New" w:hAnsi="TH Sarabun New" w:cs="TH Sarabun New" w:hint="cs"/>
          <w:sz w:val="32"/>
          <w:szCs w:val="32"/>
          <w:cs/>
        </w:rPr>
        <w:t>อื่น ๆ</w:t>
      </w:r>
    </w:p>
    <w:p w14:paraId="3274445A" w14:textId="2A86D096" w:rsidR="005D1CEC" w:rsidRPr="002638DE" w:rsidRDefault="005D1CEC" w:rsidP="00507F28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638DE">
        <w:rPr>
          <w:rFonts w:ascii="TH Sarabun New" w:hAnsi="TH Sarabun New" w:cs="TH Sarabun New"/>
          <w:sz w:val="32"/>
          <w:szCs w:val="32"/>
        </w:rPr>
        <w:t xml:space="preserve">2. </w:t>
      </w:r>
      <w:r w:rsidRPr="002638DE">
        <w:rPr>
          <w:rFonts w:ascii="TH Sarabun New" w:hAnsi="TH Sarabun New" w:cs="TH Sarabun New"/>
          <w:sz w:val="32"/>
          <w:szCs w:val="32"/>
          <w:cs/>
        </w:rPr>
        <w:t>เพื่อให้นักศึกษาสามารถวัดผลตอบสนองทางความถี่ของ</w:t>
      </w:r>
      <w:r w:rsidR="00F94A31">
        <w:rPr>
          <w:rFonts w:ascii="TH Sarabun New" w:hAnsi="TH Sarabun New" w:cs="TH Sarabun New" w:hint="cs"/>
          <w:sz w:val="32"/>
          <w:szCs w:val="32"/>
          <w:cs/>
        </w:rPr>
        <w:t>ตัว</w:t>
      </w:r>
      <w:r w:rsidRPr="002638DE">
        <w:rPr>
          <w:rFonts w:ascii="TH Sarabun New" w:hAnsi="TH Sarabun New" w:cs="TH Sarabun New"/>
          <w:sz w:val="32"/>
          <w:szCs w:val="32"/>
          <w:cs/>
        </w:rPr>
        <w:t>กรองสัญญาณและ</w:t>
      </w:r>
      <w:r w:rsidR="002638DE">
        <w:rPr>
          <w:rFonts w:ascii="TH Sarabun New" w:hAnsi="TH Sarabun New" w:cs="TH Sarabun New" w:hint="cs"/>
          <w:sz w:val="32"/>
          <w:szCs w:val="32"/>
          <w:cs/>
        </w:rPr>
        <w:t>อุปกรณ์ไมโครเวฟ</w:t>
      </w:r>
      <w:r w:rsidRPr="002638DE">
        <w:rPr>
          <w:rFonts w:ascii="TH Sarabun New" w:hAnsi="TH Sarabun New" w:cs="TH Sarabun New"/>
          <w:sz w:val="32"/>
          <w:szCs w:val="32"/>
          <w:cs/>
        </w:rPr>
        <w:t xml:space="preserve">โดยใช้เครื่อง </w:t>
      </w:r>
      <w:r w:rsidR="00BB7638">
        <w:rPr>
          <w:rFonts w:ascii="TH Sarabun New" w:hAnsi="TH Sarabun New" w:cs="TH Sarabun New"/>
          <w:sz w:val="32"/>
          <w:szCs w:val="32"/>
        </w:rPr>
        <w:t xml:space="preserve">Vector </w:t>
      </w:r>
      <w:r w:rsidRPr="002638DE">
        <w:rPr>
          <w:rFonts w:ascii="TH Sarabun New" w:hAnsi="TH Sarabun New" w:cs="TH Sarabun New"/>
          <w:sz w:val="32"/>
          <w:szCs w:val="32"/>
        </w:rPr>
        <w:t xml:space="preserve">Network Analyzer </w:t>
      </w:r>
      <w:r w:rsidRPr="002638DE">
        <w:rPr>
          <w:rFonts w:ascii="TH Sarabun New" w:hAnsi="TH Sarabun New" w:cs="TH Sarabun New"/>
          <w:sz w:val="32"/>
          <w:szCs w:val="32"/>
          <w:cs/>
        </w:rPr>
        <w:t>ได้</w:t>
      </w:r>
    </w:p>
    <w:p w14:paraId="316EFABA" w14:textId="77777777" w:rsidR="005D1CEC" w:rsidRPr="002638DE" w:rsidRDefault="005D1CEC" w:rsidP="00C3032B">
      <w:pPr>
        <w:rPr>
          <w:rFonts w:ascii="TH Sarabun New" w:hAnsi="TH Sarabun New" w:cs="TH Sarabun New"/>
          <w:sz w:val="32"/>
          <w:szCs w:val="32"/>
        </w:rPr>
      </w:pPr>
    </w:p>
    <w:p w14:paraId="099576BC" w14:textId="77777777" w:rsidR="005D1CEC" w:rsidRPr="002638DE" w:rsidRDefault="005D1CEC" w:rsidP="003760C3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2638DE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เครื่องมือและอุปกรณ์</w:t>
      </w:r>
    </w:p>
    <w:p w14:paraId="45F8B083" w14:textId="75371BF9" w:rsidR="005D1CEC" w:rsidRPr="002638DE" w:rsidRDefault="005D1CEC" w:rsidP="00507F28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</w:rPr>
      </w:pPr>
      <w:r w:rsidRPr="002638DE">
        <w:rPr>
          <w:rFonts w:ascii="TH Sarabun New" w:hAnsi="TH Sarabun New" w:cs="TH Sarabun New"/>
          <w:sz w:val="32"/>
          <w:szCs w:val="32"/>
        </w:rPr>
        <w:t xml:space="preserve">1. </w:t>
      </w:r>
      <w:r w:rsidR="00BB7638">
        <w:rPr>
          <w:rFonts w:ascii="TH Sarabun New" w:hAnsi="TH Sarabun New" w:cs="TH Sarabun New"/>
          <w:sz w:val="32"/>
          <w:szCs w:val="32"/>
        </w:rPr>
        <w:t>Vector Network Analyzer</w:t>
      </w:r>
      <w:r w:rsidR="00C07F65">
        <w:rPr>
          <w:rFonts w:ascii="TH Sarabun New" w:hAnsi="TH Sarabun New" w:cs="TH Sarabun New" w:hint="cs"/>
          <w:sz w:val="32"/>
          <w:szCs w:val="32"/>
          <w:cs/>
        </w:rPr>
        <w:t xml:space="preserve"> (</w:t>
      </w:r>
      <w:r w:rsidR="00C07F65">
        <w:rPr>
          <w:rFonts w:ascii="TH Sarabun New" w:hAnsi="TH Sarabun New" w:cs="TH Sarabun New"/>
          <w:sz w:val="32"/>
          <w:szCs w:val="32"/>
        </w:rPr>
        <w:t>Anritsu</w:t>
      </w:r>
      <w:r w:rsidR="00C07F65">
        <w:rPr>
          <w:rFonts w:ascii="TH Sarabun New" w:hAnsi="TH Sarabun New" w:cs="TH Sarabun New" w:hint="cs"/>
          <w:sz w:val="32"/>
          <w:szCs w:val="32"/>
          <w:cs/>
        </w:rPr>
        <w:t>)</w:t>
      </w:r>
      <w:r w:rsidR="00C07F65">
        <w:rPr>
          <w:rFonts w:ascii="TH Sarabun New" w:hAnsi="TH Sarabun New" w:cs="TH Sarabun New"/>
          <w:sz w:val="32"/>
          <w:szCs w:val="32"/>
        </w:rPr>
        <w:t>, Vector Network Analyzer</w:t>
      </w:r>
      <w:r w:rsidR="00C07F65">
        <w:rPr>
          <w:rFonts w:ascii="TH Sarabun New" w:hAnsi="TH Sarabun New" w:cs="TH Sarabun New" w:hint="cs"/>
          <w:sz w:val="32"/>
          <w:szCs w:val="32"/>
          <w:cs/>
        </w:rPr>
        <w:t xml:space="preserve"> (</w:t>
      </w:r>
      <w:r w:rsidR="009B6BDC">
        <w:rPr>
          <w:rFonts w:ascii="TH Sarabun New" w:hAnsi="TH Sarabun New" w:cs="TH Sarabun New"/>
          <w:sz w:val="32"/>
          <w:szCs w:val="32"/>
        </w:rPr>
        <w:t>Transcomm</w:t>
      </w:r>
      <w:r w:rsidR="00C07F65"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70985D7D" w14:textId="5F7B4A38" w:rsidR="005D1CEC" w:rsidRPr="002638DE" w:rsidRDefault="005D1CEC" w:rsidP="003760C3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  <w:r w:rsidRPr="002638DE">
        <w:rPr>
          <w:rFonts w:ascii="TH Sarabun New" w:hAnsi="TH Sarabun New" w:cs="TH Sarabun New"/>
          <w:sz w:val="32"/>
          <w:szCs w:val="32"/>
        </w:rPr>
        <w:t>2</w:t>
      </w:r>
      <w:r w:rsidR="002638DE">
        <w:rPr>
          <w:rFonts w:ascii="TH Sarabun New" w:hAnsi="TH Sarabun New" w:cs="TH Sarabun New"/>
          <w:sz w:val="32"/>
          <w:szCs w:val="32"/>
        </w:rPr>
        <w:t>. N</w:t>
      </w:r>
      <w:r w:rsidRPr="002638DE">
        <w:rPr>
          <w:rFonts w:ascii="TH Sarabun New" w:hAnsi="TH Sarabun New" w:cs="TH Sarabun New"/>
          <w:sz w:val="32"/>
          <w:szCs w:val="32"/>
        </w:rPr>
        <w:t xml:space="preserve"> Type Calibration kit</w:t>
      </w:r>
      <w:r w:rsidR="009B6BDC">
        <w:rPr>
          <w:rFonts w:ascii="TH Sarabun New" w:hAnsi="TH Sarabun New" w:cs="TH Sarabun New"/>
          <w:sz w:val="32"/>
          <w:szCs w:val="32"/>
        </w:rPr>
        <w:t xml:space="preserve"> for Anritsu</w:t>
      </w:r>
      <w:r w:rsidR="00C07F65">
        <w:rPr>
          <w:rFonts w:ascii="TH Sarabun New" w:hAnsi="TH Sarabun New" w:cs="TH Sarabun New"/>
          <w:sz w:val="32"/>
          <w:szCs w:val="32"/>
        </w:rPr>
        <w:t>,</w:t>
      </w:r>
      <w:r w:rsidR="009B6BDC">
        <w:rPr>
          <w:rFonts w:ascii="TH Sarabun New" w:hAnsi="TH Sarabun New" w:cs="TH Sarabun New"/>
          <w:sz w:val="32"/>
          <w:szCs w:val="32"/>
        </w:rPr>
        <w:t xml:space="preserve"> N</w:t>
      </w:r>
      <w:r w:rsidR="009B6BDC" w:rsidRPr="002638DE">
        <w:rPr>
          <w:rFonts w:ascii="TH Sarabun New" w:hAnsi="TH Sarabun New" w:cs="TH Sarabun New"/>
          <w:sz w:val="32"/>
          <w:szCs w:val="32"/>
        </w:rPr>
        <w:t xml:space="preserve"> Type Calibration kit</w:t>
      </w:r>
      <w:r w:rsidR="009B6BDC">
        <w:rPr>
          <w:rFonts w:ascii="TH Sarabun New" w:hAnsi="TH Sarabun New" w:cs="TH Sarabun New"/>
          <w:sz w:val="32"/>
          <w:szCs w:val="32"/>
        </w:rPr>
        <w:t xml:space="preserve"> for Transcomm,</w:t>
      </w:r>
      <w:r w:rsidR="00C07F65">
        <w:rPr>
          <w:rFonts w:ascii="TH Sarabun New" w:hAnsi="TH Sarabun New" w:cs="TH Sarabun New"/>
          <w:sz w:val="32"/>
          <w:szCs w:val="32"/>
        </w:rPr>
        <w:t xml:space="preserve"> SMA calibration kit</w:t>
      </w:r>
      <w:r w:rsidR="00316F5F">
        <w:rPr>
          <w:rFonts w:ascii="TH Sarabun New" w:hAnsi="TH Sarabun New" w:cs="TH Sarabun New"/>
          <w:sz w:val="32"/>
          <w:szCs w:val="32"/>
        </w:rPr>
        <w:t xml:space="preserve"> </w:t>
      </w:r>
      <w:r w:rsidR="009B6BDC">
        <w:rPr>
          <w:rFonts w:ascii="TH Sarabun New" w:hAnsi="TH Sarabun New" w:cs="TH Sarabun New"/>
          <w:sz w:val="32"/>
          <w:szCs w:val="32"/>
        </w:rPr>
        <w:t>for Transcomm.</w:t>
      </w:r>
    </w:p>
    <w:p w14:paraId="204784B1" w14:textId="77777777" w:rsidR="005D1CEC" w:rsidRPr="002638DE" w:rsidRDefault="005D1CEC" w:rsidP="003760C3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  <w:r w:rsidRPr="002638DE">
        <w:rPr>
          <w:rFonts w:ascii="TH Sarabun New" w:hAnsi="TH Sarabun New" w:cs="TH Sarabun New"/>
          <w:sz w:val="32"/>
          <w:szCs w:val="32"/>
        </w:rPr>
        <w:t xml:space="preserve">3. </w:t>
      </w:r>
      <w:r w:rsidR="002638DE">
        <w:rPr>
          <w:rFonts w:ascii="TH Sarabun New" w:hAnsi="TH Sarabun New" w:cs="TH Sarabun New"/>
          <w:sz w:val="32"/>
          <w:szCs w:val="32"/>
        </w:rPr>
        <w:t>Filter</w:t>
      </w:r>
    </w:p>
    <w:p w14:paraId="72BA2C93" w14:textId="77777777" w:rsidR="005D1CEC" w:rsidRDefault="005D1CEC" w:rsidP="003760C3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  <w:r w:rsidRPr="002638DE">
        <w:rPr>
          <w:rFonts w:ascii="TH Sarabun New" w:hAnsi="TH Sarabun New" w:cs="TH Sarabun New"/>
          <w:sz w:val="32"/>
          <w:szCs w:val="32"/>
        </w:rPr>
        <w:t xml:space="preserve">4. </w:t>
      </w:r>
      <w:r w:rsidR="002638DE">
        <w:rPr>
          <w:rFonts w:ascii="TH Sarabun New" w:hAnsi="TH Sarabun New" w:cs="TH Sarabun New"/>
          <w:sz w:val="32"/>
          <w:szCs w:val="32"/>
        </w:rPr>
        <w:t>Power Divider</w:t>
      </w:r>
    </w:p>
    <w:p w14:paraId="6B4CFF08" w14:textId="1486E790" w:rsidR="002638DE" w:rsidRDefault="002638DE" w:rsidP="003760C3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5. Circulator</w:t>
      </w:r>
    </w:p>
    <w:p w14:paraId="166E4719" w14:textId="1FAA3E02" w:rsidR="00732046" w:rsidRDefault="00732046" w:rsidP="003760C3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</w:p>
    <w:p w14:paraId="6119A7D8" w14:textId="5DF234AA" w:rsidR="00732046" w:rsidRPr="00732046" w:rsidRDefault="00732046" w:rsidP="003760C3">
      <w:pPr>
        <w:tabs>
          <w:tab w:val="left" w:pos="284"/>
        </w:tabs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</w:pPr>
      <w:r w:rsidRPr="00732046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>ทฤษฎีที่เกี่ยวข้อง</w:t>
      </w:r>
    </w:p>
    <w:p w14:paraId="322BE138" w14:textId="6C5DF806" w:rsidR="0051670A" w:rsidRDefault="0051670A" w:rsidP="006C2D50">
      <w:pPr>
        <w:tabs>
          <w:tab w:val="left" w:pos="284"/>
        </w:tabs>
        <w:rPr>
          <w:rFonts w:ascii="TH SarabunPSK" w:hAnsi="TH SarabunPSK" w:cs="TH SarabunPSK"/>
          <w:strike/>
          <w:color w:val="FF0000"/>
          <w:sz w:val="32"/>
          <w:szCs w:val="32"/>
        </w:rPr>
      </w:pPr>
      <w:r>
        <w:rPr>
          <w:rFonts w:ascii="TH SarabunPSK" w:hAnsi="TH SarabunPSK" w:cs="TH SarabunPSK" w:hint="cs"/>
          <w:color w:val="FF0000"/>
          <w:cs/>
        </w:rPr>
        <w:t xml:space="preserve">- </w:t>
      </w:r>
      <w:r w:rsidRPr="0051670A">
        <w:rPr>
          <w:rFonts w:ascii="TH SarabunPSK" w:hAnsi="TH SarabunPSK" w:cs="TH SarabunPSK" w:hint="cs"/>
          <w:color w:val="FF0000"/>
          <w:cs/>
        </w:rPr>
        <w:t>วงจรกรองความถี่เป็นวงจรที่ยอมให้ความถี่ของสัญญาณไฟฟ้าผ่านได้บางช่วงเท่านั้น โดยที่ความถี่อื่นๆ จะถูก</w:t>
      </w:r>
      <w:r w:rsidRPr="0051670A">
        <w:rPr>
          <w:rFonts w:ascii="TH SarabunPSK" w:hAnsi="TH SarabunPSK" w:cs="TH SarabunPSK" w:hint="cs"/>
          <w:color w:val="FF0000"/>
        </w:rPr>
        <w:t xml:space="preserve"> </w:t>
      </w:r>
      <w:r w:rsidRPr="0051670A">
        <w:rPr>
          <w:rFonts w:ascii="TH SarabunPSK" w:hAnsi="TH SarabunPSK" w:cs="TH SarabunPSK" w:hint="cs"/>
          <w:color w:val="FF0000"/>
          <w:cs/>
        </w:rPr>
        <w:t xml:space="preserve">ลดทอนหรือ ตัดออกไปเพื่อให้ได้ความถี่ที่ต้องการเท่านั้น โดยวงจรกรองความถี่นั้น แบ่งออกเป็น </w:t>
      </w:r>
      <w:r w:rsidRPr="0051670A">
        <w:rPr>
          <w:rFonts w:ascii="TH SarabunPSK" w:hAnsi="TH SarabunPSK" w:cs="TH SarabunPSK" w:hint="cs"/>
          <w:color w:val="FF0000"/>
        </w:rPr>
        <w:t xml:space="preserve">4 </w:t>
      </w:r>
      <w:r w:rsidRPr="0051670A">
        <w:rPr>
          <w:rFonts w:ascii="TH SarabunPSK" w:hAnsi="TH SarabunPSK" w:cs="TH SarabunPSK" w:hint="cs"/>
          <w:color w:val="FF0000"/>
          <w:cs/>
        </w:rPr>
        <w:t>ประเภท คือ วงจรกรองความถี่ต่ำผ่าน (</w:t>
      </w:r>
      <w:r w:rsidRPr="0051670A">
        <w:rPr>
          <w:rFonts w:ascii="TH SarabunPSK" w:hAnsi="TH SarabunPSK" w:cs="TH SarabunPSK" w:hint="cs"/>
          <w:color w:val="FF0000"/>
        </w:rPr>
        <w:t xml:space="preserve">Low Pass Filter Circuit, LPF), </w:t>
      </w:r>
      <w:r w:rsidRPr="0051670A">
        <w:rPr>
          <w:rFonts w:ascii="TH SarabunPSK" w:hAnsi="TH SarabunPSK" w:cs="TH SarabunPSK" w:hint="cs"/>
          <w:color w:val="FF0000"/>
          <w:cs/>
        </w:rPr>
        <w:t>วงจรกรองความถี่สูงผ่าน (</w:t>
      </w:r>
      <w:r w:rsidRPr="0051670A">
        <w:rPr>
          <w:rFonts w:ascii="TH SarabunPSK" w:hAnsi="TH SarabunPSK" w:cs="TH SarabunPSK" w:hint="cs"/>
          <w:color w:val="FF0000"/>
        </w:rPr>
        <w:t xml:space="preserve">High Pass Filter Circuit, HPF), </w:t>
      </w:r>
      <w:r w:rsidRPr="0051670A">
        <w:rPr>
          <w:rFonts w:ascii="TH SarabunPSK" w:hAnsi="TH SarabunPSK" w:cs="TH SarabunPSK" w:hint="cs"/>
          <w:color w:val="FF0000"/>
          <w:cs/>
        </w:rPr>
        <w:t>วงจรกรองสัญญาณช่วงความถี่ (</w:t>
      </w:r>
      <w:r w:rsidRPr="0051670A">
        <w:rPr>
          <w:rFonts w:ascii="TH SarabunPSK" w:hAnsi="TH SarabunPSK" w:cs="TH SarabunPSK" w:hint="cs"/>
          <w:color w:val="FF0000"/>
        </w:rPr>
        <w:t xml:space="preserve">Band Pass Filter Circuit, BPF) </w:t>
      </w:r>
      <w:r w:rsidRPr="0051670A">
        <w:rPr>
          <w:rFonts w:ascii="TH SarabunPSK" w:hAnsi="TH SarabunPSK" w:cs="TH SarabunPSK" w:hint="cs"/>
          <w:color w:val="FF0000"/>
          <w:cs/>
        </w:rPr>
        <w:t>และ วงจร</w:t>
      </w:r>
      <w:r>
        <w:rPr>
          <w:rFonts w:ascii="TH SarabunPSK" w:hAnsi="TH SarabunPSK" w:cs="TH SarabunPSK" w:hint="cs"/>
          <w:color w:val="FF0000"/>
          <w:cs/>
        </w:rPr>
        <w:t>กรองความถี่แถบหยุด</w:t>
      </w:r>
      <w:r w:rsidRPr="0051670A">
        <w:rPr>
          <w:rFonts w:ascii="TH SarabunPSK" w:hAnsi="TH SarabunPSK" w:cs="TH SarabunPSK" w:hint="cs"/>
          <w:color w:val="FF0000"/>
          <w:cs/>
        </w:rPr>
        <w:t xml:space="preserve"> (</w:t>
      </w:r>
      <w:r>
        <w:rPr>
          <w:rFonts w:ascii="TH SarabunPSK" w:hAnsi="TH SarabunPSK" w:cs="TH SarabunPSK"/>
          <w:color w:val="FF0000"/>
        </w:rPr>
        <w:t>Band Stop</w:t>
      </w:r>
      <w:r w:rsidRPr="0051670A">
        <w:rPr>
          <w:rFonts w:ascii="TH SarabunPSK" w:hAnsi="TH SarabunPSK" w:cs="TH SarabunPSK" w:hint="cs"/>
          <w:color w:val="FF0000"/>
        </w:rPr>
        <w:t xml:space="preserve"> Filter Circuit, B</w:t>
      </w:r>
      <w:r>
        <w:rPr>
          <w:rFonts w:ascii="TH SarabunPSK" w:hAnsi="TH SarabunPSK" w:cs="TH SarabunPSK"/>
          <w:color w:val="FF0000"/>
        </w:rPr>
        <w:t>S</w:t>
      </w:r>
      <w:r w:rsidRPr="0051670A">
        <w:rPr>
          <w:rFonts w:ascii="TH SarabunPSK" w:hAnsi="TH SarabunPSK" w:cs="TH SarabunPSK" w:hint="cs"/>
          <w:color w:val="FF0000"/>
        </w:rPr>
        <w:t>F)</w:t>
      </w:r>
      <w:r w:rsidRPr="0051670A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51670A">
        <w:rPr>
          <w:rFonts w:ascii="TH SarabunPSK" w:hAnsi="TH SarabunPSK" w:cs="TH SarabunPSK" w:hint="cs"/>
          <w:color w:val="FF0000"/>
          <w:sz w:val="32"/>
          <w:szCs w:val="32"/>
          <w:cs/>
        </w:rPr>
        <w:t>โดยที่</w:t>
      </w:r>
    </w:p>
    <w:p w14:paraId="284FB2E1" w14:textId="5B74CA77" w:rsidR="0051670A" w:rsidRDefault="0051670A" w:rsidP="0051670A">
      <w:pPr>
        <w:tabs>
          <w:tab w:val="left" w:pos="284"/>
        </w:tabs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- </w:t>
      </w:r>
      <w:r>
        <w:rPr>
          <w:rFonts w:ascii="TH SarabunPSK" w:hAnsi="TH SarabunPSK" w:cs="TH SarabunPSK" w:hint="cs"/>
          <w:color w:val="FF0000"/>
          <w:cs/>
        </w:rPr>
        <w:t>วงจร</w:t>
      </w:r>
      <w:r>
        <w:rPr>
          <w:rFonts w:ascii="TH SarabunPSK" w:hAnsi="TH SarabunPSK" w:cs="TH SarabunPSK"/>
          <w:color w:val="FF0000"/>
        </w:rPr>
        <w:t xml:space="preserve"> Power Divider </w:t>
      </w:r>
      <w:r>
        <w:rPr>
          <w:rFonts w:ascii="TH SarabunPSK" w:hAnsi="TH SarabunPSK" w:cs="TH SarabunPSK" w:hint="cs"/>
          <w:color w:val="FF0000"/>
          <w:cs/>
        </w:rPr>
        <w:t xml:space="preserve">เป็นวงจรแบ่งกำลังงาน โดยมีอินพุต 1 พอร์ต และ เอาต์พุต </w:t>
      </w:r>
      <w:r>
        <w:rPr>
          <w:rFonts w:ascii="TH SarabunPSK" w:hAnsi="TH SarabunPSK" w:cs="TH SarabunPSK"/>
          <w:color w:val="FF0000"/>
        </w:rPr>
        <w:t>n</w:t>
      </w:r>
      <w:r>
        <w:rPr>
          <w:rFonts w:ascii="TH SarabunPSK" w:hAnsi="TH SarabunPSK" w:cs="TH SarabunPSK" w:hint="cs"/>
          <w:color w:val="FF0000"/>
          <w:cs/>
        </w:rPr>
        <w:t xml:space="preserve"> พอร์ต ขึ้นอยู่กับการออกแบบ โดยจะทำการแบ่งกำลังงานจากอินพุตไปยังเอาต์พุต เช่น กำลังงาน 1 </w:t>
      </w:r>
      <w:r>
        <w:rPr>
          <w:rFonts w:ascii="TH SarabunPSK" w:hAnsi="TH SarabunPSK" w:cs="TH SarabunPSK"/>
          <w:color w:val="FF0000"/>
        </w:rPr>
        <w:t xml:space="preserve">W </w:t>
      </w:r>
      <w:r>
        <w:rPr>
          <w:rFonts w:ascii="TH SarabunPSK" w:hAnsi="TH SarabunPSK" w:cs="TH SarabunPSK" w:hint="cs"/>
          <w:color w:val="FF0000"/>
          <w:cs/>
        </w:rPr>
        <w:t xml:space="preserve">ถูกส่งเข้ามายังพอร์ต 1 หากมี พอร์ต 2 และ 3 จะมีสัญญาณออกมาอย่างละครึ่ง นั่นคือ 0.5 </w:t>
      </w:r>
      <w:r>
        <w:rPr>
          <w:rFonts w:ascii="TH SarabunPSK" w:hAnsi="TH SarabunPSK" w:cs="TH SarabunPSK"/>
          <w:color w:val="FF0000"/>
        </w:rPr>
        <w:t xml:space="preserve">W </w:t>
      </w:r>
      <w:r>
        <w:rPr>
          <w:rFonts w:ascii="TH SarabunPSK" w:hAnsi="TH SarabunPSK" w:cs="TH SarabunPSK" w:hint="cs"/>
          <w:color w:val="FF0000"/>
          <w:cs/>
        </w:rPr>
        <w:t xml:space="preserve">และ </w:t>
      </w:r>
      <w:r>
        <w:rPr>
          <w:rFonts w:ascii="TH SarabunPSK" w:hAnsi="TH SarabunPSK" w:cs="TH SarabunPSK"/>
          <w:color w:val="FF0000"/>
        </w:rPr>
        <w:t xml:space="preserve">0.5 W </w:t>
      </w:r>
      <w:r>
        <w:rPr>
          <w:rFonts w:ascii="TH SarabunPSK" w:hAnsi="TH SarabunPSK" w:cs="TH SarabunPSK" w:hint="cs"/>
          <w:color w:val="FF0000"/>
          <w:cs/>
        </w:rPr>
        <w:t xml:space="preserve">ตามลำดับ </w:t>
      </w:r>
      <w:r>
        <w:rPr>
          <w:rFonts w:ascii="TH SarabunPSK" w:hAnsi="TH SarabunPSK" w:cs="TH SarabunPSK"/>
          <w:color w:val="FF0000"/>
        </w:rPr>
        <w:t>(By Default)</w:t>
      </w:r>
    </w:p>
    <w:p w14:paraId="451A1CEE" w14:textId="124B3F8B" w:rsidR="0051670A" w:rsidRPr="0051670A" w:rsidRDefault="0051670A" w:rsidP="0051670A">
      <w:pPr>
        <w:tabs>
          <w:tab w:val="left" w:pos="284"/>
        </w:tabs>
        <w:rPr>
          <w:rFonts w:ascii="TH SarabunPSK" w:hAnsi="TH SarabunPSK" w:cs="TH SarabunPSK"/>
          <w:color w:val="FF0000"/>
          <w:cs/>
        </w:rPr>
      </w:pPr>
      <w:r>
        <w:rPr>
          <w:rFonts w:ascii="TH SarabunPSK" w:hAnsi="TH SarabunPSK" w:cs="TH SarabunPSK"/>
          <w:color w:val="FF0000"/>
        </w:rPr>
        <w:t>-</w:t>
      </w:r>
      <w:r>
        <w:rPr>
          <w:rFonts w:ascii="TH SarabunPSK" w:hAnsi="TH SarabunPSK" w:cs="TH SarabunPSK" w:hint="cs"/>
          <w:color w:val="FF0000"/>
          <w:cs/>
        </w:rPr>
        <w:t xml:space="preserve"> วงจร </w:t>
      </w:r>
      <w:r>
        <w:rPr>
          <w:rFonts w:ascii="TH SarabunPSK" w:hAnsi="TH SarabunPSK" w:cs="TH SarabunPSK"/>
          <w:color w:val="FF0000"/>
        </w:rPr>
        <w:t>Circulator</w:t>
      </w:r>
      <w:r>
        <w:rPr>
          <w:rFonts w:ascii="TH SarabunPSK" w:hAnsi="TH SarabunPSK" w:cs="TH SarabunPSK" w:hint="cs"/>
          <w:color w:val="FF0000"/>
          <w:cs/>
        </w:rPr>
        <w:t xml:space="preserve"> เป็นอุปกรณ์ 3 พอร์ต หรือ 4 พอร์ต โดยจะยอมให้สัญญาณส่งจากพอร์ตหนึ่ง ๆ ไปยังพอร์ตอื่น ๆ ได้ก็ต่อเมื่อเป็นไปตามทิศทางที่กำหนด เช่น 1</w:t>
      </w:r>
      <w:r>
        <w:rPr>
          <w:rFonts w:ascii="TH SarabunPSK" w:hAnsi="TH SarabunPSK" w:cs="TH SarabunPSK"/>
          <w:color w:val="FF0000"/>
        </w:rPr>
        <w:t>-&gt;2-&gt;3-&gt;1</w:t>
      </w:r>
      <w:r w:rsidR="00451C0D">
        <w:rPr>
          <w:rFonts w:ascii="TH SarabunPSK" w:hAnsi="TH SarabunPSK" w:cs="TH SarabunPSK" w:hint="cs"/>
          <w:color w:val="FF0000"/>
          <w:cs/>
        </w:rPr>
        <w:t xml:space="preserve"> หากเราส่งสัญญาณจาก 1 ไป 2 สามารถทำได้ และเราจะส่ง 2 ไป 1 ไม่ได้ นิยมใช้กับเสาอากาศที่ทำหน้าที่ทั้งรับและส่งสัญญาณในเวลาเดียวกัน</w:t>
      </w:r>
    </w:p>
    <w:p w14:paraId="7DE407E2" w14:textId="77777777" w:rsidR="005D1CEC" w:rsidRPr="009B6BDC" w:rsidRDefault="004B78BF" w:rsidP="004B78BF">
      <w:pPr>
        <w:jc w:val="center"/>
        <w:rPr>
          <w:rFonts w:ascii="TH Sarabun New" w:hAnsi="TH Sarabun New" w:cs="TH Sarabun New"/>
          <w:strike/>
        </w:rPr>
      </w:pPr>
      <w:r w:rsidRPr="009B6BDC">
        <w:rPr>
          <w:strike/>
        </w:rPr>
        <w:object w:dxaOrig="4191" w:dyaOrig="4370" w14:anchorId="7B2F70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0pt;height:218.5pt" o:ole="">
            <v:imagedata r:id="rId8" o:title=""/>
          </v:shape>
          <o:OLEObject Type="Embed" ProgID="Visio.Drawing.15" ShapeID="_x0000_i1025" DrawAspect="Content" ObjectID="_1737173323" r:id="rId9"/>
        </w:object>
      </w:r>
    </w:p>
    <w:p w14:paraId="300F6F99" w14:textId="39A8BF35" w:rsidR="005D1CEC" w:rsidRPr="00316F5F" w:rsidRDefault="005D1CEC" w:rsidP="00DA273B">
      <w:pPr>
        <w:jc w:val="center"/>
        <w:rPr>
          <w:rFonts w:ascii="TH Sarabun New" w:hAnsi="TH Sarabun New" w:cs="TH Sarabun New"/>
          <w:sz w:val="32"/>
          <w:szCs w:val="32"/>
        </w:rPr>
      </w:pPr>
      <w:r w:rsidRPr="00316F5F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316F5F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316F5F">
        <w:rPr>
          <w:rFonts w:ascii="TH Sarabun New" w:hAnsi="TH Sarabun New" w:cs="TH Sarabun New"/>
          <w:sz w:val="32"/>
          <w:szCs w:val="32"/>
        </w:rPr>
        <w:t xml:space="preserve"> </w:t>
      </w:r>
      <w:r w:rsidRPr="00316F5F">
        <w:rPr>
          <w:rFonts w:ascii="TH Sarabun New" w:hAnsi="TH Sarabun New" w:cs="TH Sarabun New"/>
          <w:sz w:val="32"/>
          <w:szCs w:val="32"/>
          <w:cs/>
        </w:rPr>
        <w:t xml:space="preserve">การวัดทดสอบคุณสมบัติของวงจรกรองโดยใช้ </w:t>
      </w:r>
      <w:r w:rsidR="00316F5F">
        <w:rPr>
          <w:rFonts w:ascii="TH Sarabun New" w:hAnsi="TH Sarabun New" w:cs="TH Sarabun New"/>
          <w:sz w:val="32"/>
          <w:szCs w:val="32"/>
        </w:rPr>
        <w:t>Vector</w:t>
      </w:r>
      <w:r w:rsidRPr="00316F5F">
        <w:rPr>
          <w:rFonts w:ascii="TH Sarabun New" w:hAnsi="TH Sarabun New" w:cs="TH Sarabun New"/>
          <w:sz w:val="32"/>
          <w:szCs w:val="32"/>
        </w:rPr>
        <w:t xml:space="preserve"> Network Analyzer</w:t>
      </w:r>
    </w:p>
    <w:p w14:paraId="5B391C38" w14:textId="77777777" w:rsidR="005D1CEC" w:rsidRPr="009B6BDC" w:rsidRDefault="005D1CEC" w:rsidP="00DA273B">
      <w:pPr>
        <w:rPr>
          <w:rFonts w:ascii="TH Sarabun New" w:hAnsi="TH Sarabun New" w:cs="TH Sarabun New"/>
          <w:strike/>
          <w:sz w:val="32"/>
          <w:szCs w:val="32"/>
        </w:rPr>
      </w:pPr>
    </w:p>
    <w:p w14:paraId="008FA78C" w14:textId="75A34064" w:rsidR="00B778EF" w:rsidRPr="001F1879" w:rsidRDefault="00B778EF" w:rsidP="00B778EF">
      <w:pPr>
        <w:numPr>
          <w:ilvl w:val="0"/>
          <w:numId w:val="41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2638DE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การวัดทดสอบ</w:t>
      </w:r>
      <w:r w:rsidRPr="00F94A31">
        <w:rPr>
          <w:rFonts w:ascii="TH Sarabun New" w:hAnsi="TH Sarabun New" w:cs="TH Sarabun New"/>
          <w:b/>
          <w:bCs/>
          <w:i/>
          <w:iCs/>
          <w:sz w:val="32"/>
          <w:szCs w:val="32"/>
          <w:u w:val="single"/>
          <w:cs/>
        </w:rPr>
        <w:t>วงจรกรองสัญญาณ</w:t>
      </w:r>
      <w:r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  </w:t>
      </w:r>
      <w:r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 xml:space="preserve">โดยใช้ </w:t>
      </w:r>
      <w:r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 Vector Network Analyzer (Anritsu</w:t>
      </w:r>
      <w:r w:rsidR="00316F5F">
        <w:rPr>
          <w:rFonts w:ascii="TH Sarabun New" w:hAnsi="TH Sarabun New" w:cs="TH Sarabun New"/>
          <w:b/>
          <w:bCs/>
          <w:sz w:val="32"/>
          <w:szCs w:val="32"/>
          <w:u w:val="single"/>
        </w:rPr>
        <w:t>/Transcomm</w:t>
      </w:r>
      <w:r>
        <w:rPr>
          <w:rFonts w:ascii="TH Sarabun New" w:hAnsi="TH Sarabun New" w:cs="TH Sarabun New"/>
          <w:b/>
          <w:bCs/>
          <w:sz w:val="32"/>
          <w:szCs w:val="32"/>
          <w:u w:val="single"/>
        </w:rPr>
        <w:t>)</w:t>
      </w:r>
    </w:p>
    <w:p w14:paraId="221B646D" w14:textId="77777777" w:rsidR="00B778EF" w:rsidRPr="002638DE" w:rsidRDefault="00B778EF" w:rsidP="00B778EF">
      <w:pPr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</w:pPr>
      <w:r w:rsidRPr="002638DE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ขั้นตอนการทดลอง</w:t>
      </w:r>
    </w:p>
    <w:p w14:paraId="0FE876C7" w14:textId="4EE4A6CD" w:rsidR="00B778EF" w:rsidRPr="002638DE" w:rsidRDefault="00316F5F" w:rsidP="00B778EF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="00B778EF">
        <w:rPr>
          <w:rFonts w:ascii="TH Sarabun New" w:hAnsi="TH Sarabun New" w:cs="TH Sarabun New"/>
          <w:sz w:val="32"/>
          <w:szCs w:val="32"/>
        </w:rPr>
        <w:t>.</w:t>
      </w:r>
      <w:r w:rsidR="00B778EF" w:rsidRPr="002638DE">
        <w:rPr>
          <w:rFonts w:ascii="TH Sarabun New" w:hAnsi="TH Sarabun New" w:cs="TH Sarabun New"/>
          <w:sz w:val="32"/>
          <w:szCs w:val="32"/>
        </w:rPr>
        <w:t xml:space="preserve">1. </w:t>
      </w:r>
      <w:r w:rsidR="00B778EF" w:rsidRPr="002638DE">
        <w:rPr>
          <w:rFonts w:ascii="TH Sarabun New" w:hAnsi="TH Sarabun New" w:cs="TH Sarabun New"/>
          <w:sz w:val="32"/>
          <w:szCs w:val="32"/>
          <w:cs/>
        </w:rPr>
        <w:t xml:space="preserve">กำหนดค่าความถี่ของเครื่อง </w:t>
      </w:r>
      <w:r w:rsidR="00693DB2">
        <w:rPr>
          <w:rFonts w:ascii="TH Sarabun New" w:hAnsi="TH Sarabun New" w:cs="TH Sarabun New"/>
          <w:sz w:val="32"/>
          <w:szCs w:val="32"/>
        </w:rPr>
        <w:t xml:space="preserve">Vector </w:t>
      </w:r>
      <w:r w:rsidR="00B778EF" w:rsidRPr="002638DE">
        <w:rPr>
          <w:rFonts w:ascii="TH Sarabun New" w:hAnsi="TH Sarabun New" w:cs="TH Sarabun New"/>
          <w:sz w:val="32"/>
          <w:szCs w:val="32"/>
        </w:rPr>
        <w:t>Network Analyzer</w:t>
      </w:r>
      <w:r w:rsidR="00B778EF">
        <w:rPr>
          <w:rFonts w:ascii="TH Sarabun New" w:hAnsi="TH Sarabun New" w:cs="TH Sarabun New"/>
          <w:sz w:val="32"/>
          <w:szCs w:val="32"/>
          <w:cs/>
        </w:rPr>
        <w:t xml:space="preserve"> ในช่วงความถี</w:t>
      </w:r>
      <w:r w:rsidR="00B778EF">
        <w:rPr>
          <w:rFonts w:ascii="TH Sarabun New" w:hAnsi="TH Sarabun New" w:cs="TH Sarabun New" w:hint="cs"/>
          <w:sz w:val="32"/>
          <w:szCs w:val="32"/>
          <w:cs/>
        </w:rPr>
        <w:t>่ที่เหมาะสม</w:t>
      </w:r>
      <w:r w:rsidR="00F94A31">
        <w:rPr>
          <w:rFonts w:ascii="TH Sarabun New" w:hAnsi="TH Sarabun New" w:cs="TH Sarabun New" w:hint="cs"/>
          <w:sz w:val="32"/>
          <w:szCs w:val="32"/>
          <w:cs/>
        </w:rPr>
        <w:t>กับอุปกรณ์ที่จะทำการวัด</w:t>
      </w:r>
      <w:r w:rsidR="00B778EF" w:rsidRPr="002638DE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642172B7" w14:textId="6BA1AA2B" w:rsidR="00B778EF" w:rsidRPr="002638DE" w:rsidRDefault="00316F5F" w:rsidP="00507F28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="00B778EF">
        <w:rPr>
          <w:rFonts w:ascii="TH Sarabun New" w:hAnsi="TH Sarabun New" w:cs="TH Sarabun New"/>
          <w:sz w:val="32"/>
          <w:szCs w:val="32"/>
        </w:rPr>
        <w:t>.</w:t>
      </w:r>
      <w:r w:rsidR="00B778EF" w:rsidRPr="002638DE">
        <w:rPr>
          <w:rFonts w:ascii="TH Sarabun New" w:hAnsi="TH Sarabun New" w:cs="TH Sarabun New"/>
          <w:sz w:val="32"/>
          <w:szCs w:val="32"/>
        </w:rPr>
        <w:t xml:space="preserve">2. </w:t>
      </w:r>
      <w:r w:rsidR="00B778EF" w:rsidRPr="002638DE">
        <w:rPr>
          <w:rFonts w:ascii="TH Sarabun New" w:hAnsi="TH Sarabun New" w:cs="TH Sarabun New"/>
          <w:sz w:val="32"/>
          <w:szCs w:val="32"/>
          <w:cs/>
        </w:rPr>
        <w:t>ทำการ</w:t>
      </w:r>
      <w:r w:rsidR="00B778EF" w:rsidRPr="002638DE">
        <w:rPr>
          <w:rFonts w:ascii="TH Sarabun New" w:hAnsi="TH Sarabun New" w:cs="TH Sarabun New"/>
          <w:sz w:val="32"/>
          <w:szCs w:val="32"/>
        </w:rPr>
        <w:t xml:space="preserve"> Calibration </w:t>
      </w:r>
      <w:r w:rsidR="00B778EF" w:rsidRPr="002638DE">
        <w:rPr>
          <w:rFonts w:ascii="TH Sarabun New" w:hAnsi="TH Sarabun New" w:cs="TH Sarabun New"/>
          <w:sz w:val="32"/>
          <w:szCs w:val="32"/>
          <w:cs/>
        </w:rPr>
        <w:t xml:space="preserve">เครื่อง </w:t>
      </w:r>
      <w:r w:rsidR="00693DB2">
        <w:rPr>
          <w:rFonts w:ascii="TH Sarabun New" w:hAnsi="TH Sarabun New" w:cs="TH Sarabun New"/>
          <w:sz w:val="32"/>
          <w:szCs w:val="32"/>
        </w:rPr>
        <w:t xml:space="preserve">Vector </w:t>
      </w:r>
      <w:r w:rsidR="00B778EF" w:rsidRPr="002638DE">
        <w:rPr>
          <w:rFonts w:ascii="TH Sarabun New" w:hAnsi="TH Sarabun New" w:cs="TH Sarabun New"/>
          <w:sz w:val="32"/>
          <w:szCs w:val="32"/>
        </w:rPr>
        <w:t xml:space="preserve">Network Analyzer </w:t>
      </w:r>
      <w:r w:rsidR="00B778EF" w:rsidRPr="002638DE">
        <w:rPr>
          <w:rFonts w:ascii="TH Sarabun New" w:hAnsi="TH Sarabun New" w:cs="TH Sarabun New"/>
          <w:sz w:val="32"/>
          <w:szCs w:val="32"/>
          <w:cs/>
        </w:rPr>
        <w:t>เพื่อวัดผลตอบสนองทางความถี่ โดยกำหนดให้</w:t>
      </w:r>
      <w:r w:rsidR="00B778EF">
        <w:rPr>
          <w:rFonts w:ascii="TH Sarabun New" w:hAnsi="TH Sarabun New" w:cs="TH Sarabun New"/>
          <w:sz w:val="32"/>
          <w:szCs w:val="32"/>
        </w:rPr>
        <w:t xml:space="preserve"> Port 1</w:t>
      </w:r>
      <w:r w:rsidR="00B778EF" w:rsidRPr="002638DE">
        <w:rPr>
          <w:rFonts w:ascii="TH Sarabun New" w:hAnsi="TH Sarabun New" w:cs="TH Sarabun New"/>
          <w:sz w:val="32"/>
          <w:szCs w:val="32"/>
        </w:rPr>
        <w:t xml:space="preserve"> </w:t>
      </w:r>
      <w:r w:rsidR="00B778EF" w:rsidRPr="002638DE">
        <w:rPr>
          <w:rFonts w:ascii="TH Sarabun New" w:hAnsi="TH Sarabun New" w:cs="TH Sarabun New"/>
          <w:sz w:val="32"/>
          <w:szCs w:val="32"/>
          <w:cs/>
        </w:rPr>
        <w:t xml:space="preserve">เป็นพอร์ตอินพุต </w:t>
      </w:r>
      <w:r w:rsidR="00B778EF" w:rsidRPr="002638DE">
        <w:rPr>
          <w:rFonts w:ascii="TH Sarabun New" w:hAnsi="TH Sarabun New" w:cs="TH Sarabun New"/>
          <w:sz w:val="32"/>
          <w:szCs w:val="32"/>
        </w:rPr>
        <w:t>(</w:t>
      </w:r>
      <w:r w:rsidR="00B778EF" w:rsidRPr="002638DE">
        <w:rPr>
          <w:rFonts w:ascii="TH Sarabun New" w:hAnsi="TH Sarabun New" w:cs="TH Sarabun New"/>
          <w:sz w:val="32"/>
          <w:szCs w:val="32"/>
          <w:cs/>
        </w:rPr>
        <w:t>ส่งสัญญาณ</w:t>
      </w:r>
      <w:r w:rsidR="00B778EF" w:rsidRPr="002638DE">
        <w:rPr>
          <w:rFonts w:ascii="TH Sarabun New" w:hAnsi="TH Sarabun New" w:cs="TH Sarabun New"/>
          <w:sz w:val="32"/>
          <w:szCs w:val="32"/>
        </w:rPr>
        <w:t>)</w:t>
      </w:r>
      <w:r w:rsidR="00B778EF" w:rsidRPr="002638DE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="00B778EF">
        <w:rPr>
          <w:rFonts w:ascii="TH Sarabun New" w:hAnsi="TH Sarabun New" w:cs="TH Sarabun New"/>
          <w:sz w:val="32"/>
          <w:szCs w:val="32"/>
        </w:rPr>
        <w:t xml:space="preserve"> Port 2</w:t>
      </w:r>
      <w:r w:rsidR="00B778EF" w:rsidRPr="002638DE">
        <w:rPr>
          <w:rFonts w:ascii="TH Sarabun New" w:hAnsi="TH Sarabun New" w:cs="TH Sarabun New"/>
          <w:sz w:val="32"/>
          <w:szCs w:val="32"/>
        </w:rPr>
        <w:t xml:space="preserve"> </w:t>
      </w:r>
      <w:r w:rsidR="00B778EF" w:rsidRPr="002638DE">
        <w:rPr>
          <w:rFonts w:ascii="TH Sarabun New" w:hAnsi="TH Sarabun New" w:cs="TH Sarabun New"/>
          <w:sz w:val="32"/>
          <w:szCs w:val="32"/>
          <w:cs/>
        </w:rPr>
        <w:t xml:space="preserve">เป็นพอร์ตเอาต์พุต </w:t>
      </w:r>
      <w:r w:rsidR="00B778EF" w:rsidRPr="002638DE">
        <w:rPr>
          <w:rFonts w:ascii="TH Sarabun New" w:hAnsi="TH Sarabun New" w:cs="TH Sarabun New"/>
          <w:sz w:val="32"/>
          <w:szCs w:val="32"/>
        </w:rPr>
        <w:t>(</w:t>
      </w:r>
      <w:r w:rsidR="00B778EF" w:rsidRPr="002638DE">
        <w:rPr>
          <w:rFonts w:ascii="TH Sarabun New" w:hAnsi="TH Sarabun New" w:cs="TH Sarabun New"/>
          <w:sz w:val="32"/>
          <w:szCs w:val="32"/>
          <w:cs/>
        </w:rPr>
        <w:t>รับสัญญาณ</w:t>
      </w:r>
      <w:r w:rsidR="00B778EF" w:rsidRPr="002638DE">
        <w:rPr>
          <w:rFonts w:ascii="TH Sarabun New" w:hAnsi="TH Sarabun New" w:cs="TH Sarabun New"/>
          <w:sz w:val="32"/>
          <w:szCs w:val="32"/>
        </w:rPr>
        <w:t>)</w:t>
      </w:r>
    </w:p>
    <w:p w14:paraId="723AC46F" w14:textId="71917A86" w:rsidR="00B778EF" w:rsidRDefault="00316F5F" w:rsidP="00507F28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="00B778EF">
        <w:rPr>
          <w:rFonts w:ascii="TH Sarabun New" w:hAnsi="TH Sarabun New" w:cs="TH Sarabun New"/>
          <w:sz w:val="32"/>
          <w:szCs w:val="32"/>
        </w:rPr>
        <w:t>.</w:t>
      </w:r>
      <w:r w:rsidR="00B778EF" w:rsidRPr="002638DE">
        <w:rPr>
          <w:rFonts w:ascii="TH Sarabun New" w:hAnsi="TH Sarabun New" w:cs="TH Sarabun New"/>
          <w:sz w:val="32"/>
          <w:szCs w:val="32"/>
        </w:rPr>
        <w:t xml:space="preserve">3.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>วัดขนาดต่าง ๆ ของโครงสร้างวงจรกรองที่</w:t>
      </w:r>
      <w:r w:rsidR="005369B3">
        <w:rPr>
          <w:rFonts w:ascii="TH Sarabun New" w:hAnsi="TH Sarabun New" w:cs="TH Sarabun New" w:hint="cs"/>
          <w:sz w:val="32"/>
          <w:szCs w:val="32"/>
          <w:cs/>
        </w:rPr>
        <w:t>หยิบขึ้นมาวัด</w:t>
      </w:r>
      <w:r w:rsidR="00F94A31">
        <w:rPr>
          <w:rFonts w:ascii="TH Sarabun New" w:hAnsi="TH Sarabun New" w:cs="TH Sarabun New"/>
          <w:sz w:val="32"/>
          <w:szCs w:val="32"/>
        </w:rPr>
        <w:t xml:space="preserve"> </w:t>
      </w:r>
      <w:r w:rsidR="00F94A31">
        <w:rPr>
          <w:rFonts w:ascii="TH Sarabun New" w:hAnsi="TH Sarabun New" w:cs="TH Sarabun New" w:hint="cs"/>
          <w:sz w:val="32"/>
          <w:szCs w:val="32"/>
          <w:cs/>
        </w:rPr>
        <w:t xml:space="preserve">(ชิ้นงานที่ </w:t>
      </w:r>
      <w:r w:rsidR="00F94A31">
        <w:rPr>
          <w:rFonts w:ascii="TH Sarabun New" w:hAnsi="TH Sarabun New" w:cs="TH Sarabun New"/>
          <w:sz w:val="32"/>
          <w:szCs w:val="32"/>
        </w:rPr>
        <w:t>1</w:t>
      </w:r>
      <w:r w:rsidR="00F94A31">
        <w:rPr>
          <w:rFonts w:ascii="TH Sarabun New" w:hAnsi="TH Sarabun New" w:cs="TH Sarabun New" w:hint="cs"/>
          <w:sz w:val="32"/>
          <w:szCs w:val="32"/>
          <w:cs/>
        </w:rPr>
        <w:t>)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 นำไป </w:t>
      </w:r>
      <w:r w:rsidR="00693DB2">
        <w:rPr>
          <w:rFonts w:ascii="TH Sarabun New" w:hAnsi="TH Sarabun New" w:cs="TH Sarabun New"/>
          <w:sz w:val="32"/>
          <w:szCs w:val="32"/>
        </w:rPr>
        <w:t xml:space="preserve">simulate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>ในซอฟต์แวร์ โดยตั้งความถี่เริ่มต้น ความถี่สุดท้าย จำนวนจุดในการคำนวณ</w:t>
      </w:r>
      <w:r w:rsidR="00693DB2">
        <w:rPr>
          <w:rFonts w:ascii="TH Sarabun New" w:hAnsi="TH Sarabun New" w:cs="TH Sarabun New"/>
          <w:sz w:val="32"/>
          <w:szCs w:val="32"/>
        </w:rPr>
        <w:t xml:space="preserve">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ให้สอดคล้องกับที่ตั้งไว้ในการ </w:t>
      </w:r>
      <w:r w:rsidR="00693DB2">
        <w:rPr>
          <w:rFonts w:ascii="TH Sarabun New" w:hAnsi="TH Sarabun New" w:cs="TH Sarabun New"/>
          <w:sz w:val="32"/>
          <w:szCs w:val="32"/>
        </w:rPr>
        <w:t xml:space="preserve">calibration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ในข้อ </w:t>
      </w:r>
      <w:r>
        <w:rPr>
          <w:rFonts w:ascii="TH Sarabun New" w:hAnsi="TH Sarabun New" w:cs="TH Sarabun New"/>
          <w:sz w:val="32"/>
          <w:szCs w:val="32"/>
        </w:rPr>
        <w:t>1</w:t>
      </w:r>
      <w:r w:rsidR="00693DB2">
        <w:rPr>
          <w:rFonts w:ascii="TH Sarabun New" w:hAnsi="TH Sarabun New" w:cs="TH Sarabun New"/>
          <w:sz w:val="32"/>
          <w:szCs w:val="32"/>
        </w:rPr>
        <w:t xml:space="preserve">.2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บันทึกผลการ </w:t>
      </w:r>
      <w:r w:rsidR="00693DB2">
        <w:rPr>
          <w:rFonts w:ascii="TH Sarabun New" w:hAnsi="TH Sarabun New" w:cs="TH Sarabun New"/>
          <w:sz w:val="32"/>
          <w:szCs w:val="32"/>
        </w:rPr>
        <w:t xml:space="preserve">simulate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="00693DB2">
        <w:rPr>
          <w:rFonts w:ascii="TH Sarabun New" w:hAnsi="TH Sarabun New" w:cs="TH Sarabun New"/>
          <w:sz w:val="32"/>
          <w:szCs w:val="32"/>
        </w:rPr>
        <w:t xml:space="preserve">export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ออกมาเป็น </w:t>
      </w:r>
      <w:r w:rsidR="00693DB2">
        <w:rPr>
          <w:rFonts w:ascii="TH Sarabun New" w:hAnsi="TH Sarabun New" w:cs="TH Sarabun New"/>
          <w:sz w:val="32"/>
          <w:szCs w:val="32"/>
        </w:rPr>
        <w:t xml:space="preserve">text file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693DB2">
        <w:rPr>
          <w:rFonts w:ascii="TH Sarabun New" w:hAnsi="TH Sarabun New" w:cs="TH Sarabun New"/>
          <w:sz w:val="32"/>
          <w:szCs w:val="32"/>
        </w:rPr>
        <w:t xml:space="preserve">.s2p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หรืออื่น ๆ  </w:t>
      </w:r>
    </w:p>
    <w:p w14:paraId="538ED8B3" w14:textId="1070D355" w:rsidR="00507F28" w:rsidRPr="00693DB2" w:rsidRDefault="00316F5F" w:rsidP="00507F28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="00507F28">
        <w:rPr>
          <w:rFonts w:ascii="TH Sarabun New" w:hAnsi="TH Sarabun New" w:cs="TH Sarabun New"/>
          <w:sz w:val="32"/>
          <w:szCs w:val="32"/>
        </w:rPr>
        <w:t>.4</w:t>
      </w:r>
      <w:r w:rsidR="00693DB2">
        <w:rPr>
          <w:rFonts w:ascii="TH Sarabun New" w:hAnsi="TH Sarabun New" w:cs="TH Sarabun New"/>
          <w:sz w:val="32"/>
          <w:szCs w:val="32"/>
        </w:rPr>
        <w:t xml:space="preserve"> </w:t>
      </w:r>
      <w:r w:rsidR="00693DB2" w:rsidRPr="002638DE">
        <w:rPr>
          <w:rFonts w:ascii="TH Sarabun New" w:hAnsi="TH Sarabun New" w:cs="TH Sarabun New"/>
          <w:sz w:val="32"/>
          <w:szCs w:val="32"/>
          <w:cs/>
        </w:rPr>
        <w:t xml:space="preserve">ต่อวงจรกรองสัญญาณ </w:t>
      </w:r>
      <w:r w:rsidR="00693DB2" w:rsidRPr="002638DE">
        <w:rPr>
          <w:rFonts w:ascii="TH Sarabun New" w:hAnsi="TH Sarabun New" w:cs="TH Sarabun New"/>
          <w:sz w:val="32"/>
          <w:szCs w:val="32"/>
        </w:rPr>
        <w:t xml:space="preserve">(Filter) </w:t>
      </w:r>
      <w:r w:rsidR="005369B3">
        <w:rPr>
          <w:rFonts w:ascii="TH Sarabun New" w:hAnsi="TH Sarabun New" w:cs="TH Sarabun New" w:hint="cs"/>
          <w:sz w:val="32"/>
          <w:szCs w:val="32"/>
          <w:cs/>
        </w:rPr>
        <w:t xml:space="preserve">ที่หยิบขึ้นมาวัด </w:t>
      </w:r>
      <w:r w:rsidR="00693DB2" w:rsidRPr="002638DE">
        <w:rPr>
          <w:rFonts w:ascii="TH Sarabun New" w:hAnsi="TH Sarabun New" w:cs="TH Sarabun New"/>
          <w:sz w:val="32"/>
          <w:szCs w:val="32"/>
          <w:cs/>
        </w:rPr>
        <w:t xml:space="preserve">เข้ากับเครื่อง </w:t>
      </w:r>
      <w:r w:rsidR="00693DB2">
        <w:rPr>
          <w:rFonts w:ascii="TH Sarabun New" w:hAnsi="TH Sarabun New" w:cs="TH Sarabun New"/>
          <w:sz w:val="32"/>
          <w:szCs w:val="32"/>
        </w:rPr>
        <w:t xml:space="preserve">Vector </w:t>
      </w:r>
      <w:r w:rsidR="00693DB2" w:rsidRPr="002638DE">
        <w:rPr>
          <w:rFonts w:ascii="TH Sarabun New" w:hAnsi="TH Sarabun New" w:cs="TH Sarabun New"/>
          <w:sz w:val="32"/>
          <w:szCs w:val="32"/>
        </w:rPr>
        <w:t xml:space="preserve">Network Analyzer </w:t>
      </w:r>
      <w:r w:rsidR="00693DB2" w:rsidRPr="002638DE">
        <w:rPr>
          <w:rFonts w:ascii="TH Sarabun New" w:hAnsi="TH Sarabun New" w:cs="TH Sarabun New"/>
          <w:sz w:val="32"/>
          <w:szCs w:val="32"/>
          <w:cs/>
        </w:rPr>
        <w:t xml:space="preserve">ดังรูปที่ </w:t>
      </w:r>
      <w:r w:rsidR="00693DB2" w:rsidRPr="002638DE">
        <w:rPr>
          <w:rFonts w:ascii="TH Sarabun New" w:hAnsi="TH Sarabun New" w:cs="TH Sarabun New"/>
          <w:sz w:val="32"/>
          <w:szCs w:val="32"/>
        </w:rPr>
        <w:t xml:space="preserve">1 </w:t>
      </w:r>
      <w:r w:rsidR="00693DB2" w:rsidRPr="002638DE">
        <w:rPr>
          <w:rFonts w:ascii="TH Sarabun New" w:hAnsi="TH Sarabun New" w:cs="TH Sarabun New"/>
          <w:sz w:val="32"/>
          <w:szCs w:val="32"/>
          <w:cs/>
        </w:rPr>
        <w:t xml:space="preserve">และทำการวัด </w:t>
      </w:r>
      <w:r w:rsidR="00BF77DD">
        <w:rPr>
          <w:rFonts w:ascii="TH Sarabun New" w:hAnsi="TH Sarabun New" w:cs="TH Sarabun New"/>
          <w:sz w:val="32"/>
          <w:szCs w:val="32"/>
        </w:rPr>
        <w:t xml:space="preserve">s-parameter </w:t>
      </w:r>
      <w:r w:rsidR="00BF77DD">
        <w:rPr>
          <w:rFonts w:ascii="TH Sarabun New" w:hAnsi="TH Sarabun New" w:cs="TH Sarabun New" w:hint="cs"/>
          <w:sz w:val="32"/>
          <w:szCs w:val="32"/>
          <w:cs/>
        </w:rPr>
        <w:t xml:space="preserve">ทั้ง </w:t>
      </w:r>
      <w:r w:rsidR="00BF77DD">
        <w:rPr>
          <w:rFonts w:ascii="TH Sarabun New" w:hAnsi="TH Sarabun New" w:cs="TH Sarabun New"/>
          <w:sz w:val="32"/>
          <w:szCs w:val="32"/>
        </w:rPr>
        <w:t>4</w:t>
      </w:r>
    </w:p>
    <w:p w14:paraId="2A1C26F7" w14:textId="6E92A437" w:rsidR="00C07F65" w:rsidRDefault="00316F5F" w:rsidP="00C07F65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="00B778EF">
        <w:rPr>
          <w:rFonts w:ascii="TH Sarabun New" w:hAnsi="TH Sarabun New" w:cs="TH Sarabun New"/>
          <w:sz w:val="32"/>
          <w:szCs w:val="32"/>
        </w:rPr>
        <w:t>.</w:t>
      </w:r>
      <w:r w:rsidR="00507F28">
        <w:rPr>
          <w:rFonts w:ascii="TH Sarabun New" w:hAnsi="TH Sarabun New" w:cs="TH Sarabun New"/>
          <w:sz w:val="32"/>
          <w:szCs w:val="32"/>
        </w:rPr>
        <w:t>5</w:t>
      </w:r>
      <w:r w:rsidR="00B778EF" w:rsidRPr="002638DE">
        <w:rPr>
          <w:rFonts w:ascii="TH Sarabun New" w:hAnsi="TH Sarabun New" w:cs="TH Sarabun New"/>
          <w:sz w:val="32"/>
          <w:szCs w:val="32"/>
        </w:rPr>
        <w:t xml:space="preserve">. </w:t>
      </w:r>
      <w:r w:rsidR="00C07F65">
        <w:rPr>
          <w:rFonts w:ascii="TH Sarabun New" w:hAnsi="TH Sarabun New" w:cs="TH Sarabun New" w:hint="cs"/>
          <w:sz w:val="32"/>
          <w:szCs w:val="32"/>
          <w:cs/>
        </w:rPr>
        <w:t>บันทึกกราฟของ</w:t>
      </w:r>
      <w:r w:rsidR="00C07F65" w:rsidRPr="002638D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77DD">
        <w:rPr>
          <w:rFonts w:ascii="TH Sarabun New" w:hAnsi="TH Sarabun New" w:cs="TH Sarabun New"/>
          <w:sz w:val="32"/>
          <w:szCs w:val="32"/>
        </w:rPr>
        <w:t xml:space="preserve">s-parameter </w:t>
      </w:r>
      <w:r w:rsidR="00BF77DD">
        <w:rPr>
          <w:rFonts w:ascii="TH Sarabun New" w:hAnsi="TH Sarabun New" w:cs="TH Sarabun New" w:hint="cs"/>
          <w:sz w:val="32"/>
          <w:szCs w:val="32"/>
          <w:cs/>
        </w:rPr>
        <w:t xml:space="preserve">ทั้ง </w:t>
      </w:r>
      <w:r w:rsidR="00BF77DD">
        <w:rPr>
          <w:rFonts w:ascii="TH Sarabun New" w:hAnsi="TH Sarabun New" w:cs="TH Sarabun New"/>
          <w:sz w:val="32"/>
          <w:szCs w:val="32"/>
        </w:rPr>
        <w:t xml:space="preserve">4 </w:t>
      </w:r>
      <w:r w:rsidR="00BF77DD">
        <w:rPr>
          <w:rFonts w:ascii="TH Sarabun New" w:hAnsi="TH Sarabun New" w:cs="TH Sarabun New" w:hint="cs"/>
          <w:sz w:val="32"/>
          <w:szCs w:val="32"/>
          <w:cs/>
        </w:rPr>
        <w:t xml:space="preserve">ที่ได้ </w:t>
      </w:r>
      <w:r w:rsidR="00C07F65">
        <w:rPr>
          <w:rFonts w:ascii="TH Sarabun New" w:hAnsi="TH Sarabun New" w:cs="TH Sarabun New" w:hint="cs"/>
          <w:sz w:val="32"/>
          <w:szCs w:val="32"/>
          <w:cs/>
        </w:rPr>
        <w:t>เป็นชนิดรูปภาพ และข้อมูล</w:t>
      </w:r>
      <w:r w:rsidR="00C07F65">
        <w:rPr>
          <w:rFonts w:ascii="TH Sarabun New" w:hAnsi="TH Sarabun New" w:cs="TH Sarabun New"/>
          <w:sz w:val="32"/>
          <w:szCs w:val="32"/>
        </w:rPr>
        <w:t xml:space="preserve"> text </w:t>
      </w:r>
      <w:r w:rsidR="00C07F65"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C07F65">
        <w:rPr>
          <w:rFonts w:ascii="TH Sarabun New" w:hAnsi="TH Sarabun New" w:cs="TH Sarabun New"/>
          <w:sz w:val="32"/>
          <w:szCs w:val="32"/>
        </w:rPr>
        <w:t xml:space="preserve">csv, s2p </w:t>
      </w:r>
      <w:r w:rsidR="00C07F65">
        <w:rPr>
          <w:rFonts w:ascii="TH Sarabun New" w:hAnsi="TH Sarabun New" w:cs="TH Sarabun New" w:hint="cs"/>
          <w:sz w:val="32"/>
          <w:szCs w:val="32"/>
          <w:cs/>
        </w:rPr>
        <w:t>เป็นต้น</w:t>
      </w:r>
    </w:p>
    <w:p w14:paraId="150FA6B4" w14:textId="2038384F" w:rsidR="00693DB2" w:rsidRPr="00693DB2" w:rsidRDefault="00316F5F" w:rsidP="00693DB2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="00693DB2">
        <w:rPr>
          <w:rFonts w:ascii="TH Sarabun New" w:hAnsi="TH Sarabun New" w:cs="TH Sarabun New"/>
          <w:sz w:val="32"/>
          <w:szCs w:val="32"/>
        </w:rPr>
        <w:t xml:space="preserve">.6.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>นำข้อมูล</w:t>
      </w:r>
      <w:r w:rsidR="00F94A3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94A31">
        <w:rPr>
          <w:rFonts w:ascii="TH Sarabun New" w:hAnsi="TH Sarabun New" w:cs="TH Sarabun New"/>
          <w:sz w:val="32"/>
          <w:szCs w:val="32"/>
        </w:rPr>
        <w:t xml:space="preserve">text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จากข้อ </w:t>
      </w:r>
      <w:r>
        <w:rPr>
          <w:rFonts w:ascii="TH Sarabun New" w:hAnsi="TH Sarabun New" w:cs="TH Sarabun New"/>
          <w:sz w:val="32"/>
          <w:szCs w:val="32"/>
        </w:rPr>
        <w:t>1</w:t>
      </w:r>
      <w:r w:rsidR="00693DB2">
        <w:rPr>
          <w:rFonts w:ascii="TH Sarabun New" w:hAnsi="TH Sarabun New" w:cs="TH Sarabun New"/>
          <w:sz w:val="32"/>
          <w:szCs w:val="32"/>
        </w:rPr>
        <w:t xml:space="preserve">.3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กับ </w:t>
      </w:r>
      <w:r>
        <w:rPr>
          <w:rFonts w:ascii="TH Sarabun New" w:hAnsi="TH Sarabun New" w:cs="TH Sarabun New"/>
          <w:sz w:val="32"/>
          <w:szCs w:val="32"/>
        </w:rPr>
        <w:t>1</w:t>
      </w:r>
      <w:r w:rsidR="00693DB2">
        <w:rPr>
          <w:rFonts w:ascii="TH Sarabun New" w:hAnsi="TH Sarabun New" w:cs="TH Sarabun New"/>
          <w:sz w:val="32"/>
          <w:szCs w:val="32"/>
        </w:rPr>
        <w:t xml:space="preserve">.5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ไปพล็อตลงในกราฟเดียวกันเพื่อทำการเปรียบเทียบผลการวัดจริงกับผลการ </w:t>
      </w:r>
      <w:r w:rsidR="00693DB2">
        <w:rPr>
          <w:rFonts w:ascii="TH Sarabun New" w:hAnsi="TH Sarabun New" w:cs="TH Sarabun New"/>
          <w:sz w:val="32"/>
          <w:szCs w:val="32"/>
        </w:rPr>
        <w:t xml:space="preserve">simulated 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>จากซอฟต์แวร์</w:t>
      </w:r>
    </w:p>
    <w:p w14:paraId="147AFA1F" w14:textId="2D0F88DB" w:rsidR="00C07F65" w:rsidRPr="002638DE" w:rsidRDefault="00316F5F" w:rsidP="00507F28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="00B778EF">
        <w:rPr>
          <w:rFonts w:ascii="TH Sarabun New" w:hAnsi="TH Sarabun New" w:cs="TH Sarabun New"/>
          <w:sz w:val="32"/>
          <w:szCs w:val="32"/>
        </w:rPr>
        <w:t>.</w:t>
      </w:r>
      <w:r w:rsidR="00693DB2">
        <w:rPr>
          <w:rFonts w:ascii="TH Sarabun New" w:hAnsi="TH Sarabun New" w:cs="TH Sarabun New"/>
          <w:sz w:val="32"/>
          <w:szCs w:val="32"/>
        </w:rPr>
        <w:t>7</w:t>
      </w:r>
      <w:r w:rsidR="00B778EF" w:rsidRPr="002638DE">
        <w:rPr>
          <w:rFonts w:ascii="TH Sarabun New" w:hAnsi="TH Sarabun New" w:cs="TH Sarabun New"/>
          <w:sz w:val="32"/>
          <w:szCs w:val="32"/>
        </w:rPr>
        <w:t xml:space="preserve">. </w:t>
      </w:r>
      <w:r w:rsidR="00C07F65" w:rsidRPr="002638DE">
        <w:rPr>
          <w:rFonts w:ascii="TH Sarabun New" w:hAnsi="TH Sarabun New" w:cs="TH Sarabun New"/>
          <w:sz w:val="32"/>
          <w:szCs w:val="32"/>
          <w:cs/>
        </w:rPr>
        <w:t xml:space="preserve">จากกราฟ </w:t>
      </w:r>
      <w:r w:rsidR="00C07F65">
        <w:rPr>
          <w:rFonts w:ascii="TH Sarabun New" w:hAnsi="TH Sarabun New" w:cs="TH Sarabun New"/>
          <w:sz w:val="32"/>
          <w:szCs w:val="32"/>
        </w:rPr>
        <w:t>|</w:t>
      </w:r>
      <w:r w:rsidR="00C07F65" w:rsidRPr="002638DE">
        <w:rPr>
          <w:rFonts w:ascii="TH Sarabun New" w:hAnsi="TH Sarabun New" w:cs="TH Sarabun New"/>
          <w:sz w:val="32"/>
          <w:szCs w:val="32"/>
        </w:rPr>
        <w:t>S</w:t>
      </w:r>
      <w:r w:rsidR="00C07F65" w:rsidRPr="002638DE">
        <w:rPr>
          <w:rFonts w:ascii="TH Sarabun New" w:hAnsi="TH Sarabun New" w:cs="TH Sarabun New"/>
          <w:sz w:val="32"/>
          <w:szCs w:val="32"/>
          <w:vertAlign w:val="subscript"/>
        </w:rPr>
        <w:t>11</w:t>
      </w:r>
      <w:r w:rsidR="00C07F65">
        <w:rPr>
          <w:rFonts w:ascii="TH Sarabun New" w:hAnsi="TH Sarabun New" w:cs="TH Sarabun New"/>
          <w:sz w:val="32"/>
          <w:szCs w:val="32"/>
        </w:rPr>
        <w:t>|</w:t>
      </w:r>
      <w:r w:rsidR="00C07F65" w:rsidRPr="002638DE">
        <w:rPr>
          <w:rFonts w:ascii="TH Sarabun New" w:hAnsi="TH Sarabun New" w:cs="TH Sarabun New"/>
          <w:sz w:val="32"/>
          <w:szCs w:val="32"/>
        </w:rPr>
        <w:t xml:space="preserve">  </w:t>
      </w:r>
      <w:r w:rsidR="00C07F65" w:rsidRPr="002638DE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C07F65">
        <w:rPr>
          <w:rFonts w:ascii="TH Sarabun New" w:hAnsi="TH Sarabun New" w:cs="TH Sarabun New"/>
          <w:sz w:val="32"/>
          <w:szCs w:val="32"/>
        </w:rPr>
        <w:t>|</w:t>
      </w:r>
      <w:r w:rsidR="00C07F65" w:rsidRPr="002638DE">
        <w:rPr>
          <w:rFonts w:ascii="TH Sarabun New" w:hAnsi="TH Sarabun New" w:cs="TH Sarabun New"/>
          <w:sz w:val="32"/>
          <w:szCs w:val="32"/>
        </w:rPr>
        <w:t>S</w:t>
      </w:r>
      <w:r w:rsidR="00C07F65" w:rsidRPr="002638DE">
        <w:rPr>
          <w:rFonts w:ascii="TH Sarabun New" w:hAnsi="TH Sarabun New" w:cs="TH Sarabun New"/>
          <w:sz w:val="32"/>
          <w:szCs w:val="32"/>
          <w:vertAlign w:val="subscript"/>
        </w:rPr>
        <w:t>21</w:t>
      </w:r>
      <w:r w:rsidR="00C07F65">
        <w:rPr>
          <w:rFonts w:ascii="TH Sarabun New" w:hAnsi="TH Sarabun New" w:cs="TH Sarabun New"/>
          <w:sz w:val="32"/>
          <w:szCs w:val="32"/>
        </w:rPr>
        <w:t>|</w:t>
      </w:r>
      <w:r w:rsidR="00C07F65">
        <w:rPr>
          <w:rFonts w:ascii="TH Sarabun New" w:hAnsi="TH Sarabun New" w:cs="TH Sarabun New" w:hint="cs"/>
          <w:sz w:val="32"/>
          <w:szCs w:val="32"/>
          <w:vertAlign w:val="subscript"/>
          <w:cs/>
        </w:rPr>
        <w:t xml:space="preserve"> </w:t>
      </w:r>
      <w:r w:rsidR="00C07F65" w:rsidRPr="002638DE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="00C07F65" w:rsidRPr="002638DE">
        <w:rPr>
          <w:rFonts w:ascii="TH Sarabun New" w:hAnsi="TH Sarabun New" w:cs="TH Sarabun New"/>
          <w:sz w:val="32"/>
          <w:szCs w:val="32"/>
        </w:rPr>
        <w:t>marker</w:t>
      </w:r>
      <w:r w:rsidR="00C07F65" w:rsidRPr="002638DE">
        <w:rPr>
          <w:rFonts w:ascii="TH Sarabun New" w:hAnsi="TH Sarabun New" w:cs="TH Sarabun New"/>
          <w:sz w:val="32"/>
          <w:szCs w:val="32"/>
          <w:cs/>
        </w:rPr>
        <w:t xml:space="preserve"> ของ </w:t>
      </w:r>
      <w:r w:rsidR="00C07F65" w:rsidRPr="002638DE">
        <w:rPr>
          <w:rFonts w:ascii="TH Sarabun New" w:hAnsi="TH Sarabun New" w:cs="TH Sarabun New"/>
          <w:sz w:val="32"/>
          <w:szCs w:val="32"/>
        </w:rPr>
        <w:t xml:space="preserve">Network Analyzer </w:t>
      </w:r>
      <w:r w:rsidR="00C07F65" w:rsidRPr="002638DE">
        <w:rPr>
          <w:rFonts w:ascii="TH Sarabun New" w:hAnsi="TH Sarabun New" w:cs="TH Sarabun New"/>
          <w:sz w:val="32"/>
          <w:szCs w:val="32"/>
          <w:cs/>
        </w:rPr>
        <w:t>เพื่อทำการ</w:t>
      </w:r>
      <w:r w:rsidR="002D651C">
        <w:rPr>
          <w:rFonts w:ascii="TH Sarabun New" w:hAnsi="TH Sarabun New" w:cs="TH Sarabun New" w:hint="cs"/>
          <w:sz w:val="32"/>
          <w:szCs w:val="32"/>
          <w:cs/>
        </w:rPr>
        <w:t>ดูค่า</w:t>
      </w:r>
      <w:r w:rsidR="00C07F65" w:rsidRPr="002638DE">
        <w:rPr>
          <w:rFonts w:ascii="TH Sarabun New" w:hAnsi="TH Sarabun New" w:cs="TH Sarabun New"/>
          <w:sz w:val="32"/>
          <w:szCs w:val="32"/>
          <w:cs/>
        </w:rPr>
        <w:t xml:space="preserve">ต่าง ๆ </w:t>
      </w:r>
      <w:r w:rsidR="002D651C">
        <w:rPr>
          <w:rFonts w:ascii="TH Sarabun New" w:hAnsi="TH Sarabun New" w:cs="TH Sarabun New" w:hint="cs"/>
          <w:sz w:val="32"/>
          <w:szCs w:val="32"/>
          <w:cs/>
        </w:rPr>
        <w:t>ที่วัดได้</w:t>
      </w:r>
      <w:r w:rsidR="00C07F65" w:rsidRPr="002638DE">
        <w:rPr>
          <w:rFonts w:ascii="TH Sarabun New" w:hAnsi="TH Sarabun New" w:cs="TH Sarabun New"/>
          <w:sz w:val="32"/>
          <w:szCs w:val="32"/>
          <w:cs/>
        </w:rPr>
        <w:t>ของวงจรกรองสัญญาณ จากนั</w:t>
      </w:r>
      <w:r w:rsidR="00C07F65">
        <w:rPr>
          <w:rFonts w:ascii="TH Sarabun New" w:hAnsi="TH Sarabun New" w:cs="TH Sarabun New"/>
          <w:sz w:val="32"/>
          <w:szCs w:val="32"/>
          <w:cs/>
        </w:rPr>
        <w:t>้น</w:t>
      </w:r>
      <w:r w:rsidR="00285239" w:rsidRPr="00A726A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วิเคราะห์ข้อมูลจากผลการวัดที่ได้ว่า ชิ้นงานที่นำมาวัดนั้นเป็นวงจรกรองประเภทใด มีคุณสมบัติหรือ </w:t>
      </w:r>
      <w:r w:rsidR="00285239" w:rsidRPr="00A726AF">
        <w:rPr>
          <w:rFonts w:ascii="TH Sarabun New" w:hAnsi="TH Sarabun New" w:cs="TH Sarabun New"/>
          <w:b/>
          <w:bCs/>
          <w:sz w:val="32"/>
          <w:szCs w:val="32"/>
        </w:rPr>
        <w:t xml:space="preserve">specification </w:t>
      </w:r>
      <w:r w:rsidR="00285239" w:rsidRPr="00A726AF">
        <w:rPr>
          <w:rFonts w:ascii="TH Sarabun New" w:hAnsi="TH Sarabun New" w:cs="TH Sarabun New" w:hint="cs"/>
          <w:b/>
          <w:bCs/>
          <w:sz w:val="32"/>
          <w:szCs w:val="32"/>
          <w:cs/>
        </w:rPr>
        <w:t>ที่สำคัญเป็นอย่างไรบ้าง รวมถึงมีย่านการใช้งาน</w:t>
      </w:r>
      <w:r w:rsidR="005369B3" w:rsidRPr="00A726AF">
        <w:rPr>
          <w:rFonts w:ascii="TH Sarabun New" w:hAnsi="TH Sarabun New" w:cs="TH Sarabun New" w:hint="cs"/>
          <w:b/>
          <w:bCs/>
          <w:sz w:val="32"/>
          <w:szCs w:val="32"/>
          <w:cs/>
        </w:rPr>
        <w:t>ในช่วงความถี่ใด</w:t>
      </w:r>
    </w:p>
    <w:p w14:paraId="4CDA299D" w14:textId="71816FFE" w:rsidR="00B778EF" w:rsidRDefault="00316F5F" w:rsidP="00B778EF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</w:t>
      </w:r>
      <w:r w:rsidR="00B778EF">
        <w:rPr>
          <w:rFonts w:ascii="TH Sarabun New" w:hAnsi="TH Sarabun New" w:cs="TH Sarabun New"/>
          <w:sz w:val="32"/>
          <w:szCs w:val="32"/>
        </w:rPr>
        <w:t>.</w:t>
      </w:r>
      <w:r w:rsidR="00693DB2">
        <w:rPr>
          <w:rFonts w:ascii="TH Sarabun New" w:hAnsi="TH Sarabun New" w:cs="TH Sarabun New"/>
          <w:sz w:val="32"/>
          <w:szCs w:val="32"/>
        </w:rPr>
        <w:t>8</w:t>
      </w:r>
      <w:r w:rsidR="00B778EF" w:rsidRPr="002638DE">
        <w:rPr>
          <w:rFonts w:ascii="TH Sarabun New" w:hAnsi="TH Sarabun New" w:cs="TH Sarabun New"/>
          <w:sz w:val="32"/>
          <w:szCs w:val="32"/>
        </w:rPr>
        <w:t xml:space="preserve">. </w:t>
      </w:r>
      <w:r w:rsidR="00C07F65">
        <w:rPr>
          <w:rFonts w:ascii="TH Sarabun New" w:hAnsi="TH Sarabun New" w:cs="TH Sarabun New"/>
          <w:sz w:val="32"/>
          <w:szCs w:val="32"/>
          <w:cs/>
        </w:rPr>
        <w:t>เปลี่ยนวงจรกรองเป</w:t>
      </w:r>
      <w:r w:rsidR="00C07F65">
        <w:rPr>
          <w:rFonts w:ascii="TH Sarabun New" w:hAnsi="TH Sarabun New" w:cs="TH Sarabun New" w:hint="cs"/>
          <w:sz w:val="32"/>
          <w:szCs w:val="32"/>
          <w:cs/>
        </w:rPr>
        <w:t>็นตัวอื่น</w:t>
      </w:r>
      <w:r w:rsidR="00F94A31">
        <w:rPr>
          <w:rFonts w:ascii="TH Sarabun New" w:hAnsi="TH Sarabun New" w:cs="TH Sarabun New" w:hint="cs"/>
          <w:sz w:val="32"/>
          <w:szCs w:val="32"/>
          <w:cs/>
        </w:rPr>
        <w:t xml:space="preserve"> (ชิ้นงานที่ </w:t>
      </w:r>
      <w:r w:rsidR="00F94A31">
        <w:rPr>
          <w:rFonts w:ascii="TH Sarabun New" w:hAnsi="TH Sarabun New" w:cs="TH Sarabun New"/>
          <w:sz w:val="32"/>
          <w:szCs w:val="32"/>
        </w:rPr>
        <w:t>2</w:t>
      </w:r>
      <w:r w:rsidR="00F94A31">
        <w:rPr>
          <w:rFonts w:ascii="TH Sarabun New" w:hAnsi="TH Sarabun New" w:cs="TH Sarabun New" w:hint="cs"/>
          <w:sz w:val="32"/>
          <w:szCs w:val="32"/>
          <w:cs/>
        </w:rPr>
        <w:t xml:space="preserve">) </w:t>
      </w:r>
      <w:r w:rsidR="00C07F65">
        <w:rPr>
          <w:rFonts w:ascii="TH Sarabun New" w:hAnsi="TH Sarabun New" w:cs="TH Sarabun New"/>
          <w:sz w:val="32"/>
          <w:szCs w:val="32"/>
          <w:cs/>
        </w:rPr>
        <w:t>และ</w:t>
      </w:r>
      <w:r w:rsidR="00693DB2">
        <w:rPr>
          <w:rFonts w:ascii="TH Sarabun New" w:hAnsi="TH Sarabun New" w:cs="TH Sarabun New" w:hint="cs"/>
          <w:sz w:val="32"/>
          <w:szCs w:val="32"/>
          <w:cs/>
        </w:rPr>
        <w:t xml:space="preserve">วัดทดสอบ </w:t>
      </w:r>
      <w:r w:rsidR="00C07F65">
        <w:rPr>
          <w:rFonts w:ascii="TH Sarabun New" w:hAnsi="TH Sarabun New" w:cs="TH Sarabun New" w:hint="cs"/>
          <w:sz w:val="32"/>
          <w:szCs w:val="32"/>
          <w:cs/>
        </w:rPr>
        <w:t xml:space="preserve">ทำซ้ำในลำดับที่ </w:t>
      </w:r>
      <w:r>
        <w:rPr>
          <w:rFonts w:ascii="TH Sarabun New" w:hAnsi="TH Sarabun New" w:cs="TH Sarabun New"/>
          <w:sz w:val="32"/>
          <w:szCs w:val="32"/>
        </w:rPr>
        <w:t>1</w:t>
      </w:r>
      <w:r w:rsidR="00693DB2">
        <w:rPr>
          <w:rFonts w:ascii="TH Sarabun New" w:hAnsi="TH Sarabun New" w:cs="TH Sarabun New"/>
          <w:sz w:val="32"/>
          <w:szCs w:val="32"/>
        </w:rPr>
        <w:t>.</w:t>
      </w:r>
      <w:r w:rsidR="00025583">
        <w:rPr>
          <w:rFonts w:ascii="TH Sarabun New" w:hAnsi="TH Sarabun New" w:cs="TH Sarabun New"/>
          <w:sz w:val="32"/>
          <w:szCs w:val="32"/>
        </w:rPr>
        <w:t>1-1.7</w:t>
      </w:r>
    </w:p>
    <w:p w14:paraId="687B4845" w14:textId="26712F16" w:rsidR="00B778EF" w:rsidRDefault="00265D4F" w:rsidP="00B778EF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  <w:r w:rsidRPr="00265D4F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752" behindDoc="0" locked="0" layoutInCell="1" allowOverlap="1" wp14:anchorId="7A356357" wp14:editId="6DAC4DF9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2522220" cy="1905145"/>
            <wp:effectExtent l="0" t="0" r="0" b="0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90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06FE8" w14:textId="5F56F7E7" w:rsidR="00C07F65" w:rsidRDefault="00265D4F" w:rsidP="00265D4F">
      <w:pPr>
        <w:tabs>
          <w:tab w:val="left" w:pos="28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4D533E5" wp14:editId="12183E25">
            <wp:extent cx="4297680" cy="2543249"/>
            <wp:effectExtent l="0" t="0" r="7620" b="952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8314" cy="256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0640" w14:textId="743385C8" w:rsidR="00C07F65" w:rsidRDefault="00C07F65" w:rsidP="00C07F6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285239">
        <w:rPr>
          <w:rFonts w:ascii="TH Sarabun New" w:hAnsi="TH Sarabun New" w:cs="TH Sarabun New" w:hint="cs"/>
          <w:sz w:val="32"/>
          <w:szCs w:val="32"/>
          <w:cs/>
        </w:rPr>
        <w:t xml:space="preserve">ชิ้นงานที่ </w:t>
      </w:r>
      <w:r w:rsidR="00285239">
        <w:rPr>
          <w:rFonts w:ascii="TH Sarabun New" w:hAnsi="TH Sarabun New" w:cs="TH Sarabun New"/>
          <w:sz w:val="32"/>
          <w:szCs w:val="32"/>
        </w:rPr>
        <w:t xml:space="preserve">1 </w:t>
      </w:r>
      <w:r w:rsidR="0028523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285239">
        <w:rPr>
          <w:rFonts w:ascii="TH Sarabun New" w:hAnsi="TH Sarabun New" w:cs="TH Sarabun New"/>
          <w:sz w:val="32"/>
          <w:szCs w:val="32"/>
        </w:rPr>
        <w:t xml:space="preserve"> s-parameter </w:t>
      </w:r>
      <w:r w:rsidR="00285239">
        <w:rPr>
          <w:rFonts w:ascii="TH Sarabun New" w:hAnsi="TH Sarabun New" w:cs="TH Sarabun New" w:hint="cs"/>
          <w:sz w:val="32"/>
          <w:szCs w:val="32"/>
          <w:cs/>
        </w:rPr>
        <w:t>ที่ได้จาก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ผลการวัดชิ้นงานที่ </w:t>
      </w:r>
      <w:r>
        <w:rPr>
          <w:rFonts w:ascii="TH Sarabun New" w:hAnsi="TH Sarabun New" w:cs="TH Sarabun New"/>
          <w:sz w:val="32"/>
          <w:szCs w:val="32"/>
        </w:rPr>
        <w:t>1</w:t>
      </w:r>
      <w:r w:rsidR="00285239">
        <w:rPr>
          <w:rFonts w:ascii="TH Sarabun New" w:hAnsi="TH Sarabun New" w:cs="TH Sarabun New" w:hint="cs"/>
          <w:sz w:val="32"/>
          <w:szCs w:val="32"/>
          <w:cs/>
        </w:rPr>
        <w:t xml:space="preserve"> ด้วย </w:t>
      </w:r>
      <w:r w:rsidR="00285239">
        <w:rPr>
          <w:rFonts w:ascii="TH Sarabun New" w:hAnsi="TH Sarabun New" w:cs="TH Sarabun New"/>
          <w:sz w:val="32"/>
          <w:szCs w:val="32"/>
        </w:rPr>
        <w:t>VNA</w:t>
      </w:r>
    </w:p>
    <w:p w14:paraId="77A04463" w14:textId="77777777" w:rsidR="00265D4F" w:rsidRDefault="00265D4F" w:rsidP="00C07F6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7D52499" w14:textId="3860A60F" w:rsidR="005369B3" w:rsidRDefault="005369B3" w:rsidP="00C07F6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ECF4CE9" w14:textId="5F9A040D" w:rsidR="005369B3" w:rsidRDefault="00265D4F" w:rsidP="00C07F65">
      <w:pPr>
        <w:jc w:val="center"/>
        <w:rPr>
          <w:rFonts w:ascii="TH Sarabun New" w:hAnsi="TH Sarabun New" w:cs="TH Sarabun New"/>
          <w:sz w:val="32"/>
          <w:szCs w:val="32"/>
        </w:rPr>
      </w:pPr>
      <w:r w:rsidRPr="00265D4F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29A4775" wp14:editId="3C0A5A35">
            <wp:extent cx="5850255" cy="2280285"/>
            <wp:effectExtent l="0" t="0" r="0" b="571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53D7" w14:textId="4D282D6C" w:rsidR="005369B3" w:rsidRDefault="005369B3" w:rsidP="00C07F6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ภาพการเปรียบเทียบผลการวัดและจำลอง (</w:t>
      </w:r>
      <w:r>
        <w:rPr>
          <w:rFonts w:ascii="TH Sarabun New" w:hAnsi="TH Sarabun New" w:cs="TH Sarabun New"/>
          <w:sz w:val="32"/>
          <w:szCs w:val="32"/>
        </w:rPr>
        <w:t>simulation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ของชิ้นงานที่ </w:t>
      </w:r>
      <w:r>
        <w:rPr>
          <w:rFonts w:ascii="TH Sarabun New" w:hAnsi="TH Sarabun New" w:cs="TH Sarabun New"/>
          <w:sz w:val="32"/>
          <w:szCs w:val="32"/>
        </w:rPr>
        <w:t>1</w:t>
      </w:r>
    </w:p>
    <w:p w14:paraId="30569F77" w14:textId="626F3432" w:rsidR="00C07F65" w:rsidRDefault="00285239" w:rsidP="00C07F6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36ED828B" w14:textId="77777777" w:rsidR="00285239" w:rsidRDefault="00285239" w:rsidP="00C07F6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DEAD073" w14:textId="181995E2" w:rsidR="00265D4F" w:rsidRDefault="00265D4F" w:rsidP="00C07F65">
      <w:pPr>
        <w:jc w:val="center"/>
        <w:rPr>
          <w:rFonts w:ascii="TH Sarabun New" w:hAnsi="TH Sarabun New" w:cs="TH Sarabun New"/>
          <w:sz w:val="32"/>
          <w:szCs w:val="32"/>
        </w:rPr>
      </w:pPr>
      <w:r w:rsidRPr="00265D4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7D157954" wp14:editId="3BDC93A9">
            <wp:extent cx="2758679" cy="1348857"/>
            <wp:effectExtent l="0" t="0" r="3810" b="381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D0A0" w14:textId="100B5DB7" w:rsidR="00265D4F" w:rsidRDefault="00265D4F" w:rsidP="00C07F65">
      <w:pPr>
        <w:jc w:val="center"/>
        <w:rPr>
          <w:rFonts w:ascii="TH Sarabun New" w:hAnsi="TH Sarabun New" w:cs="TH Sarabun New"/>
          <w:sz w:val="32"/>
          <w:szCs w:val="32"/>
        </w:rPr>
      </w:pPr>
      <w:r w:rsidRPr="00265D4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F16E86F" wp14:editId="4CDFB195">
            <wp:extent cx="4008467" cy="2446232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8264" w14:textId="2269BFAB" w:rsidR="00C07F65" w:rsidRDefault="00C07F65" w:rsidP="00C07F6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285239">
        <w:rPr>
          <w:rFonts w:ascii="TH Sarabun New" w:hAnsi="TH Sarabun New" w:cs="TH Sarabun New" w:hint="cs"/>
          <w:sz w:val="32"/>
          <w:szCs w:val="32"/>
          <w:cs/>
        </w:rPr>
        <w:t xml:space="preserve">ชิ้นงานที่ </w:t>
      </w:r>
      <w:r w:rsidR="00285239">
        <w:rPr>
          <w:rFonts w:ascii="TH Sarabun New" w:hAnsi="TH Sarabun New" w:cs="TH Sarabun New"/>
          <w:sz w:val="32"/>
          <w:szCs w:val="32"/>
        </w:rPr>
        <w:t xml:space="preserve">2 </w:t>
      </w:r>
      <w:r w:rsidR="0028523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285239">
        <w:rPr>
          <w:rFonts w:ascii="TH Sarabun New" w:hAnsi="TH Sarabun New" w:cs="TH Sarabun New"/>
          <w:sz w:val="32"/>
          <w:szCs w:val="32"/>
        </w:rPr>
        <w:t xml:space="preserve"> s-parameter </w:t>
      </w:r>
      <w:r w:rsidR="00285239">
        <w:rPr>
          <w:rFonts w:ascii="TH Sarabun New" w:hAnsi="TH Sarabun New" w:cs="TH Sarabun New" w:hint="cs"/>
          <w:sz w:val="32"/>
          <w:szCs w:val="32"/>
          <w:cs/>
        </w:rPr>
        <w:t>ที่ได้จาก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ผลการวัดชิ้นงานที่ </w:t>
      </w:r>
      <w:r>
        <w:rPr>
          <w:rFonts w:ascii="TH Sarabun New" w:hAnsi="TH Sarabun New" w:cs="TH Sarabun New"/>
          <w:sz w:val="32"/>
          <w:szCs w:val="32"/>
        </w:rPr>
        <w:t>2</w:t>
      </w:r>
      <w:r w:rsidR="00285239">
        <w:rPr>
          <w:rFonts w:ascii="TH Sarabun New" w:hAnsi="TH Sarabun New" w:cs="TH Sarabun New"/>
          <w:sz w:val="32"/>
          <w:szCs w:val="32"/>
        </w:rPr>
        <w:t xml:space="preserve"> </w:t>
      </w:r>
      <w:r w:rsidR="00285239">
        <w:rPr>
          <w:rFonts w:ascii="TH Sarabun New" w:hAnsi="TH Sarabun New" w:cs="TH Sarabun New" w:hint="cs"/>
          <w:sz w:val="32"/>
          <w:szCs w:val="32"/>
          <w:cs/>
        </w:rPr>
        <w:t xml:space="preserve">ด้วย </w:t>
      </w:r>
      <w:r w:rsidR="00285239">
        <w:rPr>
          <w:rFonts w:ascii="TH Sarabun New" w:hAnsi="TH Sarabun New" w:cs="TH Sarabun New"/>
          <w:sz w:val="32"/>
          <w:szCs w:val="32"/>
        </w:rPr>
        <w:t>VNA</w:t>
      </w:r>
    </w:p>
    <w:p w14:paraId="47DB1A02" w14:textId="7938BE92" w:rsidR="005369B3" w:rsidRDefault="005369B3" w:rsidP="00C07F6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0F3ECCA" w14:textId="4DA4B5EC" w:rsidR="005369B3" w:rsidRDefault="00265D4F" w:rsidP="00C07F65">
      <w:pPr>
        <w:jc w:val="center"/>
        <w:rPr>
          <w:rFonts w:ascii="TH Sarabun New" w:hAnsi="TH Sarabun New" w:cs="TH Sarabun New"/>
          <w:sz w:val="32"/>
          <w:szCs w:val="32"/>
        </w:rPr>
      </w:pPr>
      <w:r w:rsidRPr="00265D4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2E3F4FA" wp14:editId="3E39F748">
            <wp:extent cx="5052498" cy="1912786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3D5B" w14:textId="24AF6EC2" w:rsidR="005369B3" w:rsidRDefault="005369B3" w:rsidP="005369B3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ภาพการเปรียบเทียบผลการวัดและจำลอง (</w:t>
      </w:r>
      <w:r>
        <w:rPr>
          <w:rFonts w:ascii="TH Sarabun New" w:hAnsi="TH Sarabun New" w:cs="TH Sarabun New"/>
          <w:sz w:val="32"/>
          <w:szCs w:val="32"/>
        </w:rPr>
        <w:t>simulation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ของชิ้นงานที่ </w:t>
      </w:r>
      <w:r>
        <w:rPr>
          <w:rFonts w:ascii="TH Sarabun New" w:hAnsi="TH Sarabun New" w:cs="TH Sarabun New"/>
          <w:sz w:val="32"/>
          <w:szCs w:val="32"/>
        </w:rPr>
        <w:t>2</w:t>
      </w:r>
    </w:p>
    <w:p w14:paraId="742BB6D7" w14:textId="77777777" w:rsidR="005369B3" w:rsidRDefault="005369B3" w:rsidP="00C07F6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89AE010" w14:textId="50D0648A" w:rsidR="00C07F65" w:rsidRDefault="00C07F65" w:rsidP="00C07F6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5ADE4BD" w14:textId="5B2D01FF" w:rsidR="00265D4F" w:rsidRDefault="00265D4F" w:rsidP="00C07F6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8B27D95" w14:textId="2288B730" w:rsidR="00265D4F" w:rsidRDefault="00265D4F" w:rsidP="00C07F6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1E88227" w14:textId="7FD60A93" w:rsidR="00265D4F" w:rsidRDefault="00265D4F" w:rsidP="00C07F6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160A5B5" w14:textId="77777777" w:rsidR="00265D4F" w:rsidRDefault="00265D4F" w:rsidP="00C07F6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430E2C5" w14:textId="5FA8FBAF" w:rsidR="005D1CEC" w:rsidRDefault="002638DE" w:rsidP="00507F28">
      <w:pPr>
        <w:pStyle w:val="af2"/>
        <w:numPr>
          <w:ilvl w:val="0"/>
          <w:numId w:val="41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507F28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lastRenderedPageBreak/>
        <w:t xml:space="preserve">การวัดทดสอบวงจร </w:t>
      </w:r>
      <w:r w:rsidRPr="00F94A31">
        <w:rPr>
          <w:rFonts w:ascii="TH Sarabun New" w:hAnsi="TH Sarabun New" w:cs="TH Sarabun New"/>
          <w:b/>
          <w:bCs/>
          <w:i/>
          <w:iCs/>
          <w:sz w:val="32"/>
          <w:szCs w:val="32"/>
          <w:u w:val="single"/>
        </w:rPr>
        <w:t>Power Divider</w:t>
      </w:r>
      <w:r w:rsidR="001F1879" w:rsidRPr="00507F28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  </w:t>
      </w:r>
      <w:r w:rsidR="001F1879" w:rsidRPr="00507F28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 xml:space="preserve">โดยใช้ </w:t>
      </w:r>
      <w:r w:rsidR="001F1879" w:rsidRPr="00507F28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Vector Network Analyzer </w:t>
      </w:r>
      <w:r w:rsidR="009B6BDC">
        <w:rPr>
          <w:rFonts w:ascii="TH Sarabun New" w:hAnsi="TH Sarabun New" w:cs="TH Sarabun New"/>
          <w:b/>
          <w:bCs/>
          <w:sz w:val="32"/>
          <w:szCs w:val="32"/>
          <w:u w:val="single"/>
        </w:rPr>
        <w:t>(</w:t>
      </w:r>
      <w:r w:rsidR="00316F5F">
        <w:rPr>
          <w:rFonts w:ascii="TH Sarabun New" w:hAnsi="TH Sarabun New" w:cs="TH Sarabun New"/>
          <w:b/>
          <w:bCs/>
          <w:sz w:val="32"/>
          <w:szCs w:val="32"/>
          <w:u w:val="single"/>
        </w:rPr>
        <w:t>Anritsu/</w:t>
      </w:r>
      <w:r w:rsidR="009B6BDC">
        <w:rPr>
          <w:rFonts w:ascii="TH Sarabun New" w:hAnsi="TH Sarabun New" w:cs="TH Sarabun New"/>
          <w:b/>
          <w:bCs/>
          <w:sz w:val="32"/>
          <w:szCs w:val="32"/>
          <w:u w:val="single"/>
        </w:rPr>
        <w:t>Transcomm)</w:t>
      </w:r>
      <w:r w:rsidR="005369B3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 xml:space="preserve"> </w:t>
      </w:r>
    </w:p>
    <w:p w14:paraId="70CC5CEF" w14:textId="5F9E3199" w:rsidR="005369B3" w:rsidRPr="00BF77DD" w:rsidRDefault="00BF77DD" w:rsidP="005369B3">
      <w:pPr>
        <w:pStyle w:val="af2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*** </w:t>
      </w:r>
      <w:r w:rsidR="005369B3"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วงจรนี้เป็นวงจร </w:t>
      </w:r>
      <w:r w:rsidR="005369B3" w:rsidRPr="00BF77DD">
        <w:rPr>
          <w:rFonts w:ascii="TH Sarabun New" w:hAnsi="TH Sarabun New" w:cs="TH Sarabun New"/>
          <w:b/>
          <w:bCs/>
          <w:sz w:val="32"/>
          <w:szCs w:val="32"/>
        </w:rPr>
        <w:t xml:space="preserve">3 </w:t>
      </w:r>
      <w:r w:rsidR="005369B3"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พอร์ต แต่เครื่อง </w:t>
      </w:r>
      <w:r w:rsidR="005369B3" w:rsidRPr="00BF77DD">
        <w:rPr>
          <w:rFonts w:ascii="TH Sarabun New" w:hAnsi="TH Sarabun New" w:cs="TH Sarabun New"/>
          <w:b/>
          <w:bCs/>
          <w:sz w:val="32"/>
          <w:szCs w:val="32"/>
        </w:rPr>
        <w:t xml:space="preserve">VNA </w:t>
      </w:r>
      <w:r w:rsidR="005369B3"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ที่มีวัดได้แค่ </w:t>
      </w:r>
      <w:r w:rsidR="005369B3" w:rsidRPr="00BF77DD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5369B3"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พอร์ต  ดังนั้นจึงต้องทำการวัดทีละ </w:t>
      </w:r>
      <w:r w:rsidR="005369B3" w:rsidRPr="00BF77DD">
        <w:rPr>
          <w:rFonts w:ascii="TH Sarabun New" w:hAnsi="TH Sarabun New" w:cs="TH Sarabun New"/>
          <w:b/>
          <w:bCs/>
          <w:sz w:val="32"/>
          <w:szCs w:val="32"/>
        </w:rPr>
        <w:t xml:space="preserve">2 </w:t>
      </w:r>
      <w:r w:rsidR="005369B3"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>พอร์</w:t>
      </w:r>
      <w:r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 จำนวนทั้งสิ้น </w:t>
      </w:r>
      <w:r w:rsidRPr="00BF77DD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5369B3"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ครั้งเพื่อให้ได้ข้อมูล</w:t>
      </w:r>
      <w:r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ของ </w:t>
      </w:r>
      <w:r w:rsidRPr="00BF77DD">
        <w:rPr>
          <w:rFonts w:ascii="TH Sarabun New" w:hAnsi="TH Sarabun New" w:cs="TH Sarabun New"/>
          <w:b/>
          <w:bCs/>
          <w:sz w:val="32"/>
          <w:szCs w:val="32"/>
        </w:rPr>
        <w:t xml:space="preserve">s-parameter </w:t>
      </w:r>
      <w:r w:rsidR="005369B3"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ครบทั้ง </w:t>
      </w:r>
      <w:r w:rsidR="005369B3" w:rsidRPr="00BF77DD">
        <w:rPr>
          <w:rFonts w:ascii="TH Sarabun New" w:hAnsi="TH Sarabun New" w:cs="TH Sarabun New"/>
          <w:b/>
          <w:bCs/>
          <w:sz w:val="32"/>
          <w:szCs w:val="32"/>
        </w:rPr>
        <w:t xml:space="preserve">9 </w:t>
      </w:r>
      <w:r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>ตัว</w:t>
      </w:r>
      <w:r w:rsidRPr="00BF77DD"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โดยขณะที่วัดแค่ </w:t>
      </w:r>
      <w:r w:rsidRPr="00BF77DD">
        <w:rPr>
          <w:rFonts w:ascii="TH Sarabun New" w:hAnsi="TH Sarabun New" w:cs="TH Sarabun New"/>
          <w:b/>
          <w:bCs/>
          <w:sz w:val="32"/>
          <w:szCs w:val="32"/>
        </w:rPr>
        <w:t xml:space="preserve">2 </w:t>
      </w:r>
      <w:r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พอร์ตนั้น พอร์ตที่ว่างอยู่จะต้องต่อ </w:t>
      </w:r>
      <w:r w:rsidRPr="00BF77DD">
        <w:rPr>
          <w:rFonts w:ascii="TH Sarabun New" w:hAnsi="TH Sarabun New" w:cs="TH Sarabun New"/>
          <w:b/>
          <w:bCs/>
          <w:sz w:val="32"/>
          <w:szCs w:val="32"/>
        </w:rPr>
        <w:t xml:space="preserve">terminated </w:t>
      </w:r>
      <w:r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ด้วยโหลด </w:t>
      </w:r>
      <w:r w:rsidRPr="00BF77DD">
        <w:rPr>
          <w:rFonts w:ascii="TH Sarabun New" w:hAnsi="TH Sarabun New" w:cs="TH Sarabun New"/>
          <w:b/>
          <w:bCs/>
          <w:sz w:val="32"/>
          <w:szCs w:val="32"/>
        </w:rPr>
        <w:t xml:space="preserve">50 </w:t>
      </w:r>
      <w:r w:rsidRPr="00BF77DD">
        <w:rPr>
          <w:rFonts w:ascii="TH Sarabun New" w:hAnsi="TH Sarabun New" w:cs="TH Sarabun New" w:hint="cs"/>
          <w:b/>
          <w:bCs/>
          <w:sz w:val="32"/>
          <w:szCs w:val="32"/>
          <w:cs/>
        </w:rPr>
        <w:t>โอห์ม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***</w:t>
      </w:r>
    </w:p>
    <w:p w14:paraId="22788060" w14:textId="77777777" w:rsidR="005D1CEC" w:rsidRPr="002638DE" w:rsidRDefault="005D1CEC" w:rsidP="00334C72">
      <w:pPr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</w:pPr>
      <w:r w:rsidRPr="002638DE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ขั้นตอนการทดลอง</w:t>
      </w:r>
    </w:p>
    <w:p w14:paraId="03E1B06E" w14:textId="32C887C1" w:rsidR="005D1CEC" w:rsidRPr="002638DE" w:rsidRDefault="00BF77DD" w:rsidP="00DA273B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2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1.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กำหนดค่าความถี่ของเครื่อง </w:t>
      </w:r>
      <w:r w:rsidR="00B778EF">
        <w:rPr>
          <w:rFonts w:ascii="TH Sarabun New" w:hAnsi="TH Sarabun New" w:cs="TH Sarabun New"/>
          <w:sz w:val="32"/>
          <w:szCs w:val="32"/>
        </w:rPr>
        <w:t>Vector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 Network Analyzer </w:t>
      </w:r>
      <w:r w:rsidR="002638DE">
        <w:rPr>
          <w:rFonts w:ascii="TH Sarabun New" w:hAnsi="TH Sarabun New" w:cs="TH Sarabun New"/>
          <w:sz w:val="32"/>
          <w:szCs w:val="32"/>
          <w:cs/>
        </w:rPr>
        <w:t>ในช่วงความถี่</w:t>
      </w:r>
      <w:r w:rsidR="002638DE">
        <w:rPr>
          <w:rFonts w:ascii="TH Sarabun New" w:hAnsi="TH Sarabun New" w:cs="TH Sarabun New" w:hint="cs"/>
          <w:sz w:val="32"/>
          <w:szCs w:val="32"/>
          <w:cs/>
        </w:rPr>
        <w:t>ที่เหมาะสม</w:t>
      </w:r>
    </w:p>
    <w:p w14:paraId="043A1F5E" w14:textId="4CFE9D40" w:rsidR="005D1CEC" w:rsidRPr="002638DE" w:rsidRDefault="00BF77DD" w:rsidP="00DA273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2.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>ทำการ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 Calibration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เครื่อง </w:t>
      </w:r>
      <w:r w:rsidR="00B778EF">
        <w:rPr>
          <w:rFonts w:ascii="TH Sarabun New" w:hAnsi="TH Sarabun New" w:cs="TH Sarabun New"/>
          <w:sz w:val="32"/>
          <w:szCs w:val="32"/>
        </w:rPr>
        <w:t>Vector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 Network Analyzer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>เพื่อวัดผลตอบสนองทางความถี่</w:t>
      </w:r>
    </w:p>
    <w:p w14:paraId="44D1FD7D" w14:textId="181E4406" w:rsidR="005D1CEC" w:rsidRPr="002638DE" w:rsidRDefault="00BF77DD" w:rsidP="00507F28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5D1CEC" w:rsidRPr="002638DE">
        <w:rPr>
          <w:rFonts w:ascii="TH Sarabun New" w:hAnsi="TH Sarabun New" w:cs="TH Sarabun New"/>
          <w:sz w:val="32"/>
          <w:szCs w:val="32"/>
        </w:rPr>
        <w:t>3.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 วัดทดสอบวงจร</w:t>
      </w:r>
      <w:r w:rsidR="002638DE">
        <w:rPr>
          <w:rFonts w:ascii="TH Sarabun New" w:hAnsi="TH Sarabun New" w:cs="TH Sarabun New"/>
          <w:sz w:val="32"/>
          <w:szCs w:val="32"/>
        </w:rPr>
        <w:t xml:space="preserve"> Power Divider</w:t>
      </w:r>
      <w:r w:rsidR="008D4AF8">
        <w:rPr>
          <w:rFonts w:ascii="TH Sarabun New" w:hAnsi="TH Sarabun New" w:cs="TH Sarabun New" w:hint="cs"/>
          <w:sz w:val="32"/>
          <w:szCs w:val="32"/>
          <w:cs/>
        </w:rPr>
        <w:t xml:space="preserve"> จำนวน </w:t>
      </w:r>
      <w:r w:rsidR="008D4AF8">
        <w:rPr>
          <w:rFonts w:ascii="TH Sarabun New" w:hAnsi="TH Sarabun New" w:cs="TH Sarabun New"/>
          <w:sz w:val="32"/>
          <w:szCs w:val="32"/>
        </w:rPr>
        <w:t xml:space="preserve">2 </w:t>
      </w:r>
      <w:r w:rsidR="008D4AF8">
        <w:rPr>
          <w:rFonts w:ascii="TH Sarabun New" w:hAnsi="TH Sarabun New" w:cs="TH Sarabun New" w:hint="cs"/>
          <w:sz w:val="32"/>
          <w:szCs w:val="32"/>
          <w:cs/>
        </w:rPr>
        <w:t>ชิ้นที่แตกต่างกัน</w:t>
      </w:r>
      <w:r w:rsidR="002638DE">
        <w:rPr>
          <w:rFonts w:ascii="TH Sarabun New" w:hAnsi="TH Sarabun New" w:cs="TH Sarabun New"/>
          <w:sz w:val="32"/>
          <w:szCs w:val="32"/>
        </w:rPr>
        <w:t xml:space="preserve"> </w:t>
      </w:r>
      <w:r w:rsidR="00C3196D">
        <w:rPr>
          <w:rFonts w:ascii="TH Sarabun New" w:hAnsi="TH Sarabun New" w:cs="TH Sarabun New" w:hint="cs"/>
          <w:sz w:val="32"/>
          <w:szCs w:val="32"/>
          <w:cs/>
        </w:rPr>
        <w:t xml:space="preserve">หยิบ </w:t>
      </w:r>
      <w:r w:rsidR="00C3196D">
        <w:rPr>
          <w:rFonts w:ascii="TH Sarabun New" w:hAnsi="TH Sarabun New" w:cs="TH Sarabun New"/>
          <w:sz w:val="32"/>
          <w:szCs w:val="32"/>
        </w:rPr>
        <w:t xml:space="preserve">Power Divider </w:t>
      </w:r>
      <w:r w:rsidR="00C3196D"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 w:rsidR="00C3196D">
        <w:rPr>
          <w:rFonts w:ascii="TH Sarabun New" w:hAnsi="TH Sarabun New" w:cs="TH Sarabun New"/>
          <w:sz w:val="32"/>
          <w:szCs w:val="32"/>
        </w:rPr>
        <w:t xml:space="preserve">1 </w:t>
      </w:r>
      <w:r w:rsidR="00C3196D">
        <w:rPr>
          <w:rFonts w:ascii="TH Sarabun New" w:hAnsi="TH Sarabun New" w:cs="TH Sarabun New" w:hint="cs"/>
          <w:sz w:val="32"/>
          <w:szCs w:val="32"/>
          <w:cs/>
        </w:rPr>
        <w:t>มาวัด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โดยให้ 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Port 1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>เป็นพอร์ตอินพุต และ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 Port 2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เป็นพอร์ตเอาต์พุต โดยต่ออุปกรณ์ดังรูปที่ </w:t>
      </w:r>
      <w:r w:rsidR="005D1CEC" w:rsidRPr="002638DE">
        <w:rPr>
          <w:rFonts w:ascii="TH Sarabun New" w:hAnsi="TH Sarabun New" w:cs="TH Sarabun New"/>
          <w:sz w:val="32"/>
          <w:szCs w:val="32"/>
        </w:rPr>
        <w:t>2(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>ก</w:t>
      </w:r>
      <w:r w:rsidR="005D1CEC" w:rsidRPr="002638DE">
        <w:rPr>
          <w:rFonts w:ascii="TH Sarabun New" w:hAnsi="TH Sarabun New" w:cs="TH Sarabun New"/>
          <w:sz w:val="32"/>
          <w:szCs w:val="32"/>
        </w:rPr>
        <w:t>) (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Port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>ที่</w:t>
      </w:r>
      <w:r w:rsidR="002D651C">
        <w:rPr>
          <w:rFonts w:ascii="TH Sarabun New" w:hAnsi="TH Sarabun New" w:cs="TH Sarabun New" w:hint="cs"/>
          <w:sz w:val="32"/>
          <w:szCs w:val="32"/>
          <w:cs/>
        </w:rPr>
        <w:t>ว่างอยู่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ให้ต่อโหลด 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50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>โอห์ม</w:t>
      </w:r>
      <w:r w:rsidR="005D1CEC" w:rsidRPr="002638DE">
        <w:rPr>
          <w:rFonts w:ascii="TH Sarabun New" w:hAnsi="TH Sarabun New" w:cs="TH Sarabun New"/>
          <w:sz w:val="32"/>
          <w:szCs w:val="32"/>
        </w:rPr>
        <w:t>)</w:t>
      </w:r>
    </w:p>
    <w:p w14:paraId="46F681EC" w14:textId="75EFE2C5" w:rsidR="005D1CEC" w:rsidRPr="002638DE" w:rsidRDefault="00BF77DD" w:rsidP="00507F28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2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4.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ทำการวัด </w:t>
      </w:r>
      <w:r w:rsidR="002D651C">
        <w:rPr>
          <w:rFonts w:ascii="TH Sarabun New" w:hAnsi="TH Sarabun New" w:cs="TH Sarabun New"/>
          <w:sz w:val="32"/>
          <w:szCs w:val="32"/>
        </w:rPr>
        <w:t xml:space="preserve">s-parameter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และใช้ 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marker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Network Analyzer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>เพื่อทำการหาพารามิเ</w:t>
      </w:r>
      <w:r w:rsidR="002638DE">
        <w:rPr>
          <w:rFonts w:ascii="TH Sarabun New" w:hAnsi="TH Sarabun New" w:cs="TH Sarabun New"/>
          <w:sz w:val="32"/>
          <w:szCs w:val="32"/>
          <w:cs/>
        </w:rPr>
        <w:t>ตอร์ต่าง ๆ ของวงจร</w:t>
      </w:r>
      <w:r w:rsidR="002638DE">
        <w:rPr>
          <w:rFonts w:ascii="TH Sarabun New" w:hAnsi="TH Sarabun New" w:cs="TH Sarabun New"/>
          <w:sz w:val="32"/>
          <w:szCs w:val="32"/>
        </w:rPr>
        <w:t xml:space="preserve"> Power Divider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>บันทึกผลเป็นรูปภาพ</w:t>
      </w:r>
      <w:r w:rsidR="002D651C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2D651C">
        <w:rPr>
          <w:rFonts w:ascii="TH Sarabun New" w:hAnsi="TH Sarabun New" w:cs="TH Sarabun New"/>
          <w:sz w:val="32"/>
          <w:szCs w:val="32"/>
        </w:rPr>
        <w:t xml:space="preserve">txt file </w:t>
      </w:r>
      <w:r w:rsidR="002D651C">
        <w:rPr>
          <w:rFonts w:ascii="TH Sarabun New" w:hAnsi="TH Sarabun New" w:cs="TH Sarabun New" w:hint="cs"/>
          <w:sz w:val="32"/>
          <w:szCs w:val="32"/>
          <w:cs/>
        </w:rPr>
        <w:t xml:space="preserve">(ณ ตอนนี้ </w:t>
      </w:r>
      <w:r w:rsidR="002D651C">
        <w:rPr>
          <w:rFonts w:ascii="TH Sarabun New" w:hAnsi="TH Sarabun New" w:cs="TH Sarabun New"/>
          <w:sz w:val="32"/>
          <w:szCs w:val="32"/>
        </w:rPr>
        <w:t xml:space="preserve">s-parameter </w:t>
      </w:r>
      <w:r w:rsidR="002D651C">
        <w:rPr>
          <w:rFonts w:ascii="TH Sarabun New" w:hAnsi="TH Sarabun New" w:cs="TH Sarabun New" w:hint="cs"/>
          <w:sz w:val="32"/>
          <w:szCs w:val="32"/>
          <w:cs/>
        </w:rPr>
        <w:t xml:space="preserve">ที่ได้คือ </w:t>
      </w:r>
      <w:r w:rsidR="002D651C">
        <w:rPr>
          <w:rFonts w:ascii="TH Sarabun New" w:hAnsi="TH Sarabun New" w:cs="TH Sarabun New"/>
          <w:sz w:val="32"/>
          <w:szCs w:val="32"/>
        </w:rPr>
        <w:t>S</w:t>
      </w:r>
      <w:r w:rsidR="002D651C" w:rsidRPr="002D651C">
        <w:rPr>
          <w:rFonts w:ascii="TH Sarabun New" w:hAnsi="TH Sarabun New" w:cs="TH Sarabun New"/>
          <w:sz w:val="32"/>
          <w:szCs w:val="32"/>
          <w:vertAlign w:val="subscript"/>
        </w:rPr>
        <w:t>11</w:t>
      </w:r>
      <w:r w:rsidR="002D651C">
        <w:rPr>
          <w:rFonts w:ascii="TH Sarabun New" w:hAnsi="TH Sarabun New" w:cs="TH Sarabun New"/>
          <w:sz w:val="32"/>
          <w:szCs w:val="32"/>
        </w:rPr>
        <w:t>, S</w:t>
      </w:r>
      <w:r w:rsidR="002D651C" w:rsidRPr="002D651C">
        <w:rPr>
          <w:rFonts w:ascii="TH Sarabun New" w:hAnsi="TH Sarabun New" w:cs="TH Sarabun New"/>
          <w:sz w:val="32"/>
          <w:szCs w:val="32"/>
          <w:vertAlign w:val="subscript"/>
        </w:rPr>
        <w:t>12</w:t>
      </w:r>
      <w:r w:rsidR="002D651C">
        <w:rPr>
          <w:rFonts w:ascii="TH Sarabun New" w:hAnsi="TH Sarabun New" w:cs="TH Sarabun New"/>
          <w:sz w:val="32"/>
          <w:szCs w:val="32"/>
        </w:rPr>
        <w:t>, S</w:t>
      </w:r>
      <w:r w:rsidR="002D651C" w:rsidRPr="002D651C">
        <w:rPr>
          <w:rFonts w:ascii="TH Sarabun New" w:hAnsi="TH Sarabun New" w:cs="TH Sarabun New"/>
          <w:sz w:val="32"/>
          <w:szCs w:val="32"/>
          <w:vertAlign w:val="subscript"/>
        </w:rPr>
        <w:t>21</w:t>
      </w:r>
      <w:r w:rsidR="002D651C">
        <w:rPr>
          <w:rFonts w:ascii="TH Sarabun New" w:hAnsi="TH Sarabun New" w:cs="TH Sarabun New"/>
          <w:sz w:val="32"/>
          <w:szCs w:val="32"/>
        </w:rPr>
        <w:t xml:space="preserve">, </w:t>
      </w:r>
      <w:r w:rsidR="002D651C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2D651C">
        <w:rPr>
          <w:rFonts w:ascii="TH Sarabun New" w:hAnsi="TH Sarabun New" w:cs="TH Sarabun New"/>
          <w:sz w:val="32"/>
          <w:szCs w:val="32"/>
        </w:rPr>
        <w:t>S</w:t>
      </w:r>
      <w:r w:rsidR="002D651C" w:rsidRPr="002D651C">
        <w:rPr>
          <w:rFonts w:ascii="TH Sarabun New" w:hAnsi="TH Sarabun New" w:cs="TH Sarabun New"/>
          <w:sz w:val="32"/>
          <w:szCs w:val="32"/>
          <w:vertAlign w:val="subscript"/>
        </w:rPr>
        <w:t>22</w:t>
      </w:r>
      <w:r w:rsidR="002D651C">
        <w:rPr>
          <w:rFonts w:ascii="TH Sarabun New" w:hAnsi="TH Sarabun New" w:cs="TH Sarabun New"/>
          <w:sz w:val="32"/>
          <w:szCs w:val="32"/>
          <w:vertAlign w:val="subscript"/>
        </w:rPr>
        <w:t xml:space="preserve"> </w:t>
      </w:r>
      <w:r w:rsidR="002D651C">
        <w:rPr>
          <w:rFonts w:ascii="TH Sarabun New" w:hAnsi="TH Sarabun New" w:cs="TH Sarabun New" w:hint="cs"/>
          <w:sz w:val="32"/>
          <w:szCs w:val="32"/>
          <w:cs/>
        </w:rPr>
        <w:t>ของชิ้นงานนี้)</w:t>
      </w:r>
    </w:p>
    <w:p w14:paraId="79E30895" w14:textId="3F245AF4" w:rsidR="005D1CEC" w:rsidRPr="002638DE" w:rsidRDefault="00BF77DD" w:rsidP="00CE2353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5.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เปลี่ยน 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Port </w:t>
      </w:r>
      <w:r w:rsidR="008D4AF8">
        <w:rPr>
          <w:rFonts w:ascii="TH Sarabun New" w:hAnsi="TH Sarabun New" w:cs="TH Sarabun New" w:hint="cs"/>
          <w:sz w:val="32"/>
          <w:szCs w:val="32"/>
          <w:cs/>
        </w:rPr>
        <w:t xml:space="preserve">เอาต์พุตเป็น </w:t>
      </w:r>
      <w:r w:rsidR="008D4AF8">
        <w:rPr>
          <w:rFonts w:ascii="TH Sarabun New" w:hAnsi="TH Sarabun New" w:cs="TH Sarabun New"/>
          <w:sz w:val="32"/>
          <w:szCs w:val="32"/>
        </w:rPr>
        <w:t>Port 3</w:t>
      </w:r>
      <w:r w:rsidR="008D4AF8" w:rsidRPr="002638DE">
        <w:rPr>
          <w:rFonts w:ascii="TH Sarabun New" w:hAnsi="TH Sarabun New" w:cs="TH Sarabun New"/>
          <w:sz w:val="32"/>
          <w:szCs w:val="32"/>
        </w:rPr>
        <w:t xml:space="preserve">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 xml:space="preserve">สำหรับการวัดทดสอบ โดยต่ออุปกรณ์ดังรูปที่ </w:t>
      </w:r>
      <w:r w:rsidR="005D1CEC" w:rsidRPr="002638DE">
        <w:rPr>
          <w:rFonts w:ascii="TH Sarabun New" w:hAnsi="TH Sarabun New" w:cs="TH Sarabun New"/>
          <w:sz w:val="32"/>
          <w:szCs w:val="32"/>
        </w:rPr>
        <w:t>2(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>ข</w:t>
      </w:r>
      <w:r w:rsidR="005D1CEC" w:rsidRPr="002638DE">
        <w:rPr>
          <w:rFonts w:ascii="TH Sarabun New" w:hAnsi="TH Sarabun New" w:cs="TH Sarabun New"/>
          <w:sz w:val="32"/>
          <w:szCs w:val="32"/>
        </w:rPr>
        <w:t>)</w:t>
      </w:r>
    </w:p>
    <w:p w14:paraId="15CD31C5" w14:textId="64DF3E01" w:rsidR="005D1CEC" w:rsidRDefault="00BF77DD" w:rsidP="00507F28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5D1CEC" w:rsidRPr="002638DE">
        <w:rPr>
          <w:rFonts w:ascii="TH Sarabun New" w:hAnsi="TH Sarabun New" w:cs="TH Sarabun New"/>
          <w:sz w:val="32"/>
          <w:szCs w:val="32"/>
        </w:rPr>
        <w:t xml:space="preserve">6. </w:t>
      </w:r>
      <w:r w:rsidR="005D1CEC" w:rsidRPr="002638DE">
        <w:rPr>
          <w:rFonts w:ascii="TH Sarabun New" w:hAnsi="TH Sarabun New" w:cs="TH Sarabun New"/>
          <w:sz w:val="32"/>
          <w:szCs w:val="32"/>
          <w:cs/>
        </w:rPr>
        <w:t>ทำ</w:t>
      </w:r>
      <w:r w:rsidR="00E43F1E">
        <w:rPr>
          <w:rFonts w:ascii="TH Sarabun New" w:hAnsi="TH Sarabun New" w:cs="TH Sarabun New" w:hint="cs"/>
          <w:sz w:val="32"/>
          <w:szCs w:val="32"/>
          <w:cs/>
        </w:rPr>
        <w:t xml:space="preserve">ซ้ำข้อ </w:t>
      </w:r>
      <w:r w:rsidR="00E43F1E">
        <w:rPr>
          <w:rFonts w:ascii="TH Sarabun New" w:hAnsi="TH Sarabun New" w:cs="TH Sarabun New"/>
          <w:sz w:val="32"/>
          <w:szCs w:val="32"/>
        </w:rPr>
        <w:t xml:space="preserve">2.4 </w:t>
      </w:r>
      <w:r w:rsidR="00E43F1E">
        <w:rPr>
          <w:rFonts w:ascii="TH Sarabun New" w:hAnsi="TH Sarabun New" w:cs="TH Sarabun New" w:hint="cs"/>
          <w:sz w:val="32"/>
          <w:szCs w:val="32"/>
          <w:cs/>
        </w:rPr>
        <w:t xml:space="preserve">(ณ ตอนนี้ </w:t>
      </w:r>
      <w:r w:rsidR="00E43F1E">
        <w:rPr>
          <w:rFonts w:ascii="TH Sarabun New" w:hAnsi="TH Sarabun New" w:cs="TH Sarabun New"/>
          <w:sz w:val="32"/>
          <w:szCs w:val="32"/>
        </w:rPr>
        <w:t xml:space="preserve">s-parameter </w:t>
      </w:r>
      <w:r w:rsidR="00E43F1E">
        <w:rPr>
          <w:rFonts w:ascii="TH Sarabun New" w:hAnsi="TH Sarabun New" w:cs="TH Sarabun New" w:hint="cs"/>
          <w:sz w:val="32"/>
          <w:szCs w:val="32"/>
          <w:cs/>
        </w:rPr>
        <w:t xml:space="preserve">ที่ได้คือ </w:t>
      </w:r>
      <w:r w:rsidR="00E43F1E">
        <w:rPr>
          <w:rFonts w:ascii="TH Sarabun New" w:hAnsi="TH Sarabun New" w:cs="TH Sarabun New"/>
          <w:sz w:val="32"/>
          <w:szCs w:val="32"/>
        </w:rPr>
        <w:t>S</w:t>
      </w:r>
      <w:r w:rsidR="00E43F1E" w:rsidRPr="002D651C">
        <w:rPr>
          <w:rFonts w:ascii="TH Sarabun New" w:hAnsi="TH Sarabun New" w:cs="TH Sarabun New"/>
          <w:sz w:val="32"/>
          <w:szCs w:val="32"/>
          <w:vertAlign w:val="subscript"/>
        </w:rPr>
        <w:t>11</w:t>
      </w:r>
      <w:r w:rsidR="00E43F1E">
        <w:rPr>
          <w:rFonts w:ascii="TH Sarabun New" w:hAnsi="TH Sarabun New" w:cs="TH Sarabun New"/>
          <w:sz w:val="32"/>
          <w:szCs w:val="32"/>
        </w:rPr>
        <w:t>, S</w:t>
      </w:r>
      <w:r w:rsidR="00E43F1E" w:rsidRPr="002D651C">
        <w:rPr>
          <w:rFonts w:ascii="TH Sarabun New" w:hAnsi="TH Sarabun New" w:cs="TH Sarabun New"/>
          <w:sz w:val="32"/>
          <w:szCs w:val="32"/>
          <w:vertAlign w:val="subscript"/>
        </w:rPr>
        <w:t>1</w:t>
      </w:r>
      <w:r w:rsidR="00E43F1E">
        <w:rPr>
          <w:rFonts w:ascii="TH Sarabun New" w:hAnsi="TH Sarabun New" w:cs="TH Sarabun New"/>
          <w:sz w:val="32"/>
          <w:szCs w:val="32"/>
          <w:vertAlign w:val="subscript"/>
        </w:rPr>
        <w:t>3</w:t>
      </w:r>
      <w:r w:rsidR="00E43F1E">
        <w:rPr>
          <w:rFonts w:ascii="TH Sarabun New" w:hAnsi="TH Sarabun New" w:cs="TH Sarabun New"/>
          <w:sz w:val="32"/>
          <w:szCs w:val="32"/>
        </w:rPr>
        <w:t>, S</w:t>
      </w:r>
      <w:r w:rsidR="00E43F1E">
        <w:rPr>
          <w:rFonts w:ascii="TH Sarabun New" w:hAnsi="TH Sarabun New" w:cs="TH Sarabun New"/>
          <w:sz w:val="32"/>
          <w:szCs w:val="32"/>
          <w:vertAlign w:val="subscript"/>
        </w:rPr>
        <w:t>3</w:t>
      </w:r>
      <w:r w:rsidR="00E43F1E" w:rsidRPr="002D651C">
        <w:rPr>
          <w:rFonts w:ascii="TH Sarabun New" w:hAnsi="TH Sarabun New" w:cs="TH Sarabun New"/>
          <w:sz w:val="32"/>
          <w:szCs w:val="32"/>
          <w:vertAlign w:val="subscript"/>
        </w:rPr>
        <w:t>1</w:t>
      </w:r>
      <w:r w:rsidR="00E43F1E">
        <w:rPr>
          <w:rFonts w:ascii="TH Sarabun New" w:hAnsi="TH Sarabun New" w:cs="TH Sarabun New"/>
          <w:sz w:val="32"/>
          <w:szCs w:val="32"/>
        </w:rPr>
        <w:t xml:space="preserve">, </w:t>
      </w:r>
      <w:r w:rsidR="00E43F1E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E43F1E">
        <w:rPr>
          <w:rFonts w:ascii="TH Sarabun New" w:hAnsi="TH Sarabun New" w:cs="TH Sarabun New"/>
          <w:sz w:val="32"/>
          <w:szCs w:val="32"/>
        </w:rPr>
        <w:t>S</w:t>
      </w:r>
      <w:r w:rsidR="00E43F1E">
        <w:rPr>
          <w:rFonts w:ascii="TH Sarabun New" w:hAnsi="TH Sarabun New" w:cs="TH Sarabun New"/>
          <w:sz w:val="32"/>
          <w:szCs w:val="32"/>
          <w:vertAlign w:val="subscript"/>
        </w:rPr>
        <w:t xml:space="preserve">33 </w:t>
      </w:r>
      <w:r w:rsidR="00E43F1E">
        <w:rPr>
          <w:rFonts w:ascii="TH Sarabun New" w:hAnsi="TH Sarabun New" w:cs="TH Sarabun New" w:hint="cs"/>
          <w:sz w:val="32"/>
          <w:szCs w:val="32"/>
          <w:cs/>
        </w:rPr>
        <w:t>ของชิ้นงานนี้)</w:t>
      </w:r>
    </w:p>
    <w:p w14:paraId="635A871A" w14:textId="170F4530" w:rsidR="00E43F1E" w:rsidRDefault="00E43F1E" w:rsidP="00507F28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2.7 </w:t>
      </w:r>
      <w:r w:rsidRPr="002638DE">
        <w:rPr>
          <w:rFonts w:ascii="TH Sarabun New" w:hAnsi="TH Sarabun New" w:cs="TH Sarabun New"/>
          <w:sz w:val="32"/>
          <w:szCs w:val="32"/>
          <w:cs/>
        </w:rPr>
        <w:t xml:space="preserve">เปลี่ยน </w:t>
      </w:r>
      <w:r w:rsidRPr="002638DE">
        <w:rPr>
          <w:rFonts w:ascii="TH Sarabun New" w:hAnsi="TH Sarabun New" w:cs="TH Sarabun New"/>
          <w:sz w:val="32"/>
          <w:szCs w:val="32"/>
        </w:rPr>
        <w:t xml:space="preserve">Port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อินพุตเป็นพอร์ต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พอร์ตเอาต์พุตเป็น </w:t>
      </w:r>
      <w:r>
        <w:rPr>
          <w:rFonts w:ascii="TH Sarabun New" w:hAnsi="TH Sarabun New" w:cs="TH Sarabun New"/>
          <w:sz w:val="32"/>
          <w:szCs w:val="32"/>
        </w:rPr>
        <w:t>Port 3</w:t>
      </w:r>
      <w:r w:rsidRPr="002638DE">
        <w:rPr>
          <w:rFonts w:ascii="TH Sarabun New" w:hAnsi="TH Sarabun New" w:cs="TH Sarabun New"/>
          <w:sz w:val="32"/>
          <w:szCs w:val="32"/>
        </w:rPr>
        <w:t xml:space="preserve"> </w:t>
      </w:r>
      <w:r w:rsidRPr="002638DE">
        <w:rPr>
          <w:rFonts w:ascii="TH Sarabun New" w:hAnsi="TH Sarabun New" w:cs="TH Sarabun New"/>
          <w:sz w:val="32"/>
          <w:szCs w:val="32"/>
          <w:cs/>
        </w:rPr>
        <w:t xml:space="preserve">สำหรับการวัดทดสอบ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ทำซ้ำข้อ </w:t>
      </w:r>
      <w:r>
        <w:rPr>
          <w:rFonts w:ascii="TH Sarabun New" w:hAnsi="TH Sarabun New" w:cs="TH Sarabun New"/>
          <w:sz w:val="32"/>
          <w:szCs w:val="32"/>
        </w:rPr>
        <w:t xml:space="preserve">2.4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(ณ ตอนนี้ </w:t>
      </w:r>
      <w:r>
        <w:rPr>
          <w:rFonts w:ascii="TH Sarabun New" w:hAnsi="TH Sarabun New" w:cs="TH Sarabun New"/>
          <w:sz w:val="32"/>
          <w:szCs w:val="32"/>
        </w:rPr>
        <w:t xml:space="preserve">s-parameter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ที่ได้คือ </w:t>
      </w:r>
      <w:r>
        <w:rPr>
          <w:rFonts w:ascii="TH Sarabun New" w:hAnsi="TH Sarabun New" w:cs="TH Sarabun New"/>
          <w:sz w:val="32"/>
          <w:szCs w:val="32"/>
        </w:rPr>
        <w:t>S</w:t>
      </w:r>
      <w:r>
        <w:rPr>
          <w:rFonts w:ascii="TH Sarabun New" w:hAnsi="TH Sarabun New" w:cs="TH Sarabun New"/>
          <w:sz w:val="32"/>
          <w:szCs w:val="32"/>
          <w:vertAlign w:val="subscript"/>
        </w:rPr>
        <w:t>22</w:t>
      </w:r>
      <w:r>
        <w:rPr>
          <w:rFonts w:ascii="TH Sarabun New" w:hAnsi="TH Sarabun New" w:cs="TH Sarabun New"/>
          <w:sz w:val="32"/>
          <w:szCs w:val="32"/>
        </w:rPr>
        <w:t>, S</w:t>
      </w:r>
      <w:r>
        <w:rPr>
          <w:rFonts w:ascii="TH Sarabun New" w:hAnsi="TH Sarabun New" w:cs="TH Sarabun New"/>
          <w:sz w:val="32"/>
          <w:szCs w:val="32"/>
          <w:vertAlign w:val="subscript"/>
        </w:rPr>
        <w:t>23</w:t>
      </w:r>
      <w:r>
        <w:rPr>
          <w:rFonts w:ascii="TH Sarabun New" w:hAnsi="TH Sarabun New" w:cs="TH Sarabun New"/>
          <w:sz w:val="32"/>
          <w:szCs w:val="32"/>
        </w:rPr>
        <w:t>, S</w:t>
      </w:r>
      <w:r>
        <w:rPr>
          <w:rFonts w:ascii="TH Sarabun New" w:hAnsi="TH Sarabun New" w:cs="TH Sarabun New"/>
          <w:sz w:val="32"/>
          <w:szCs w:val="32"/>
          <w:vertAlign w:val="subscript"/>
        </w:rPr>
        <w:t>32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S</w:t>
      </w:r>
      <w:r>
        <w:rPr>
          <w:rFonts w:ascii="TH Sarabun New" w:hAnsi="TH Sarabun New" w:cs="TH Sarabun New"/>
          <w:sz w:val="32"/>
          <w:szCs w:val="32"/>
          <w:vertAlign w:val="subscript"/>
        </w:rPr>
        <w:t xml:space="preserve">33 </w:t>
      </w:r>
      <w:r>
        <w:rPr>
          <w:rFonts w:ascii="TH Sarabun New" w:hAnsi="TH Sarabun New" w:cs="TH Sarabun New" w:hint="cs"/>
          <w:sz w:val="32"/>
          <w:szCs w:val="32"/>
          <w:cs/>
        </w:rPr>
        <w:t>ของชิ้นงานนี้)</w:t>
      </w:r>
    </w:p>
    <w:p w14:paraId="7BFB0CEF" w14:textId="77777777" w:rsidR="005D1CEC" w:rsidRPr="002638DE" w:rsidRDefault="004B78BF" w:rsidP="00DA273B">
      <w:pPr>
        <w:rPr>
          <w:rFonts w:ascii="TH Sarabun New" w:hAnsi="TH Sarabun New" w:cs="TH Sarabun New"/>
          <w:cs/>
        </w:rPr>
      </w:pPr>
      <w:r>
        <w:object w:dxaOrig="4280" w:dyaOrig="4561" w14:anchorId="1D38D818">
          <v:shape id="_x0000_i1026" type="#_x0000_t75" style="width:158pt;height:169pt" o:ole="">
            <v:imagedata r:id="rId16" o:title=""/>
          </v:shape>
          <o:OLEObject Type="Embed" ProgID="Visio.Drawing.15" ShapeID="_x0000_i1026" DrawAspect="Content" ObjectID="_1737173324" r:id="rId17"/>
        </w:object>
      </w:r>
      <w:r w:rsidR="005D1CEC" w:rsidRPr="002638DE">
        <w:rPr>
          <w:rFonts w:ascii="TH Sarabun New" w:hAnsi="TH Sarabun New" w:cs="TH Sarabun New"/>
        </w:rPr>
        <w:t xml:space="preserve">                                      </w:t>
      </w:r>
      <w:r>
        <w:object w:dxaOrig="4761" w:dyaOrig="4811" w14:anchorId="28C6DA60">
          <v:shape id="_x0000_i1027" type="#_x0000_t75" style="width:161pt;height:163pt" o:ole="">
            <v:imagedata r:id="rId18" o:title=""/>
          </v:shape>
          <o:OLEObject Type="Embed" ProgID="Visio.Drawing.15" ShapeID="_x0000_i1027" DrawAspect="Content" ObjectID="_1737173325" r:id="rId19"/>
        </w:object>
      </w:r>
    </w:p>
    <w:p w14:paraId="692C19C5" w14:textId="77777777" w:rsidR="005D1CEC" w:rsidRPr="002638DE" w:rsidRDefault="005D1CEC" w:rsidP="00DA273B">
      <w:pPr>
        <w:rPr>
          <w:rFonts w:ascii="TH Sarabun New" w:hAnsi="TH Sarabun New" w:cs="TH Sarabun New"/>
          <w:sz w:val="32"/>
          <w:szCs w:val="32"/>
        </w:rPr>
      </w:pPr>
      <w:r w:rsidRPr="002638DE">
        <w:rPr>
          <w:rFonts w:ascii="TH Sarabun New" w:hAnsi="TH Sarabun New" w:cs="TH Sarabun New"/>
          <w:sz w:val="32"/>
          <w:szCs w:val="32"/>
        </w:rPr>
        <w:t>(</w:t>
      </w:r>
      <w:r w:rsidRPr="002638DE">
        <w:rPr>
          <w:rFonts w:ascii="TH Sarabun New" w:hAnsi="TH Sarabun New" w:cs="TH Sarabun New"/>
          <w:sz w:val="32"/>
          <w:szCs w:val="32"/>
          <w:cs/>
        </w:rPr>
        <w:t>ก</w:t>
      </w:r>
      <w:r w:rsidRPr="002638DE">
        <w:rPr>
          <w:rFonts w:ascii="TH Sarabun New" w:hAnsi="TH Sarabun New" w:cs="TH Sarabun New"/>
          <w:sz w:val="32"/>
          <w:szCs w:val="32"/>
        </w:rPr>
        <w:t>)</w:t>
      </w:r>
      <w:r w:rsidRPr="002638D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638DE">
        <w:rPr>
          <w:rFonts w:ascii="TH Sarabun New" w:hAnsi="TH Sarabun New" w:cs="TH Sarabun New"/>
          <w:sz w:val="32"/>
          <w:szCs w:val="32"/>
        </w:rPr>
        <w:t xml:space="preserve">Port 1 </w:t>
      </w:r>
      <w:r w:rsidRPr="002638DE">
        <w:rPr>
          <w:rFonts w:ascii="TH Sarabun New" w:hAnsi="TH Sarabun New" w:cs="TH Sarabun New"/>
          <w:sz w:val="32"/>
          <w:szCs w:val="32"/>
          <w:cs/>
        </w:rPr>
        <w:t>เป็นอินพุต และ</w:t>
      </w:r>
      <w:r w:rsidRPr="002638DE">
        <w:rPr>
          <w:rFonts w:ascii="TH Sarabun New" w:hAnsi="TH Sarabun New" w:cs="TH Sarabun New"/>
          <w:sz w:val="32"/>
          <w:szCs w:val="32"/>
        </w:rPr>
        <w:t xml:space="preserve"> Port 2 </w:t>
      </w:r>
      <w:r w:rsidRPr="002638DE">
        <w:rPr>
          <w:rFonts w:ascii="TH Sarabun New" w:hAnsi="TH Sarabun New" w:cs="TH Sarabun New"/>
          <w:sz w:val="32"/>
          <w:szCs w:val="32"/>
          <w:cs/>
        </w:rPr>
        <w:t xml:space="preserve">เป็นเอาต์พุต              </w:t>
      </w:r>
      <w:r w:rsidRPr="002638DE">
        <w:rPr>
          <w:rFonts w:ascii="TH Sarabun New" w:hAnsi="TH Sarabun New" w:cs="TH Sarabun New"/>
          <w:sz w:val="32"/>
          <w:szCs w:val="32"/>
        </w:rPr>
        <w:t>(</w:t>
      </w:r>
      <w:r w:rsidRPr="002638DE">
        <w:rPr>
          <w:rFonts w:ascii="TH Sarabun New" w:hAnsi="TH Sarabun New" w:cs="TH Sarabun New"/>
          <w:sz w:val="32"/>
          <w:szCs w:val="32"/>
          <w:cs/>
        </w:rPr>
        <w:t>ข</w:t>
      </w:r>
      <w:r w:rsidRPr="002638DE">
        <w:rPr>
          <w:rFonts w:ascii="TH Sarabun New" w:hAnsi="TH Sarabun New" w:cs="TH Sarabun New"/>
          <w:sz w:val="32"/>
          <w:szCs w:val="32"/>
        </w:rPr>
        <w:t>)</w:t>
      </w:r>
      <w:r w:rsidRPr="002638D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638DE">
        <w:rPr>
          <w:rFonts w:ascii="TH Sarabun New" w:hAnsi="TH Sarabun New" w:cs="TH Sarabun New"/>
          <w:sz w:val="32"/>
          <w:szCs w:val="32"/>
        </w:rPr>
        <w:t xml:space="preserve">Port 1 </w:t>
      </w:r>
      <w:r w:rsidRPr="002638DE">
        <w:rPr>
          <w:rFonts w:ascii="TH Sarabun New" w:hAnsi="TH Sarabun New" w:cs="TH Sarabun New"/>
          <w:sz w:val="32"/>
          <w:szCs w:val="32"/>
          <w:cs/>
        </w:rPr>
        <w:t>เป็นอินพุต และ</w:t>
      </w:r>
      <w:r w:rsidR="002638DE">
        <w:rPr>
          <w:rFonts w:ascii="TH Sarabun New" w:hAnsi="TH Sarabun New" w:cs="TH Sarabun New"/>
          <w:sz w:val="32"/>
          <w:szCs w:val="32"/>
        </w:rPr>
        <w:t xml:space="preserve"> Port 3</w:t>
      </w:r>
      <w:r w:rsidRPr="002638DE">
        <w:rPr>
          <w:rFonts w:ascii="TH Sarabun New" w:hAnsi="TH Sarabun New" w:cs="TH Sarabun New"/>
          <w:sz w:val="32"/>
          <w:szCs w:val="32"/>
        </w:rPr>
        <w:t xml:space="preserve"> </w:t>
      </w:r>
      <w:r w:rsidRPr="002638DE">
        <w:rPr>
          <w:rFonts w:ascii="TH Sarabun New" w:hAnsi="TH Sarabun New" w:cs="TH Sarabun New"/>
          <w:sz w:val="32"/>
          <w:szCs w:val="32"/>
          <w:cs/>
        </w:rPr>
        <w:t>เป็นเอาต์พุต</w:t>
      </w:r>
    </w:p>
    <w:p w14:paraId="5BE5789A" w14:textId="77777777" w:rsidR="00C96D8A" w:rsidRDefault="00C96D8A" w:rsidP="00D6247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D508437" w14:textId="77777777" w:rsidR="005D1CEC" w:rsidRDefault="005D1CEC" w:rsidP="00D62472">
      <w:pPr>
        <w:jc w:val="center"/>
        <w:rPr>
          <w:rFonts w:ascii="TH Sarabun New" w:hAnsi="TH Sarabun New" w:cs="TH Sarabun New"/>
          <w:sz w:val="32"/>
          <w:szCs w:val="32"/>
        </w:rPr>
      </w:pPr>
      <w:r w:rsidRPr="002638D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="00C96D8A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2638DE">
        <w:rPr>
          <w:rFonts w:ascii="TH Sarabun New" w:hAnsi="TH Sarabun New" w:cs="TH Sarabun New"/>
          <w:sz w:val="32"/>
          <w:szCs w:val="32"/>
        </w:rPr>
        <w:t xml:space="preserve"> </w:t>
      </w:r>
      <w:r w:rsidR="006E0D36">
        <w:rPr>
          <w:rFonts w:ascii="TH Sarabun New" w:hAnsi="TH Sarabun New" w:cs="TH Sarabun New"/>
          <w:sz w:val="32"/>
          <w:szCs w:val="32"/>
          <w:cs/>
        </w:rPr>
        <w:t>การวัดทดสอบวงจร</w:t>
      </w:r>
      <w:r w:rsidR="006E0D3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D14B1">
        <w:rPr>
          <w:rFonts w:ascii="TH Sarabun New" w:hAnsi="TH Sarabun New" w:cs="TH Sarabun New"/>
          <w:sz w:val="32"/>
          <w:szCs w:val="32"/>
        </w:rPr>
        <w:t>Power Divider</w:t>
      </w:r>
    </w:p>
    <w:p w14:paraId="64ECE468" w14:textId="77777777" w:rsidR="00C96D8A" w:rsidRPr="006E0D36" w:rsidRDefault="00C96D8A" w:rsidP="00D6247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812E5DD" w14:textId="4B16BB07" w:rsidR="005D1CEC" w:rsidRDefault="00735738" w:rsidP="00232E3A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2.8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นำข้อมูล </w:t>
      </w:r>
      <w:r>
        <w:rPr>
          <w:rFonts w:ascii="TH Sarabun New" w:hAnsi="TH Sarabun New" w:cs="TH Sarabun New"/>
          <w:sz w:val="32"/>
          <w:szCs w:val="32"/>
        </w:rPr>
        <w:t>txt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file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ที่บันทึกไว้ไป </w:t>
      </w:r>
      <w:r>
        <w:rPr>
          <w:rFonts w:ascii="TH Sarabun New" w:hAnsi="TH Sarabun New" w:cs="TH Sarabun New"/>
          <w:sz w:val="32"/>
          <w:szCs w:val="32"/>
        </w:rPr>
        <w:t xml:space="preserve">plot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hAnsi="TH Sarabun New" w:cs="TH Sarabun New"/>
          <w:sz w:val="32"/>
          <w:szCs w:val="32"/>
        </w:rPr>
        <w:t>s-parameter</w:t>
      </w:r>
      <w:r w:rsidR="00C3196D">
        <w:rPr>
          <w:rFonts w:ascii="TH Sarabun New" w:hAnsi="TH Sarabun New" w:cs="TH Sarabun New" w:hint="cs"/>
          <w:sz w:val="32"/>
          <w:szCs w:val="32"/>
          <w:cs/>
        </w:rPr>
        <w:t xml:space="preserve"> ทั้ง </w:t>
      </w:r>
      <w:r w:rsidR="00C3196D">
        <w:rPr>
          <w:rFonts w:ascii="TH Sarabun New" w:hAnsi="TH Sarabun New" w:cs="TH Sarabun New"/>
          <w:sz w:val="32"/>
          <w:szCs w:val="32"/>
        </w:rPr>
        <w:t xml:space="preserve">9 </w:t>
      </w:r>
      <w:r w:rsidR="00C3196D">
        <w:rPr>
          <w:rFonts w:ascii="TH Sarabun New" w:hAnsi="TH Sarabun New" w:cs="TH Sarabun New" w:hint="cs"/>
          <w:sz w:val="32"/>
          <w:szCs w:val="32"/>
          <w:cs/>
        </w:rPr>
        <w:t>ลงในกราฟเดียวกัน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>power divider</w:t>
      </w:r>
      <w:r w:rsidR="00C3196D">
        <w:rPr>
          <w:rFonts w:ascii="TH Sarabun New" w:hAnsi="TH Sarabun New" w:cs="TH Sarabun New"/>
          <w:sz w:val="32"/>
          <w:szCs w:val="32"/>
        </w:rPr>
        <w:t xml:space="preserve"> </w:t>
      </w:r>
      <w:r w:rsidR="00C3196D"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 w:rsidR="00C3196D">
        <w:rPr>
          <w:rFonts w:ascii="TH Sarabun New" w:hAnsi="TH Sarabun New" w:cs="TH Sarabun New"/>
          <w:sz w:val="32"/>
          <w:szCs w:val="32"/>
        </w:rPr>
        <w:t>1</w:t>
      </w:r>
    </w:p>
    <w:p w14:paraId="28090217" w14:textId="44FCDDE2" w:rsidR="008D4AF8" w:rsidRDefault="00C3196D" w:rsidP="00232E3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2.9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เปลี่ยนเป็น </w:t>
      </w:r>
      <w:r>
        <w:rPr>
          <w:rFonts w:ascii="TH Sarabun New" w:hAnsi="TH Sarabun New" w:cs="TH Sarabun New"/>
          <w:sz w:val="32"/>
          <w:szCs w:val="32"/>
        </w:rPr>
        <w:t xml:space="preserve">Power Divider </w:t>
      </w:r>
      <w:r>
        <w:rPr>
          <w:rFonts w:ascii="TH Sarabun New" w:hAnsi="TH Sarabun New" w:cs="TH Sarabun New" w:hint="cs"/>
          <w:sz w:val="32"/>
          <w:szCs w:val="32"/>
          <w:cs/>
        </w:rPr>
        <w:t>ตัวที่</w:t>
      </w:r>
      <w:r w:rsidR="00F94A3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94A31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และทำซ้ำขั้นตอนที่ </w:t>
      </w:r>
      <w:r>
        <w:rPr>
          <w:rFonts w:ascii="TH Sarabun New" w:hAnsi="TH Sarabun New" w:cs="TH Sarabun New"/>
          <w:sz w:val="32"/>
          <w:szCs w:val="32"/>
        </w:rPr>
        <w:t>2.3-2.8</w:t>
      </w:r>
    </w:p>
    <w:p w14:paraId="239C24D3" w14:textId="4BC266F5" w:rsidR="00C3196D" w:rsidRDefault="00C3196D" w:rsidP="00232E3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2.10 </w:t>
      </w:r>
      <w:r w:rsidRPr="00A726A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วิเคราะห์ข้อมูลจากผลการวัด </w:t>
      </w:r>
      <w:r w:rsidRPr="00A726AF">
        <w:rPr>
          <w:rFonts w:ascii="TH Sarabun New" w:hAnsi="TH Sarabun New" w:cs="TH Sarabun New"/>
          <w:b/>
          <w:bCs/>
          <w:sz w:val="32"/>
          <w:szCs w:val="32"/>
        </w:rPr>
        <w:t xml:space="preserve">power divider </w:t>
      </w:r>
      <w:r w:rsidRPr="00A726A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ทั้ง </w:t>
      </w:r>
      <w:r w:rsidRPr="00A726AF">
        <w:rPr>
          <w:rFonts w:ascii="TH Sarabun New" w:hAnsi="TH Sarabun New" w:cs="TH Sarabun New"/>
          <w:b/>
          <w:bCs/>
          <w:sz w:val="32"/>
          <w:szCs w:val="32"/>
        </w:rPr>
        <w:t xml:space="preserve">2 </w:t>
      </w:r>
      <w:r w:rsidRPr="00A726A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ตัว ที่ได้ว่า มีคุณสมบัติหรือ </w:t>
      </w:r>
      <w:r w:rsidRPr="00A726AF">
        <w:rPr>
          <w:rFonts w:ascii="TH Sarabun New" w:hAnsi="TH Sarabun New" w:cs="TH Sarabun New"/>
          <w:b/>
          <w:bCs/>
          <w:sz w:val="32"/>
          <w:szCs w:val="32"/>
        </w:rPr>
        <w:t xml:space="preserve">specification </w:t>
      </w:r>
      <w:r w:rsidRPr="00A726AF">
        <w:rPr>
          <w:rFonts w:ascii="TH Sarabun New" w:hAnsi="TH Sarabun New" w:cs="TH Sarabun New" w:hint="cs"/>
          <w:b/>
          <w:bCs/>
          <w:sz w:val="32"/>
          <w:szCs w:val="32"/>
          <w:cs/>
        </w:rPr>
        <w:t>ที่สำคัญเป็นอย่างไรบ้าง รวมถึงมีย่านการใช้งานในช่วงความถี่ใด</w:t>
      </w:r>
    </w:p>
    <w:p w14:paraId="13711832" w14:textId="74BA0104" w:rsidR="00735738" w:rsidRDefault="00735738" w:rsidP="00232E3A">
      <w:pPr>
        <w:rPr>
          <w:rFonts w:ascii="TH Sarabun New" w:hAnsi="TH Sarabun New" w:cs="TH Sarabun New"/>
          <w:sz w:val="32"/>
          <w:szCs w:val="32"/>
        </w:rPr>
      </w:pPr>
    </w:p>
    <w:p w14:paraId="1EC5E1E7" w14:textId="379A8C46" w:rsidR="00735738" w:rsidRDefault="00265D4F" w:rsidP="00265D4F">
      <w:pPr>
        <w:jc w:val="center"/>
        <w:rPr>
          <w:rFonts w:ascii="TH Sarabun New" w:hAnsi="TH Sarabun New" w:cs="TH Sarabun New"/>
          <w:sz w:val="32"/>
          <w:szCs w:val="32"/>
        </w:rPr>
      </w:pPr>
      <w:r w:rsidRPr="00265D4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F043657" wp14:editId="37640E92">
            <wp:extent cx="2834640" cy="2187878"/>
            <wp:effectExtent l="0" t="0" r="3810" b="317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3019" cy="21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601D" w14:textId="0A71021D" w:rsidR="00E43F1E" w:rsidRDefault="008D4AF8" w:rsidP="008D4AF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E43F1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43F1E">
        <w:rPr>
          <w:rFonts w:ascii="TH Sarabun New" w:hAnsi="TH Sarabun New" w:cs="TH Sarabun New"/>
          <w:sz w:val="32"/>
          <w:szCs w:val="32"/>
        </w:rPr>
        <w:t xml:space="preserve">power divider </w:t>
      </w:r>
      <w:r w:rsidR="00E43F1E"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 w:rsidR="00E43F1E">
        <w:rPr>
          <w:rFonts w:ascii="TH Sarabun New" w:hAnsi="TH Sarabun New" w:cs="TH Sarabun New"/>
          <w:sz w:val="32"/>
          <w:szCs w:val="32"/>
        </w:rPr>
        <w:t>1</w:t>
      </w:r>
    </w:p>
    <w:p w14:paraId="2C6AD5E6" w14:textId="789BE254" w:rsidR="00E43F1E" w:rsidRDefault="00E43F1E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F46A28F" w14:textId="406B9312" w:rsidR="00735738" w:rsidRDefault="00265D4F" w:rsidP="008D4AF8">
      <w:pPr>
        <w:jc w:val="center"/>
        <w:rPr>
          <w:rFonts w:ascii="TH Sarabun New" w:hAnsi="TH Sarabun New" w:cs="TH Sarabun New"/>
          <w:sz w:val="32"/>
          <w:szCs w:val="32"/>
        </w:rPr>
      </w:pPr>
      <w:r w:rsidRPr="00265D4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9F5EF7B" wp14:editId="1E90F8B0">
            <wp:extent cx="4754880" cy="2883604"/>
            <wp:effectExtent l="0" t="0" r="762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3085" cy="29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E5AC" w14:textId="1599EC12" w:rsidR="008D4AF8" w:rsidRDefault="00E43F1E" w:rsidP="008D4AF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8D4AF8">
        <w:rPr>
          <w:rFonts w:ascii="TH Sarabun New" w:hAnsi="TH Sarabun New" w:cs="TH Sarabun New" w:hint="cs"/>
          <w:sz w:val="32"/>
          <w:szCs w:val="32"/>
          <w:cs/>
        </w:rPr>
        <w:t>ที่ได้จากการวัดในกรณี</w:t>
      </w:r>
      <w:r w:rsidR="00735738">
        <w:rPr>
          <w:rFonts w:ascii="TH Sarabun New" w:hAnsi="TH Sarabun New" w:cs="TH Sarabun New" w:hint="cs"/>
          <w:sz w:val="32"/>
          <w:szCs w:val="32"/>
          <w:cs/>
        </w:rPr>
        <w:t xml:space="preserve">ข้อ </w:t>
      </w:r>
      <w:r w:rsidR="00735738">
        <w:rPr>
          <w:rFonts w:ascii="TH Sarabun New" w:hAnsi="TH Sarabun New" w:cs="TH Sarabun New"/>
          <w:sz w:val="32"/>
          <w:szCs w:val="32"/>
        </w:rPr>
        <w:t xml:space="preserve">2.4 </w:t>
      </w:r>
      <w:r w:rsidR="00735738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735738">
        <w:rPr>
          <w:rFonts w:ascii="TH Sarabun New" w:hAnsi="TH Sarabun New" w:cs="TH Sarabun New"/>
          <w:sz w:val="32"/>
          <w:szCs w:val="32"/>
        </w:rPr>
        <w:t xml:space="preserve">power divider </w:t>
      </w:r>
      <w:r w:rsidR="00735738"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 w:rsidR="00735738">
        <w:rPr>
          <w:rFonts w:ascii="TH Sarabun New" w:hAnsi="TH Sarabun New" w:cs="TH Sarabun New"/>
          <w:sz w:val="32"/>
          <w:szCs w:val="32"/>
        </w:rPr>
        <w:t>1</w:t>
      </w:r>
    </w:p>
    <w:p w14:paraId="69F4F5F6" w14:textId="77777777" w:rsidR="008D4AF8" w:rsidRDefault="008D4AF8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58CCF95" w14:textId="1B798F3C" w:rsidR="008D4AF8" w:rsidRDefault="008D4AF8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178BDD3" w14:textId="30171701" w:rsidR="00265D4F" w:rsidRDefault="00265D4F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0DA428E" w14:textId="2B20A954" w:rsidR="00265D4F" w:rsidRDefault="00265D4F" w:rsidP="008D4AF8">
      <w:pPr>
        <w:jc w:val="center"/>
        <w:rPr>
          <w:rFonts w:ascii="TH Sarabun New" w:hAnsi="TH Sarabun New" w:cs="TH Sarabun New"/>
          <w:sz w:val="32"/>
          <w:szCs w:val="32"/>
        </w:rPr>
      </w:pPr>
      <w:r w:rsidRPr="00265D4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1F0CCC4A" wp14:editId="3C782300">
            <wp:extent cx="4046220" cy="2503881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0312" cy="25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7294" w14:textId="1F48DB94" w:rsidR="008D4AF8" w:rsidRDefault="008D4AF8" w:rsidP="008D4AF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ภาพที่ได้จากการวัดในกรณี</w:t>
      </w:r>
      <w:r w:rsidR="00735738">
        <w:rPr>
          <w:rFonts w:ascii="TH Sarabun New" w:hAnsi="TH Sarabun New" w:cs="TH Sarabun New" w:hint="cs"/>
          <w:sz w:val="32"/>
          <w:szCs w:val="32"/>
          <w:cs/>
        </w:rPr>
        <w:t xml:space="preserve">ข้อ </w:t>
      </w:r>
      <w:r w:rsidR="00735738">
        <w:rPr>
          <w:rFonts w:ascii="TH Sarabun New" w:hAnsi="TH Sarabun New" w:cs="TH Sarabun New"/>
          <w:sz w:val="32"/>
          <w:szCs w:val="32"/>
        </w:rPr>
        <w:t xml:space="preserve">2.6 </w:t>
      </w:r>
      <w:r w:rsidR="00735738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735738">
        <w:rPr>
          <w:rFonts w:ascii="TH Sarabun New" w:hAnsi="TH Sarabun New" w:cs="TH Sarabun New"/>
          <w:sz w:val="32"/>
          <w:szCs w:val="32"/>
        </w:rPr>
        <w:t xml:space="preserve">power divider </w:t>
      </w:r>
      <w:r w:rsidR="00735738"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 w:rsidR="00735738">
        <w:rPr>
          <w:rFonts w:ascii="TH Sarabun New" w:hAnsi="TH Sarabun New" w:cs="TH Sarabun New"/>
          <w:sz w:val="32"/>
          <w:szCs w:val="32"/>
        </w:rPr>
        <w:t>1</w:t>
      </w:r>
    </w:p>
    <w:p w14:paraId="63AC5D86" w14:textId="77777777" w:rsidR="008D4AF8" w:rsidRDefault="008D4AF8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68CBBA3" w14:textId="7E42DDC8" w:rsidR="008D4AF8" w:rsidRDefault="00265D4F" w:rsidP="008D4AF8">
      <w:pPr>
        <w:jc w:val="center"/>
        <w:rPr>
          <w:rFonts w:ascii="TH Sarabun New" w:hAnsi="TH Sarabun New" w:cs="TH Sarabun New"/>
          <w:sz w:val="32"/>
          <w:szCs w:val="32"/>
        </w:rPr>
      </w:pPr>
      <w:r w:rsidRPr="00265D4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6434800" wp14:editId="615E3B9A">
            <wp:extent cx="4091940" cy="2486742"/>
            <wp:effectExtent l="0" t="0" r="3810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7402" cy="249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53E0" w14:textId="2439276E" w:rsidR="008D4AF8" w:rsidRDefault="008D4AF8" w:rsidP="008D4AF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ภาพที่ได้จากการวัดในกรณี</w:t>
      </w:r>
      <w:r w:rsidR="00735738">
        <w:rPr>
          <w:rFonts w:ascii="TH Sarabun New" w:hAnsi="TH Sarabun New" w:cs="TH Sarabun New" w:hint="cs"/>
          <w:sz w:val="32"/>
          <w:szCs w:val="32"/>
          <w:cs/>
        </w:rPr>
        <w:t xml:space="preserve">ข้อ </w:t>
      </w:r>
      <w:r w:rsidR="00735738">
        <w:rPr>
          <w:rFonts w:ascii="TH Sarabun New" w:hAnsi="TH Sarabun New" w:cs="TH Sarabun New"/>
          <w:sz w:val="32"/>
          <w:szCs w:val="32"/>
        </w:rPr>
        <w:t xml:space="preserve">2.7 </w:t>
      </w:r>
      <w:r w:rsidR="00735738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735738">
        <w:rPr>
          <w:rFonts w:ascii="TH Sarabun New" w:hAnsi="TH Sarabun New" w:cs="TH Sarabun New"/>
          <w:sz w:val="32"/>
          <w:szCs w:val="32"/>
        </w:rPr>
        <w:t xml:space="preserve">power divider </w:t>
      </w:r>
      <w:r w:rsidR="00735738"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 w:rsidR="00735738">
        <w:rPr>
          <w:rFonts w:ascii="TH Sarabun New" w:hAnsi="TH Sarabun New" w:cs="TH Sarabun New"/>
          <w:sz w:val="32"/>
          <w:szCs w:val="32"/>
        </w:rPr>
        <w:t>1</w:t>
      </w:r>
    </w:p>
    <w:p w14:paraId="74299549" w14:textId="09F77984" w:rsidR="00063819" w:rsidRDefault="00063819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5FD7F69" w14:textId="0A44C60C" w:rsidR="00265D4F" w:rsidRDefault="00265D4F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B6E7016" w14:textId="26CEB889" w:rsidR="00265D4F" w:rsidRDefault="00265D4F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38A309E" w14:textId="4777F6DD" w:rsidR="00265D4F" w:rsidRDefault="00265D4F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046517A" w14:textId="77217B5A" w:rsidR="00265D4F" w:rsidRDefault="00265D4F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A8627ED" w14:textId="67B68F3B" w:rsidR="00265D4F" w:rsidRDefault="00265D4F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1A1A5FF" w14:textId="116A0021" w:rsidR="00265D4F" w:rsidRDefault="00265D4F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A93B952" w14:textId="77777777" w:rsidR="00265D4F" w:rsidRDefault="00265D4F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C1EB7C1" w14:textId="7BF49027" w:rsidR="00735738" w:rsidRDefault="00C3196D" w:rsidP="008D4AF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 </w:t>
      </w:r>
      <w:r>
        <w:rPr>
          <w:rFonts w:ascii="TH Sarabun New" w:hAnsi="TH Sarabun New" w:cs="TH Sarabun New"/>
          <w:sz w:val="32"/>
          <w:szCs w:val="32"/>
        </w:rPr>
        <w:t xml:space="preserve">s-parameter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 </w:t>
      </w:r>
      <w:r>
        <w:rPr>
          <w:rFonts w:ascii="TH Sarabun New" w:hAnsi="TH Sarabun New" w:cs="TH Sarabun New"/>
          <w:sz w:val="32"/>
          <w:szCs w:val="32"/>
        </w:rPr>
        <w:t xml:space="preserve">9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power divider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1</w:t>
      </w:r>
    </w:p>
    <w:p w14:paraId="63AD6DE4" w14:textId="7BE117E8" w:rsidR="00A726AF" w:rsidRDefault="00265D4F" w:rsidP="00265D4F">
      <w:pPr>
        <w:jc w:val="center"/>
        <w:rPr>
          <w:rFonts w:ascii="TH Sarabun New" w:hAnsi="TH Sarabun New" w:cs="TH Sarabun New"/>
          <w:sz w:val="32"/>
          <w:szCs w:val="32"/>
        </w:rPr>
      </w:pPr>
      <w:r w:rsidRPr="00265D4F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68ACA389" wp14:editId="02E9840F">
            <wp:extent cx="2141220" cy="1708271"/>
            <wp:effectExtent l="0" t="0" r="0" b="635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49710" cy="171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A462" w14:textId="47CA80DF" w:rsidR="00C3196D" w:rsidRDefault="00C3196D" w:rsidP="00C3196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 </w:t>
      </w:r>
      <w:r>
        <w:rPr>
          <w:rFonts w:ascii="TH Sarabun New" w:hAnsi="TH Sarabun New" w:cs="TH Sarabun New"/>
          <w:sz w:val="32"/>
          <w:szCs w:val="32"/>
        </w:rPr>
        <w:t xml:space="preserve">power divider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2</w:t>
      </w:r>
    </w:p>
    <w:p w14:paraId="551BF773" w14:textId="77777777" w:rsidR="00C3196D" w:rsidRDefault="00C3196D" w:rsidP="00C3196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CF0EB4B" w14:textId="0222A942" w:rsidR="00C3196D" w:rsidRDefault="00B42304" w:rsidP="00C3196D">
      <w:pPr>
        <w:jc w:val="center"/>
        <w:rPr>
          <w:rFonts w:ascii="TH Sarabun New" w:hAnsi="TH Sarabun New" w:cs="TH Sarabun New"/>
          <w:sz w:val="32"/>
          <w:szCs w:val="32"/>
        </w:rPr>
      </w:pPr>
      <w:r w:rsidRPr="00B4230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6C407EC" wp14:editId="34080E4B">
            <wp:extent cx="4450080" cy="2722879"/>
            <wp:effectExtent l="0" t="0" r="7620" b="190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5656" cy="27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6108" w14:textId="36426000" w:rsidR="00C3196D" w:rsidRDefault="00C3196D" w:rsidP="00C3196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ภาพที่ได้จากการวัดในกรณีข้อ </w:t>
      </w:r>
      <w:r>
        <w:rPr>
          <w:rFonts w:ascii="TH Sarabun New" w:hAnsi="TH Sarabun New" w:cs="TH Sarabun New"/>
          <w:sz w:val="32"/>
          <w:szCs w:val="32"/>
        </w:rPr>
        <w:t xml:space="preserve">2.4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power divider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2</w:t>
      </w:r>
    </w:p>
    <w:p w14:paraId="7EBA4000" w14:textId="77777777" w:rsidR="00C3196D" w:rsidRDefault="00C3196D" w:rsidP="00C3196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A3646DF" w14:textId="74921C0A" w:rsidR="00C3196D" w:rsidRDefault="00B42304" w:rsidP="00C3196D">
      <w:pPr>
        <w:jc w:val="center"/>
        <w:rPr>
          <w:rFonts w:ascii="TH Sarabun New" w:hAnsi="TH Sarabun New" w:cs="TH Sarabun New"/>
          <w:sz w:val="32"/>
          <w:szCs w:val="32"/>
        </w:rPr>
      </w:pPr>
      <w:r w:rsidRPr="00B4230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44AB37B" wp14:editId="5837F74D">
            <wp:extent cx="4348613" cy="2651760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3623" cy="266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B10E" w14:textId="0F7EBC23" w:rsidR="00C3196D" w:rsidRDefault="00C3196D" w:rsidP="00C3196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ภาพที่ได้จากการวัดในกรณีข้อ </w:t>
      </w:r>
      <w:r>
        <w:rPr>
          <w:rFonts w:ascii="TH Sarabun New" w:hAnsi="TH Sarabun New" w:cs="TH Sarabun New"/>
          <w:sz w:val="32"/>
          <w:szCs w:val="32"/>
        </w:rPr>
        <w:t xml:space="preserve">2.6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power divider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2</w:t>
      </w:r>
    </w:p>
    <w:p w14:paraId="691A29F8" w14:textId="5E28733B" w:rsidR="00C3196D" w:rsidRDefault="00B42304" w:rsidP="00C3196D">
      <w:pPr>
        <w:jc w:val="center"/>
        <w:rPr>
          <w:rFonts w:ascii="TH Sarabun New" w:hAnsi="TH Sarabun New" w:cs="TH Sarabun New"/>
          <w:sz w:val="32"/>
          <w:szCs w:val="32"/>
        </w:rPr>
      </w:pPr>
      <w:r w:rsidRPr="00B42304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0D97E31" wp14:editId="4D8BEAC4">
            <wp:extent cx="4533900" cy="2770717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8661" cy="277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FEAA" w14:textId="77777777" w:rsidR="00C3196D" w:rsidRDefault="00C3196D" w:rsidP="00C3196D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8DE84FE" w14:textId="1BF7B6C6" w:rsidR="00C3196D" w:rsidRDefault="00C3196D" w:rsidP="00C3196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ภาพที่ได้จากการวัดในกรณีข้อ </w:t>
      </w:r>
      <w:r>
        <w:rPr>
          <w:rFonts w:ascii="TH Sarabun New" w:hAnsi="TH Sarabun New" w:cs="TH Sarabun New"/>
          <w:sz w:val="32"/>
          <w:szCs w:val="32"/>
        </w:rPr>
        <w:t xml:space="preserve">2.7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power divider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2</w:t>
      </w:r>
    </w:p>
    <w:p w14:paraId="5EFE3C95" w14:textId="019DE4B4" w:rsidR="00735738" w:rsidRDefault="00735738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15B7E2C" w14:textId="0BBA326E" w:rsidR="00C3196D" w:rsidRDefault="00C3196D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12D558B" w14:textId="43377616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1B9F380" w14:textId="15BF3BB6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4627029" w14:textId="561EC14F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4EAE044" w14:textId="77777777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180AB2C" w14:textId="5033AB0C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935D30F" w14:textId="50EECF46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4928EB0" w14:textId="77777777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FC5D671" w14:textId="370C7D7E" w:rsidR="00C3196D" w:rsidRDefault="00C3196D" w:rsidP="00C3196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 </w:t>
      </w:r>
      <w:r>
        <w:rPr>
          <w:rFonts w:ascii="TH Sarabun New" w:hAnsi="TH Sarabun New" w:cs="TH Sarabun New"/>
          <w:sz w:val="32"/>
          <w:szCs w:val="32"/>
        </w:rPr>
        <w:t xml:space="preserve">s-parameter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 </w:t>
      </w:r>
      <w:r>
        <w:rPr>
          <w:rFonts w:ascii="TH Sarabun New" w:hAnsi="TH Sarabun New" w:cs="TH Sarabun New"/>
          <w:sz w:val="32"/>
          <w:szCs w:val="32"/>
        </w:rPr>
        <w:t xml:space="preserve">9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power divider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 w:rsidR="00D4547F">
        <w:rPr>
          <w:rFonts w:ascii="TH Sarabun New" w:hAnsi="TH Sarabun New" w:cs="TH Sarabun New"/>
          <w:sz w:val="32"/>
          <w:szCs w:val="32"/>
        </w:rPr>
        <w:t>2</w:t>
      </w:r>
    </w:p>
    <w:p w14:paraId="3B6272D6" w14:textId="4ADC4A57" w:rsidR="00735738" w:rsidRDefault="00735738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01CDA34" w14:textId="6DEBB443" w:rsidR="00735738" w:rsidRDefault="00735738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66F511A" w14:textId="3578E31C" w:rsidR="00735738" w:rsidRDefault="00735738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9AD75AC" w14:textId="0E8832C9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A1100B2" w14:textId="19545E92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4BCB977" w14:textId="6723ED6F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858A80B" w14:textId="2C339D57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327E94C" w14:textId="3D2DE885" w:rsidR="00B42304" w:rsidRDefault="00B42304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0B34F27" w14:textId="77777777" w:rsidR="00735738" w:rsidRDefault="00735738" w:rsidP="008D4AF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A50F459" w14:textId="3B6EDF86" w:rsidR="007B15D6" w:rsidRPr="00507F28" w:rsidRDefault="007B15D6" w:rsidP="00507F28">
      <w:pPr>
        <w:pStyle w:val="af2"/>
        <w:numPr>
          <w:ilvl w:val="0"/>
          <w:numId w:val="41"/>
        </w:numPr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</w:pPr>
      <w:r w:rsidRPr="00507F28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lastRenderedPageBreak/>
        <w:t xml:space="preserve">การวัดทดสอบวงจร </w:t>
      </w:r>
      <w:r w:rsidRPr="00F94A31">
        <w:rPr>
          <w:rFonts w:ascii="TH Sarabun New" w:hAnsi="TH Sarabun New" w:cs="TH Sarabun New"/>
          <w:b/>
          <w:bCs/>
          <w:i/>
          <w:iCs/>
          <w:sz w:val="32"/>
          <w:szCs w:val="32"/>
          <w:u w:val="single"/>
        </w:rPr>
        <w:t>Circulator</w:t>
      </w:r>
      <w:r w:rsidR="001F1879" w:rsidRPr="00507F28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 </w:t>
      </w:r>
      <w:r w:rsidR="001F1879" w:rsidRPr="00507F28"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  <w:t xml:space="preserve">โดยใช้ </w:t>
      </w:r>
      <w:r w:rsidR="00C92225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 </w:t>
      </w:r>
      <w:r w:rsidR="00316F5F" w:rsidRPr="00507F28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Vector Network Analyzer </w:t>
      </w:r>
      <w:r w:rsidR="00C92225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 </w:t>
      </w:r>
      <w:r w:rsidR="009B6BDC">
        <w:rPr>
          <w:rFonts w:ascii="TH Sarabun New" w:hAnsi="TH Sarabun New" w:cs="TH Sarabun New"/>
          <w:b/>
          <w:bCs/>
          <w:sz w:val="32"/>
          <w:szCs w:val="32"/>
          <w:u w:val="single"/>
        </w:rPr>
        <w:t>(</w:t>
      </w:r>
      <w:r w:rsidR="00C92225">
        <w:rPr>
          <w:rFonts w:ascii="TH Sarabun New" w:hAnsi="TH Sarabun New" w:cs="TH Sarabun New"/>
          <w:b/>
          <w:bCs/>
          <w:sz w:val="32"/>
          <w:szCs w:val="32"/>
          <w:u w:val="single"/>
        </w:rPr>
        <w:t>Anritsu/</w:t>
      </w:r>
      <w:r w:rsidR="009B6BDC">
        <w:rPr>
          <w:rFonts w:ascii="TH Sarabun New" w:hAnsi="TH Sarabun New" w:cs="TH Sarabun New"/>
          <w:b/>
          <w:bCs/>
          <w:sz w:val="32"/>
          <w:szCs w:val="32"/>
          <w:u w:val="single"/>
        </w:rPr>
        <w:t>Transcomm)</w:t>
      </w:r>
    </w:p>
    <w:p w14:paraId="0EBAEAA7" w14:textId="77777777" w:rsidR="007B15D6" w:rsidRPr="002638DE" w:rsidRDefault="007B15D6" w:rsidP="007B15D6">
      <w:pPr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</w:pPr>
      <w:r w:rsidRPr="002638DE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ขั้นตอนการทดลอง</w:t>
      </w:r>
    </w:p>
    <w:p w14:paraId="33C8C6EF" w14:textId="21F90219" w:rsidR="007B15D6" w:rsidRPr="002638DE" w:rsidRDefault="00735738" w:rsidP="007B15D6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3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1.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กำหนดค่าความถี่ของเครื่อง 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Network Analyzer </w:t>
      </w:r>
      <w:r w:rsidR="007B15D6">
        <w:rPr>
          <w:rFonts w:ascii="TH Sarabun New" w:hAnsi="TH Sarabun New" w:cs="TH Sarabun New"/>
          <w:sz w:val="32"/>
          <w:szCs w:val="32"/>
          <w:cs/>
        </w:rPr>
        <w:t>ในช่วงความถี่</w:t>
      </w:r>
      <w:r w:rsidR="007B15D6">
        <w:rPr>
          <w:rFonts w:ascii="TH Sarabun New" w:hAnsi="TH Sarabun New" w:cs="TH Sarabun New" w:hint="cs"/>
          <w:sz w:val="32"/>
          <w:szCs w:val="32"/>
          <w:cs/>
        </w:rPr>
        <w:t>ที่เหมาะสม</w:t>
      </w:r>
    </w:p>
    <w:p w14:paraId="3884967E" w14:textId="6293F527" w:rsidR="007B15D6" w:rsidRPr="002638DE" w:rsidRDefault="00735738" w:rsidP="007B15D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2.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>ทำการ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 Calibration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เครื่อง 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Network Analyzer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>เพื่อวัดผลตอบสนองทางความถี่</w:t>
      </w:r>
    </w:p>
    <w:p w14:paraId="518E272E" w14:textId="65EAE165" w:rsidR="007B15D6" w:rsidRPr="002638DE" w:rsidRDefault="00735738" w:rsidP="007B15D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7B15D6" w:rsidRPr="002638DE">
        <w:rPr>
          <w:rFonts w:ascii="TH Sarabun New" w:hAnsi="TH Sarabun New" w:cs="TH Sarabun New"/>
          <w:sz w:val="32"/>
          <w:szCs w:val="32"/>
        </w:rPr>
        <w:t>3.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 วัดทดสอบวงจร</w:t>
      </w:r>
      <w:r w:rsidR="007B15D6">
        <w:rPr>
          <w:rFonts w:ascii="TH Sarabun New" w:hAnsi="TH Sarabun New" w:cs="TH Sarabun New"/>
          <w:sz w:val="32"/>
          <w:szCs w:val="32"/>
        </w:rPr>
        <w:t xml:space="preserve"> Circulator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โดยให้ 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Port 1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>เป็นพอร์ตอินพุต และ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 Port 2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เป็นพอร์ตเอาต์พุต โดยต่ออุปกรณ์ดังรูปที่ </w:t>
      </w:r>
      <w:r w:rsidR="00DD14B1">
        <w:rPr>
          <w:rFonts w:ascii="TH Sarabun New" w:hAnsi="TH Sarabun New" w:cs="TH Sarabun New"/>
          <w:sz w:val="32"/>
          <w:szCs w:val="32"/>
        </w:rPr>
        <w:t>3</w:t>
      </w:r>
      <w:r w:rsidR="007B15D6" w:rsidRPr="002638DE">
        <w:rPr>
          <w:rFonts w:ascii="TH Sarabun New" w:hAnsi="TH Sarabun New" w:cs="TH Sarabun New"/>
          <w:sz w:val="32"/>
          <w:szCs w:val="32"/>
        </w:rPr>
        <w:t>(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>ก</w:t>
      </w:r>
      <w:r w:rsidR="007B15D6" w:rsidRPr="002638DE">
        <w:rPr>
          <w:rFonts w:ascii="TH Sarabun New" w:hAnsi="TH Sarabun New" w:cs="TH Sarabun New"/>
          <w:sz w:val="32"/>
          <w:szCs w:val="32"/>
        </w:rPr>
        <w:t>) (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Port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>ที่</w:t>
      </w:r>
      <w:r>
        <w:rPr>
          <w:rFonts w:ascii="TH Sarabun New" w:hAnsi="TH Sarabun New" w:cs="TH Sarabun New" w:hint="cs"/>
          <w:sz w:val="32"/>
          <w:szCs w:val="32"/>
          <w:cs/>
        </w:rPr>
        <w:t>ว่างอยู่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ให้ต่อโหลด 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50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>โอห์ม</w:t>
      </w:r>
      <w:r w:rsidR="007B15D6" w:rsidRPr="002638DE">
        <w:rPr>
          <w:rFonts w:ascii="TH Sarabun New" w:hAnsi="TH Sarabun New" w:cs="TH Sarabun New"/>
          <w:sz w:val="32"/>
          <w:szCs w:val="32"/>
        </w:rPr>
        <w:t>)</w:t>
      </w:r>
    </w:p>
    <w:p w14:paraId="5581ED85" w14:textId="4410983A" w:rsidR="007B15D6" w:rsidRPr="002638DE" w:rsidRDefault="00735738" w:rsidP="00507F28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4.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ทำการวัด </w:t>
      </w:r>
      <w:r>
        <w:rPr>
          <w:rFonts w:ascii="TH Sarabun New" w:hAnsi="TH Sarabun New" w:cs="TH Sarabun New"/>
          <w:sz w:val="32"/>
          <w:szCs w:val="32"/>
        </w:rPr>
        <w:t xml:space="preserve">s-parameter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และใช้ 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marker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Network Analyzer </w:t>
      </w:r>
      <w:r w:rsidRPr="002638DE">
        <w:rPr>
          <w:rFonts w:ascii="TH Sarabun New" w:hAnsi="TH Sarabun New" w:cs="TH Sarabun New"/>
          <w:sz w:val="32"/>
          <w:szCs w:val="32"/>
          <w:cs/>
        </w:rPr>
        <w:t>เพื่อทำการหาพารามิเ</w:t>
      </w:r>
      <w:r>
        <w:rPr>
          <w:rFonts w:ascii="TH Sarabun New" w:hAnsi="TH Sarabun New" w:cs="TH Sarabun New"/>
          <w:sz w:val="32"/>
          <w:szCs w:val="32"/>
          <w:cs/>
        </w:rPr>
        <w:t>ตอร์ต่าง ๆ ของวงจร</w:t>
      </w:r>
      <w:r>
        <w:rPr>
          <w:rFonts w:ascii="TH Sarabun New" w:hAnsi="TH Sarabun New" w:cs="TH Sarabun New"/>
          <w:sz w:val="32"/>
          <w:szCs w:val="32"/>
        </w:rPr>
        <w:t xml:space="preserve"> circulator </w:t>
      </w:r>
      <w:r w:rsidRPr="002638DE">
        <w:rPr>
          <w:rFonts w:ascii="TH Sarabun New" w:hAnsi="TH Sarabun New" w:cs="TH Sarabun New"/>
          <w:sz w:val="32"/>
          <w:szCs w:val="32"/>
          <w:cs/>
        </w:rPr>
        <w:t>บันทึกผลเป็นรูปภาพ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sz w:val="32"/>
          <w:szCs w:val="32"/>
        </w:rPr>
        <w:t xml:space="preserve">txt file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(ณ ตอนนี้ </w:t>
      </w:r>
      <w:r>
        <w:rPr>
          <w:rFonts w:ascii="TH Sarabun New" w:hAnsi="TH Sarabun New" w:cs="TH Sarabun New"/>
          <w:sz w:val="32"/>
          <w:szCs w:val="32"/>
        </w:rPr>
        <w:t xml:space="preserve">s-parameter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ที่ได้คือ </w:t>
      </w:r>
      <w:r>
        <w:rPr>
          <w:rFonts w:ascii="TH Sarabun New" w:hAnsi="TH Sarabun New" w:cs="TH Sarabun New"/>
          <w:sz w:val="32"/>
          <w:szCs w:val="32"/>
        </w:rPr>
        <w:t>S</w:t>
      </w:r>
      <w:r w:rsidRPr="002D651C">
        <w:rPr>
          <w:rFonts w:ascii="TH Sarabun New" w:hAnsi="TH Sarabun New" w:cs="TH Sarabun New"/>
          <w:sz w:val="32"/>
          <w:szCs w:val="32"/>
          <w:vertAlign w:val="subscript"/>
        </w:rPr>
        <w:t>11</w:t>
      </w:r>
      <w:r>
        <w:rPr>
          <w:rFonts w:ascii="TH Sarabun New" w:hAnsi="TH Sarabun New" w:cs="TH Sarabun New"/>
          <w:sz w:val="32"/>
          <w:szCs w:val="32"/>
        </w:rPr>
        <w:t>, S</w:t>
      </w:r>
      <w:r w:rsidRPr="002D651C">
        <w:rPr>
          <w:rFonts w:ascii="TH Sarabun New" w:hAnsi="TH Sarabun New" w:cs="TH Sarabun New"/>
          <w:sz w:val="32"/>
          <w:szCs w:val="32"/>
          <w:vertAlign w:val="subscript"/>
        </w:rPr>
        <w:t>12</w:t>
      </w:r>
      <w:r>
        <w:rPr>
          <w:rFonts w:ascii="TH Sarabun New" w:hAnsi="TH Sarabun New" w:cs="TH Sarabun New"/>
          <w:sz w:val="32"/>
          <w:szCs w:val="32"/>
        </w:rPr>
        <w:t>, S</w:t>
      </w:r>
      <w:r w:rsidRPr="002D651C">
        <w:rPr>
          <w:rFonts w:ascii="TH Sarabun New" w:hAnsi="TH Sarabun New" w:cs="TH Sarabun New"/>
          <w:sz w:val="32"/>
          <w:szCs w:val="32"/>
          <w:vertAlign w:val="subscript"/>
        </w:rPr>
        <w:t>21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S</w:t>
      </w:r>
      <w:r w:rsidRPr="002D651C">
        <w:rPr>
          <w:rFonts w:ascii="TH Sarabun New" w:hAnsi="TH Sarabun New" w:cs="TH Sarabun New"/>
          <w:sz w:val="32"/>
          <w:szCs w:val="32"/>
          <w:vertAlign w:val="subscript"/>
        </w:rPr>
        <w:t>22</w:t>
      </w:r>
      <w:r>
        <w:rPr>
          <w:rFonts w:ascii="TH Sarabun New" w:hAnsi="TH Sarabun New" w:cs="TH Sarabun New"/>
          <w:sz w:val="32"/>
          <w:szCs w:val="32"/>
          <w:vertAlign w:val="subscript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ของชิ้นงานนี้)</w:t>
      </w:r>
    </w:p>
    <w:p w14:paraId="7481F10A" w14:textId="267DBC5E" w:rsidR="007B15D6" w:rsidRPr="002638DE" w:rsidRDefault="00735738" w:rsidP="007B15D6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5.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เปลี่ยน 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Port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สำหรับการวัดทดสอบ โดยต่ออุปกรณ์ดังรูปที่ </w:t>
      </w:r>
      <w:r w:rsidR="00DD14B1">
        <w:rPr>
          <w:rFonts w:ascii="TH Sarabun New" w:hAnsi="TH Sarabun New" w:cs="TH Sarabun New"/>
          <w:sz w:val="32"/>
          <w:szCs w:val="32"/>
        </w:rPr>
        <w:t>3</w:t>
      </w:r>
      <w:r w:rsidR="007B15D6" w:rsidRPr="002638DE">
        <w:rPr>
          <w:rFonts w:ascii="TH Sarabun New" w:hAnsi="TH Sarabun New" w:cs="TH Sarabun New"/>
          <w:sz w:val="32"/>
          <w:szCs w:val="32"/>
        </w:rPr>
        <w:t>(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>ข</w:t>
      </w:r>
      <w:r w:rsidR="007B15D6" w:rsidRPr="002638DE">
        <w:rPr>
          <w:rFonts w:ascii="TH Sarabun New" w:hAnsi="TH Sarabun New" w:cs="TH Sarabun New"/>
          <w:sz w:val="32"/>
          <w:szCs w:val="32"/>
        </w:rPr>
        <w:t>)</w:t>
      </w:r>
    </w:p>
    <w:p w14:paraId="3808F1C9" w14:textId="1D1C3980" w:rsidR="007B15D6" w:rsidRDefault="00735738" w:rsidP="00507F28">
      <w:pPr>
        <w:tabs>
          <w:tab w:val="left" w:pos="28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6.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ทำการวัด </w:t>
      </w:r>
      <w:r w:rsidR="00A726AF">
        <w:rPr>
          <w:rFonts w:ascii="TH Sarabun New" w:hAnsi="TH Sarabun New" w:cs="TH Sarabun New"/>
          <w:sz w:val="32"/>
          <w:szCs w:val="32"/>
        </w:rPr>
        <w:t xml:space="preserve">s-parameter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และใช้ 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marker </w:t>
      </w:r>
      <w:r w:rsidR="007B15D6" w:rsidRPr="002638DE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="007B15D6" w:rsidRPr="002638DE">
        <w:rPr>
          <w:rFonts w:ascii="TH Sarabun New" w:hAnsi="TH Sarabun New" w:cs="TH Sarabun New"/>
          <w:sz w:val="32"/>
          <w:szCs w:val="32"/>
        </w:rPr>
        <w:t xml:space="preserve">Network Analyzer </w:t>
      </w:r>
      <w:r w:rsidR="00A726AF" w:rsidRPr="002638DE">
        <w:rPr>
          <w:rFonts w:ascii="TH Sarabun New" w:hAnsi="TH Sarabun New" w:cs="TH Sarabun New"/>
          <w:sz w:val="32"/>
          <w:szCs w:val="32"/>
          <w:cs/>
        </w:rPr>
        <w:t>เพื่อทำการหาพารามิเ</w:t>
      </w:r>
      <w:r w:rsidR="00A726AF">
        <w:rPr>
          <w:rFonts w:ascii="TH Sarabun New" w:hAnsi="TH Sarabun New" w:cs="TH Sarabun New"/>
          <w:sz w:val="32"/>
          <w:szCs w:val="32"/>
          <w:cs/>
        </w:rPr>
        <w:t>ตอร์ต่าง ๆ ของวงจร</w:t>
      </w:r>
      <w:r w:rsidR="00A726AF">
        <w:rPr>
          <w:rFonts w:ascii="TH Sarabun New" w:hAnsi="TH Sarabun New" w:cs="TH Sarabun New"/>
          <w:sz w:val="32"/>
          <w:szCs w:val="32"/>
        </w:rPr>
        <w:t xml:space="preserve"> circulator </w:t>
      </w:r>
      <w:r w:rsidR="00A726AF" w:rsidRPr="002638DE">
        <w:rPr>
          <w:rFonts w:ascii="TH Sarabun New" w:hAnsi="TH Sarabun New" w:cs="TH Sarabun New"/>
          <w:sz w:val="32"/>
          <w:szCs w:val="32"/>
          <w:cs/>
        </w:rPr>
        <w:t>บันทึกผลเป็นรูปภาพ</w:t>
      </w:r>
      <w:r w:rsidR="00A726AF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A726AF">
        <w:rPr>
          <w:rFonts w:ascii="TH Sarabun New" w:hAnsi="TH Sarabun New" w:cs="TH Sarabun New"/>
          <w:sz w:val="32"/>
          <w:szCs w:val="32"/>
        </w:rPr>
        <w:t xml:space="preserve">txt file </w:t>
      </w:r>
      <w:r w:rsidR="00A726AF">
        <w:rPr>
          <w:rFonts w:ascii="TH Sarabun New" w:hAnsi="TH Sarabun New" w:cs="TH Sarabun New" w:hint="cs"/>
          <w:sz w:val="32"/>
          <w:szCs w:val="32"/>
          <w:cs/>
        </w:rPr>
        <w:t xml:space="preserve">(ณ ตอนนี้ </w:t>
      </w:r>
      <w:r w:rsidR="00A726AF">
        <w:rPr>
          <w:rFonts w:ascii="TH Sarabun New" w:hAnsi="TH Sarabun New" w:cs="TH Sarabun New"/>
          <w:sz w:val="32"/>
          <w:szCs w:val="32"/>
        </w:rPr>
        <w:t xml:space="preserve">s-parameter </w:t>
      </w:r>
      <w:r w:rsidR="00A726AF">
        <w:rPr>
          <w:rFonts w:ascii="TH Sarabun New" w:hAnsi="TH Sarabun New" w:cs="TH Sarabun New" w:hint="cs"/>
          <w:sz w:val="32"/>
          <w:szCs w:val="32"/>
          <w:cs/>
        </w:rPr>
        <w:t xml:space="preserve">ที่ได้คือ </w:t>
      </w:r>
      <w:r w:rsidR="00A726AF">
        <w:rPr>
          <w:rFonts w:ascii="TH Sarabun New" w:hAnsi="TH Sarabun New" w:cs="TH Sarabun New"/>
          <w:sz w:val="32"/>
          <w:szCs w:val="32"/>
        </w:rPr>
        <w:t>S</w:t>
      </w:r>
      <w:r w:rsidR="00A726AF" w:rsidRPr="002D651C">
        <w:rPr>
          <w:rFonts w:ascii="TH Sarabun New" w:hAnsi="TH Sarabun New" w:cs="TH Sarabun New"/>
          <w:sz w:val="32"/>
          <w:szCs w:val="32"/>
          <w:vertAlign w:val="subscript"/>
        </w:rPr>
        <w:t>11</w:t>
      </w:r>
      <w:r w:rsidR="00A726AF">
        <w:rPr>
          <w:rFonts w:ascii="TH Sarabun New" w:hAnsi="TH Sarabun New" w:cs="TH Sarabun New"/>
          <w:sz w:val="32"/>
          <w:szCs w:val="32"/>
        </w:rPr>
        <w:t>, S</w:t>
      </w:r>
      <w:r w:rsidR="00A726AF" w:rsidRPr="002D651C">
        <w:rPr>
          <w:rFonts w:ascii="TH Sarabun New" w:hAnsi="TH Sarabun New" w:cs="TH Sarabun New"/>
          <w:sz w:val="32"/>
          <w:szCs w:val="32"/>
          <w:vertAlign w:val="subscript"/>
        </w:rPr>
        <w:t>1</w:t>
      </w:r>
      <w:r w:rsidR="00A726AF">
        <w:rPr>
          <w:rFonts w:ascii="TH Sarabun New" w:hAnsi="TH Sarabun New" w:cs="TH Sarabun New"/>
          <w:sz w:val="32"/>
          <w:szCs w:val="32"/>
          <w:vertAlign w:val="subscript"/>
        </w:rPr>
        <w:t>3</w:t>
      </w:r>
      <w:r w:rsidR="00A726AF">
        <w:rPr>
          <w:rFonts w:ascii="TH Sarabun New" w:hAnsi="TH Sarabun New" w:cs="TH Sarabun New"/>
          <w:sz w:val="32"/>
          <w:szCs w:val="32"/>
        </w:rPr>
        <w:t>, S</w:t>
      </w:r>
      <w:r w:rsidR="00A726AF">
        <w:rPr>
          <w:rFonts w:ascii="TH Sarabun New" w:hAnsi="TH Sarabun New" w:cs="TH Sarabun New"/>
          <w:sz w:val="32"/>
          <w:szCs w:val="32"/>
          <w:vertAlign w:val="subscript"/>
        </w:rPr>
        <w:t>3</w:t>
      </w:r>
      <w:r w:rsidR="00A726AF" w:rsidRPr="002D651C">
        <w:rPr>
          <w:rFonts w:ascii="TH Sarabun New" w:hAnsi="TH Sarabun New" w:cs="TH Sarabun New"/>
          <w:sz w:val="32"/>
          <w:szCs w:val="32"/>
          <w:vertAlign w:val="subscript"/>
        </w:rPr>
        <w:t>1</w:t>
      </w:r>
      <w:r w:rsidR="00A726AF">
        <w:rPr>
          <w:rFonts w:ascii="TH Sarabun New" w:hAnsi="TH Sarabun New" w:cs="TH Sarabun New"/>
          <w:sz w:val="32"/>
          <w:szCs w:val="32"/>
        </w:rPr>
        <w:t xml:space="preserve">, </w:t>
      </w:r>
      <w:r w:rsidR="00A726AF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A726AF">
        <w:rPr>
          <w:rFonts w:ascii="TH Sarabun New" w:hAnsi="TH Sarabun New" w:cs="TH Sarabun New"/>
          <w:sz w:val="32"/>
          <w:szCs w:val="32"/>
        </w:rPr>
        <w:t>S</w:t>
      </w:r>
      <w:r w:rsidR="00A726AF">
        <w:rPr>
          <w:rFonts w:ascii="TH Sarabun New" w:hAnsi="TH Sarabun New" w:cs="TH Sarabun New"/>
          <w:sz w:val="32"/>
          <w:szCs w:val="32"/>
          <w:vertAlign w:val="subscript"/>
        </w:rPr>
        <w:t xml:space="preserve">33 </w:t>
      </w:r>
      <w:r w:rsidR="00A726AF">
        <w:rPr>
          <w:rFonts w:ascii="TH Sarabun New" w:hAnsi="TH Sarabun New" w:cs="TH Sarabun New" w:hint="cs"/>
          <w:sz w:val="32"/>
          <w:szCs w:val="32"/>
          <w:cs/>
        </w:rPr>
        <w:t>ของชิ้นงานนี้)</w:t>
      </w:r>
    </w:p>
    <w:p w14:paraId="4A308E40" w14:textId="7CDE3ADD" w:rsidR="00BE57F6" w:rsidRDefault="00735738" w:rsidP="007B15D6">
      <w:pPr>
        <w:tabs>
          <w:tab w:val="left" w:pos="284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DD14B1">
        <w:rPr>
          <w:rFonts w:ascii="TH Sarabun New" w:hAnsi="TH Sarabun New" w:cs="TH Sarabun New"/>
          <w:sz w:val="32"/>
          <w:szCs w:val="32"/>
        </w:rPr>
        <w:t xml:space="preserve">7. </w:t>
      </w:r>
      <w:r w:rsidR="00DD14B1">
        <w:rPr>
          <w:rFonts w:ascii="TH Sarabun New" w:hAnsi="TH Sarabun New" w:cs="TH Sarabun New" w:hint="cs"/>
          <w:sz w:val="32"/>
          <w:szCs w:val="32"/>
          <w:cs/>
        </w:rPr>
        <w:t xml:space="preserve">ทำซ้ำข้อ </w:t>
      </w:r>
      <w:r w:rsidR="00A726AF">
        <w:rPr>
          <w:rFonts w:ascii="TH Sarabun New" w:hAnsi="TH Sarabun New" w:cs="TH Sarabun New"/>
          <w:sz w:val="32"/>
          <w:szCs w:val="32"/>
        </w:rPr>
        <w:t>3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A726AF">
        <w:rPr>
          <w:rFonts w:ascii="TH Sarabun New" w:hAnsi="TH Sarabun New" w:cs="TH Sarabun New"/>
          <w:sz w:val="32"/>
          <w:szCs w:val="32"/>
        </w:rPr>
        <w:t>5</w:t>
      </w:r>
      <w:r w:rsidR="00DD14B1">
        <w:rPr>
          <w:rFonts w:ascii="TH Sarabun New" w:hAnsi="TH Sarabun New" w:cs="TH Sarabun New"/>
          <w:sz w:val="32"/>
          <w:szCs w:val="32"/>
        </w:rPr>
        <w:t>-</w:t>
      </w:r>
      <w:r w:rsidR="00A726AF">
        <w:rPr>
          <w:rFonts w:ascii="TH Sarabun New" w:hAnsi="TH Sarabun New" w:cs="TH Sarabun New"/>
          <w:sz w:val="32"/>
          <w:szCs w:val="32"/>
        </w:rPr>
        <w:t>3</w:t>
      </w:r>
      <w:r w:rsidR="00507F28">
        <w:rPr>
          <w:rFonts w:ascii="TH Sarabun New" w:hAnsi="TH Sarabun New" w:cs="TH Sarabun New"/>
          <w:sz w:val="32"/>
          <w:szCs w:val="32"/>
        </w:rPr>
        <w:t>.</w:t>
      </w:r>
      <w:r w:rsidR="00DD14B1">
        <w:rPr>
          <w:rFonts w:ascii="TH Sarabun New" w:hAnsi="TH Sarabun New" w:cs="TH Sarabun New"/>
          <w:sz w:val="32"/>
          <w:szCs w:val="32"/>
        </w:rPr>
        <w:t xml:space="preserve">6 </w:t>
      </w:r>
      <w:r w:rsidR="00DD14B1">
        <w:rPr>
          <w:rFonts w:ascii="TH Sarabun New" w:hAnsi="TH Sarabun New" w:cs="TH Sarabun New" w:hint="cs"/>
          <w:sz w:val="32"/>
          <w:szCs w:val="32"/>
          <w:cs/>
        </w:rPr>
        <w:t xml:space="preserve">โดยให้ได้ผลลัพธ์ของ </w:t>
      </w:r>
      <w:r w:rsidR="00DD14B1">
        <w:rPr>
          <w:rFonts w:ascii="TH Sarabun New" w:hAnsi="TH Sarabun New" w:cs="TH Sarabun New"/>
          <w:sz w:val="32"/>
          <w:szCs w:val="32"/>
        </w:rPr>
        <w:t xml:space="preserve"> </w:t>
      </w:r>
      <w:r w:rsidR="00DD14B1" w:rsidRPr="002638DE">
        <w:rPr>
          <w:rFonts w:ascii="TH Sarabun New" w:hAnsi="TH Sarabun New" w:cs="TH Sarabun New"/>
          <w:sz w:val="32"/>
          <w:szCs w:val="32"/>
        </w:rPr>
        <w:t>S</w:t>
      </w:r>
      <w:r w:rsidR="00DD14B1">
        <w:rPr>
          <w:rFonts w:ascii="TH Sarabun New" w:hAnsi="TH Sarabun New" w:cs="TH Sarabun New"/>
          <w:sz w:val="32"/>
          <w:szCs w:val="32"/>
          <w:vertAlign w:val="subscript"/>
        </w:rPr>
        <w:t xml:space="preserve">11 </w:t>
      </w:r>
      <w:r w:rsidR="00DD14B1" w:rsidRPr="007B15D6">
        <w:rPr>
          <w:rFonts w:ascii="TH Sarabun New" w:hAnsi="TH Sarabun New" w:cs="TH Sarabun New" w:hint="cs"/>
          <w:sz w:val="32"/>
          <w:szCs w:val="32"/>
          <w:cs/>
        </w:rPr>
        <w:t xml:space="preserve">จนถึง </w:t>
      </w:r>
      <w:r w:rsidR="00DD14B1">
        <w:rPr>
          <w:rFonts w:ascii="TH Sarabun New" w:hAnsi="TH Sarabun New" w:cs="TH Sarabun New"/>
          <w:sz w:val="32"/>
          <w:szCs w:val="32"/>
        </w:rPr>
        <w:t>S</w:t>
      </w:r>
      <w:r w:rsidR="00DD14B1">
        <w:rPr>
          <w:rFonts w:ascii="TH Sarabun New" w:hAnsi="TH Sarabun New" w:cs="TH Sarabun New"/>
          <w:sz w:val="32"/>
          <w:szCs w:val="32"/>
          <w:vertAlign w:val="subscript"/>
        </w:rPr>
        <w:t xml:space="preserve">33 </w:t>
      </w:r>
      <w:r w:rsidR="00DD14B1">
        <w:rPr>
          <w:rFonts w:ascii="TH Sarabun New" w:hAnsi="TH Sarabun New" w:cs="TH Sarabun New" w:hint="cs"/>
          <w:sz w:val="32"/>
          <w:szCs w:val="32"/>
          <w:cs/>
        </w:rPr>
        <w:t>ครบ</w:t>
      </w:r>
      <w:r w:rsidR="00B778EF">
        <w:rPr>
          <w:rFonts w:ascii="TH Sarabun New" w:hAnsi="TH Sarabun New" w:cs="TH Sarabun New" w:hint="cs"/>
          <w:sz w:val="32"/>
          <w:szCs w:val="32"/>
          <w:cs/>
        </w:rPr>
        <w:t>ทั้ง</w:t>
      </w:r>
      <w:r w:rsidR="00DD14B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D14B1">
        <w:rPr>
          <w:rFonts w:ascii="TH Sarabun New" w:hAnsi="TH Sarabun New" w:cs="TH Sarabun New"/>
          <w:sz w:val="32"/>
          <w:szCs w:val="32"/>
        </w:rPr>
        <w:t>9</w:t>
      </w:r>
      <w:r w:rsidR="00B778EF">
        <w:rPr>
          <w:rFonts w:ascii="TH Sarabun New" w:hAnsi="TH Sarabun New" w:cs="TH Sarabun New" w:hint="cs"/>
          <w:sz w:val="32"/>
          <w:szCs w:val="32"/>
          <w:cs/>
        </w:rPr>
        <w:t xml:space="preserve"> ค่า</w:t>
      </w:r>
      <w:r w:rsidR="008D4AF8">
        <w:rPr>
          <w:rFonts w:ascii="TH Sarabun New" w:hAnsi="TH Sarabun New" w:cs="TH Sarabun New" w:hint="cs"/>
          <w:sz w:val="32"/>
          <w:szCs w:val="32"/>
          <w:cs/>
        </w:rPr>
        <w:t xml:space="preserve"> (พร้อมทั้งบอกด้วยว่า ผลการวัดที่ได้ในแต่ละครั้งคือการวัด </w:t>
      </w:r>
      <w:r w:rsidR="008D4AF8">
        <w:rPr>
          <w:rFonts w:ascii="TH Sarabun New" w:hAnsi="TH Sarabun New" w:cs="TH Sarabun New"/>
          <w:sz w:val="32"/>
          <w:szCs w:val="32"/>
        </w:rPr>
        <w:t>S</w:t>
      </w:r>
      <w:r w:rsidR="008D4AF8">
        <w:rPr>
          <w:rFonts w:ascii="TH Sarabun New" w:hAnsi="TH Sarabun New" w:cs="TH Sarabun New"/>
          <w:sz w:val="32"/>
          <w:szCs w:val="32"/>
          <w:vertAlign w:val="subscript"/>
        </w:rPr>
        <w:t xml:space="preserve">ij </w:t>
      </w:r>
      <w:r w:rsidR="008D4AF8">
        <w:rPr>
          <w:rFonts w:ascii="TH Sarabun New" w:hAnsi="TH Sarabun New" w:cs="TH Sarabun New" w:hint="cs"/>
          <w:sz w:val="32"/>
          <w:szCs w:val="32"/>
          <w:cs/>
        </w:rPr>
        <w:t>ค่าใด)</w:t>
      </w:r>
      <w:r w:rsidR="00DD14B1">
        <w:rPr>
          <w:rFonts w:ascii="TH Sarabun New" w:hAnsi="TH Sarabun New" w:cs="TH Sarabun New"/>
          <w:sz w:val="32"/>
          <w:szCs w:val="32"/>
        </w:rPr>
        <w:t xml:space="preserve"> </w:t>
      </w:r>
      <w:r w:rsidR="00DD14B1">
        <w:rPr>
          <w:rFonts w:ascii="TH Sarabun New" w:hAnsi="TH Sarabun New" w:cs="TH Sarabun New" w:hint="cs"/>
          <w:sz w:val="32"/>
          <w:szCs w:val="32"/>
          <w:cs/>
        </w:rPr>
        <w:t xml:space="preserve"> ทั้ง </w:t>
      </w:r>
      <w:r w:rsidR="00DD14B1">
        <w:rPr>
          <w:rFonts w:ascii="TH Sarabun New" w:hAnsi="TH Sarabun New" w:cs="TH Sarabun New"/>
          <w:sz w:val="32"/>
          <w:szCs w:val="32"/>
        </w:rPr>
        <w:t xml:space="preserve">2 </w:t>
      </w:r>
      <w:r w:rsidR="00DD14B1">
        <w:rPr>
          <w:rFonts w:ascii="TH Sarabun New" w:hAnsi="TH Sarabun New" w:cs="TH Sarabun New" w:hint="cs"/>
          <w:sz w:val="32"/>
          <w:szCs w:val="32"/>
          <w:cs/>
        </w:rPr>
        <w:t>ชนิด</w:t>
      </w:r>
    </w:p>
    <w:p w14:paraId="43CE0C1C" w14:textId="416C9A78" w:rsidR="00C96D8A" w:rsidRDefault="00C96D8A" w:rsidP="007B15D6">
      <w:pPr>
        <w:tabs>
          <w:tab w:val="left" w:pos="284"/>
        </w:tabs>
        <w:rPr>
          <w:rFonts w:ascii="TH Sarabun New" w:hAnsi="TH Sarabun New" w:cs="TH Sarabun New"/>
          <w:sz w:val="16"/>
          <w:szCs w:val="16"/>
          <w:vertAlign w:val="subscript"/>
        </w:rPr>
      </w:pPr>
    </w:p>
    <w:p w14:paraId="7E6EC183" w14:textId="7A02C036" w:rsidR="00975ECD" w:rsidRDefault="00975ECD" w:rsidP="007B15D6">
      <w:pPr>
        <w:tabs>
          <w:tab w:val="left" w:pos="284"/>
        </w:tabs>
        <w:rPr>
          <w:rFonts w:ascii="TH Sarabun New" w:hAnsi="TH Sarabun New" w:cs="TH Sarabun New"/>
          <w:sz w:val="16"/>
          <w:szCs w:val="16"/>
          <w:vertAlign w:val="subscript"/>
        </w:rPr>
      </w:pPr>
    </w:p>
    <w:p w14:paraId="5694E11C" w14:textId="77777777" w:rsidR="00975ECD" w:rsidRPr="00282914" w:rsidRDefault="00975ECD" w:rsidP="007B15D6">
      <w:pPr>
        <w:tabs>
          <w:tab w:val="left" w:pos="284"/>
        </w:tabs>
        <w:rPr>
          <w:rFonts w:ascii="TH Sarabun New" w:hAnsi="TH Sarabun New" w:cs="TH Sarabun New"/>
          <w:sz w:val="16"/>
          <w:szCs w:val="16"/>
          <w:vertAlign w:val="subscript"/>
        </w:rPr>
      </w:pPr>
    </w:p>
    <w:p w14:paraId="52B3665D" w14:textId="77777777" w:rsidR="007B15D6" w:rsidRPr="009B0A50" w:rsidRDefault="009B0A50" w:rsidP="007B15D6">
      <w:pPr>
        <w:rPr>
          <w:rFonts w:ascii="TH Sarabun New" w:hAnsi="TH Sarabun New" w:cs="TH Sarabun New"/>
          <w:cs/>
        </w:rPr>
      </w:pPr>
      <w:r>
        <w:object w:dxaOrig="4761" w:dyaOrig="4330" w14:anchorId="77D6CC51">
          <v:shape id="_x0000_i1028" type="#_x0000_t75" style="width:168.5pt;height:153.5pt" o:ole="">
            <v:imagedata r:id="rId28" o:title=""/>
          </v:shape>
          <o:OLEObject Type="Embed" ProgID="Visio.Drawing.15" ShapeID="_x0000_i1028" DrawAspect="Content" ObjectID="_1737173326" r:id="rId29"/>
        </w:object>
      </w:r>
      <w:r w:rsidR="007B15D6" w:rsidRPr="002638DE">
        <w:rPr>
          <w:rFonts w:ascii="TH Sarabun New" w:hAnsi="TH Sarabun New" w:cs="TH Sarabun New"/>
        </w:rPr>
        <w:t xml:space="preserve">                                      </w:t>
      </w:r>
      <w:r>
        <w:object w:dxaOrig="4791" w:dyaOrig="4690" w14:anchorId="0669264E">
          <v:shape id="_x0000_i1029" type="#_x0000_t75" style="width:162pt;height:159pt" o:ole="">
            <v:imagedata r:id="rId30" o:title=""/>
          </v:shape>
          <o:OLEObject Type="Embed" ProgID="Visio.Drawing.15" ShapeID="_x0000_i1029" DrawAspect="Content" ObjectID="_1737173327" r:id="rId31"/>
        </w:object>
      </w:r>
    </w:p>
    <w:p w14:paraId="476ACF9B" w14:textId="77777777" w:rsidR="007B15D6" w:rsidRDefault="007B15D6" w:rsidP="007B15D6">
      <w:pPr>
        <w:rPr>
          <w:rFonts w:ascii="TH Sarabun New" w:hAnsi="TH Sarabun New" w:cs="TH Sarabun New"/>
          <w:sz w:val="32"/>
          <w:szCs w:val="32"/>
        </w:rPr>
      </w:pPr>
      <w:r w:rsidRPr="002638DE">
        <w:rPr>
          <w:rFonts w:ascii="TH Sarabun New" w:hAnsi="TH Sarabun New" w:cs="TH Sarabun New"/>
          <w:sz w:val="32"/>
          <w:szCs w:val="32"/>
        </w:rPr>
        <w:t>(</w:t>
      </w:r>
      <w:r w:rsidRPr="002638DE">
        <w:rPr>
          <w:rFonts w:ascii="TH Sarabun New" w:hAnsi="TH Sarabun New" w:cs="TH Sarabun New"/>
          <w:sz w:val="32"/>
          <w:szCs w:val="32"/>
          <w:cs/>
        </w:rPr>
        <w:t>ก</w:t>
      </w:r>
      <w:r w:rsidRPr="002638DE">
        <w:rPr>
          <w:rFonts w:ascii="TH Sarabun New" w:hAnsi="TH Sarabun New" w:cs="TH Sarabun New"/>
          <w:sz w:val="32"/>
          <w:szCs w:val="32"/>
        </w:rPr>
        <w:t>)</w:t>
      </w:r>
      <w:r w:rsidRPr="002638D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638DE">
        <w:rPr>
          <w:rFonts w:ascii="TH Sarabun New" w:hAnsi="TH Sarabun New" w:cs="TH Sarabun New"/>
          <w:sz w:val="32"/>
          <w:szCs w:val="32"/>
        </w:rPr>
        <w:t xml:space="preserve">Port 1 </w:t>
      </w:r>
      <w:r w:rsidR="00633ED3">
        <w:rPr>
          <w:rFonts w:ascii="TH Sarabun New" w:hAnsi="TH Sarabun New" w:cs="TH Sarabun New"/>
          <w:sz w:val="32"/>
          <w:szCs w:val="32"/>
          <w:cs/>
        </w:rPr>
        <w:t>เป็นเอาต์</w:t>
      </w:r>
      <w:r w:rsidRPr="002638DE">
        <w:rPr>
          <w:rFonts w:ascii="TH Sarabun New" w:hAnsi="TH Sarabun New" w:cs="TH Sarabun New"/>
          <w:sz w:val="32"/>
          <w:szCs w:val="32"/>
          <w:cs/>
        </w:rPr>
        <w:t>พุต และ</w:t>
      </w:r>
      <w:r w:rsidRPr="002638DE">
        <w:rPr>
          <w:rFonts w:ascii="TH Sarabun New" w:hAnsi="TH Sarabun New" w:cs="TH Sarabun New"/>
          <w:sz w:val="32"/>
          <w:szCs w:val="32"/>
        </w:rPr>
        <w:t xml:space="preserve"> Port 2 </w:t>
      </w:r>
      <w:r w:rsidR="00633ED3">
        <w:rPr>
          <w:rFonts w:ascii="TH Sarabun New" w:hAnsi="TH Sarabun New" w:cs="TH Sarabun New"/>
          <w:sz w:val="32"/>
          <w:szCs w:val="32"/>
          <w:cs/>
        </w:rPr>
        <w:t>เป็นอิน</w:t>
      </w:r>
      <w:r w:rsidRPr="002638DE">
        <w:rPr>
          <w:rFonts w:ascii="TH Sarabun New" w:hAnsi="TH Sarabun New" w:cs="TH Sarabun New"/>
          <w:sz w:val="32"/>
          <w:szCs w:val="32"/>
          <w:cs/>
        </w:rPr>
        <w:t>พุต</w:t>
      </w:r>
      <w:r w:rsidR="00633ED3">
        <w:rPr>
          <w:rFonts w:ascii="TH Sarabun New" w:hAnsi="TH Sarabun New" w:cs="TH Sarabun New"/>
          <w:sz w:val="32"/>
          <w:szCs w:val="32"/>
        </w:rPr>
        <w:t>(S</w:t>
      </w:r>
      <w:r w:rsidR="00633ED3" w:rsidRPr="00633ED3">
        <w:rPr>
          <w:rFonts w:ascii="TH Sarabun New" w:hAnsi="TH Sarabun New" w:cs="TH Sarabun New"/>
          <w:sz w:val="32"/>
          <w:szCs w:val="32"/>
          <w:vertAlign w:val="subscript"/>
        </w:rPr>
        <w:t>12</w:t>
      </w:r>
      <w:r w:rsidR="00633ED3">
        <w:rPr>
          <w:rFonts w:ascii="TH Sarabun New" w:hAnsi="TH Sarabun New" w:cs="TH Sarabun New"/>
          <w:sz w:val="32"/>
          <w:szCs w:val="32"/>
        </w:rPr>
        <w:t>)</w:t>
      </w:r>
      <w:r w:rsidR="00C96D8A">
        <w:rPr>
          <w:rFonts w:ascii="TH Sarabun New" w:hAnsi="TH Sarabun New" w:cs="TH Sarabun New"/>
          <w:sz w:val="32"/>
          <w:szCs w:val="32"/>
          <w:cs/>
        </w:rPr>
        <w:t xml:space="preserve">      </w:t>
      </w:r>
      <w:r w:rsidRPr="002638DE">
        <w:rPr>
          <w:rFonts w:ascii="TH Sarabun New" w:hAnsi="TH Sarabun New" w:cs="TH Sarabun New"/>
          <w:sz w:val="32"/>
          <w:szCs w:val="32"/>
        </w:rPr>
        <w:t>(</w:t>
      </w:r>
      <w:r w:rsidRPr="002638DE">
        <w:rPr>
          <w:rFonts w:ascii="TH Sarabun New" w:hAnsi="TH Sarabun New" w:cs="TH Sarabun New"/>
          <w:sz w:val="32"/>
          <w:szCs w:val="32"/>
          <w:cs/>
        </w:rPr>
        <w:t>ข</w:t>
      </w:r>
      <w:r w:rsidRPr="002638DE">
        <w:rPr>
          <w:rFonts w:ascii="TH Sarabun New" w:hAnsi="TH Sarabun New" w:cs="TH Sarabun New"/>
          <w:sz w:val="32"/>
          <w:szCs w:val="32"/>
        </w:rPr>
        <w:t>)</w:t>
      </w:r>
      <w:r w:rsidRPr="002638D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638DE">
        <w:rPr>
          <w:rFonts w:ascii="TH Sarabun New" w:hAnsi="TH Sarabun New" w:cs="TH Sarabun New"/>
          <w:sz w:val="32"/>
          <w:szCs w:val="32"/>
        </w:rPr>
        <w:t xml:space="preserve">Port 1 </w:t>
      </w:r>
      <w:r w:rsidR="00633ED3">
        <w:rPr>
          <w:rFonts w:ascii="TH Sarabun New" w:hAnsi="TH Sarabun New" w:cs="TH Sarabun New"/>
          <w:sz w:val="32"/>
          <w:szCs w:val="32"/>
          <w:cs/>
        </w:rPr>
        <w:t>เป็นเอาต์</w:t>
      </w:r>
      <w:r w:rsidR="00C96D8A">
        <w:rPr>
          <w:rFonts w:ascii="TH Sarabun New" w:hAnsi="TH Sarabun New" w:cs="TH Sarabun New" w:hint="cs"/>
          <w:sz w:val="32"/>
          <w:szCs w:val="32"/>
          <w:cs/>
        </w:rPr>
        <w:t>พุต</w:t>
      </w:r>
      <w:r w:rsidRPr="002638DE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/>
          <w:sz w:val="32"/>
          <w:szCs w:val="32"/>
        </w:rPr>
        <w:t xml:space="preserve"> Port 3</w:t>
      </w:r>
      <w:r w:rsidRPr="002638DE">
        <w:rPr>
          <w:rFonts w:ascii="TH Sarabun New" w:hAnsi="TH Sarabun New" w:cs="TH Sarabun New"/>
          <w:sz w:val="32"/>
          <w:szCs w:val="32"/>
        </w:rPr>
        <w:t xml:space="preserve"> </w:t>
      </w:r>
      <w:r w:rsidRPr="002638DE">
        <w:rPr>
          <w:rFonts w:ascii="TH Sarabun New" w:hAnsi="TH Sarabun New" w:cs="TH Sarabun New"/>
          <w:sz w:val="32"/>
          <w:szCs w:val="32"/>
          <w:cs/>
        </w:rPr>
        <w:t>เป็น</w:t>
      </w:r>
      <w:r w:rsidR="00633ED3">
        <w:rPr>
          <w:rFonts w:ascii="TH Sarabun New" w:hAnsi="TH Sarabun New" w:cs="TH Sarabun New" w:hint="cs"/>
          <w:sz w:val="32"/>
          <w:szCs w:val="32"/>
          <w:cs/>
        </w:rPr>
        <w:t>อิน</w:t>
      </w:r>
      <w:r w:rsidRPr="002638DE">
        <w:rPr>
          <w:rFonts w:ascii="TH Sarabun New" w:hAnsi="TH Sarabun New" w:cs="TH Sarabun New"/>
          <w:sz w:val="32"/>
          <w:szCs w:val="32"/>
          <w:cs/>
        </w:rPr>
        <w:t>พุต</w:t>
      </w:r>
      <w:r w:rsidR="00633ED3">
        <w:rPr>
          <w:rFonts w:ascii="TH Sarabun New" w:hAnsi="TH Sarabun New" w:cs="TH Sarabun New"/>
          <w:sz w:val="32"/>
          <w:szCs w:val="32"/>
        </w:rPr>
        <w:t>(S</w:t>
      </w:r>
      <w:r w:rsidR="00633ED3" w:rsidRPr="00633ED3">
        <w:rPr>
          <w:rFonts w:ascii="TH Sarabun New" w:hAnsi="TH Sarabun New" w:cs="TH Sarabun New"/>
          <w:sz w:val="32"/>
          <w:szCs w:val="32"/>
          <w:vertAlign w:val="subscript"/>
        </w:rPr>
        <w:t>13</w:t>
      </w:r>
      <w:r w:rsidR="00633ED3">
        <w:rPr>
          <w:rFonts w:ascii="TH Sarabun New" w:hAnsi="TH Sarabun New" w:cs="TH Sarabun New"/>
          <w:sz w:val="32"/>
          <w:szCs w:val="32"/>
        </w:rPr>
        <w:t>)</w:t>
      </w:r>
    </w:p>
    <w:p w14:paraId="67AB54A2" w14:textId="77777777" w:rsidR="00C96D8A" w:rsidRPr="00282914" w:rsidRDefault="00C96D8A" w:rsidP="007B15D6">
      <w:pPr>
        <w:rPr>
          <w:rFonts w:ascii="TH Sarabun New" w:hAnsi="TH Sarabun New" w:cs="TH Sarabun New"/>
          <w:sz w:val="18"/>
          <w:szCs w:val="18"/>
        </w:rPr>
      </w:pPr>
    </w:p>
    <w:p w14:paraId="32DAB733" w14:textId="77777777" w:rsidR="007B15D6" w:rsidRDefault="007B15D6" w:rsidP="007B15D6">
      <w:pPr>
        <w:jc w:val="center"/>
        <w:rPr>
          <w:rFonts w:ascii="TH Sarabun New" w:hAnsi="TH Sarabun New" w:cs="TH Sarabun New"/>
          <w:sz w:val="32"/>
          <w:szCs w:val="32"/>
        </w:rPr>
      </w:pPr>
      <w:r w:rsidRPr="002638D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="00DD14B1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2638DE">
        <w:rPr>
          <w:rFonts w:ascii="TH Sarabun New" w:hAnsi="TH Sarabun New" w:cs="TH Sarabun New"/>
          <w:sz w:val="32"/>
          <w:szCs w:val="32"/>
        </w:rPr>
        <w:t xml:space="preserve"> </w:t>
      </w:r>
      <w:r w:rsidR="00DD14B1">
        <w:rPr>
          <w:rFonts w:ascii="TH Sarabun New" w:hAnsi="TH Sarabun New" w:cs="TH Sarabun New"/>
          <w:sz w:val="32"/>
          <w:szCs w:val="32"/>
          <w:cs/>
        </w:rPr>
        <w:t>การวัดทดสอบวงจร</w:t>
      </w:r>
      <w:r w:rsidR="00DD14B1">
        <w:rPr>
          <w:rFonts w:ascii="TH Sarabun New" w:hAnsi="TH Sarabun New" w:cs="TH Sarabun New"/>
          <w:sz w:val="32"/>
          <w:szCs w:val="32"/>
        </w:rPr>
        <w:t xml:space="preserve"> Circulator</w:t>
      </w:r>
    </w:p>
    <w:p w14:paraId="0BB2EC08" w14:textId="77777777" w:rsidR="00C96D8A" w:rsidRDefault="00C96D8A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6A15B3D7" w14:textId="71AA9878" w:rsidR="008D4AF8" w:rsidRDefault="008D4AF8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38A838E4" w14:textId="289B6210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6C0DD47B" w14:textId="699D5643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5403319D" w14:textId="199335BF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3F818E78" w14:textId="68436044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7BD10643" w14:textId="1CEA3852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607F5E8E" w14:textId="7149EA85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  <w:r w:rsidRPr="00B42304">
        <w:rPr>
          <w:rFonts w:ascii="TH Sarabun New" w:hAnsi="TH Sarabun New" w:cs="TH Sarabun New"/>
          <w:noProof/>
          <w:sz w:val="20"/>
          <w:szCs w:val="20"/>
        </w:rPr>
        <w:lastRenderedPageBreak/>
        <w:drawing>
          <wp:inline distT="0" distB="0" distL="0" distR="0" wp14:anchorId="3BB6F2FE" wp14:editId="392CF032">
            <wp:extent cx="2085109" cy="198675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1065" cy="19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1D24" w14:textId="7DF1EC83" w:rsidR="008D4AF8" w:rsidRDefault="008D4AF8" w:rsidP="007B15D6">
      <w:pPr>
        <w:jc w:val="center"/>
        <w:rPr>
          <w:rFonts w:ascii="TH Sarabun New" w:hAnsi="TH Sarabun New" w:cs="TH Sarabun New"/>
          <w:sz w:val="32"/>
          <w:szCs w:val="32"/>
        </w:rPr>
      </w:pPr>
      <w:r w:rsidRPr="008D4AF8"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381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3819">
        <w:rPr>
          <w:rFonts w:ascii="TH Sarabun New" w:hAnsi="TH Sarabun New" w:cs="TH Sarabun New"/>
          <w:sz w:val="32"/>
          <w:szCs w:val="32"/>
        </w:rPr>
        <w:t xml:space="preserve">circulator </w:t>
      </w:r>
      <w:r w:rsidRPr="008D4AF8">
        <w:rPr>
          <w:rFonts w:ascii="TH Sarabun New" w:hAnsi="TH Sarabun New" w:cs="TH Sarabun New"/>
          <w:sz w:val="32"/>
          <w:szCs w:val="32"/>
          <w:cs/>
        </w:rPr>
        <w:t xml:space="preserve">ตัวที่ </w:t>
      </w:r>
      <w:r w:rsidRPr="008D4AF8">
        <w:rPr>
          <w:rFonts w:ascii="TH Sarabun New" w:hAnsi="TH Sarabun New" w:cs="TH Sarabun New"/>
          <w:sz w:val="32"/>
          <w:szCs w:val="32"/>
        </w:rPr>
        <w:t>1</w:t>
      </w:r>
      <w:r w:rsidRPr="008D4AF8">
        <w:rPr>
          <w:rFonts w:ascii="TH Sarabun New" w:hAnsi="TH Sarabun New" w:cs="TH Sarabun New" w:hint="cs"/>
          <w:sz w:val="32"/>
          <w:szCs w:val="32"/>
          <w:cs/>
        </w:rPr>
        <w:t xml:space="preserve"> รหัส ..</w:t>
      </w:r>
      <w:r w:rsidR="00B42304">
        <w:rPr>
          <w:rFonts w:ascii="TH Sarabun New" w:hAnsi="TH Sarabun New" w:cs="TH Sarabun New" w:hint="cs"/>
          <w:sz w:val="32"/>
          <w:szCs w:val="32"/>
          <w:cs/>
        </w:rPr>
        <w:t>7</w:t>
      </w:r>
      <w:r w:rsidR="00B42304">
        <w:rPr>
          <w:rFonts w:ascii="TH Sarabun New" w:hAnsi="TH Sarabun New" w:cs="TH Sarabun New"/>
          <w:sz w:val="32"/>
          <w:szCs w:val="32"/>
        </w:rPr>
        <w:t>N027</w:t>
      </w:r>
      <w:r w:rsidRPr="008D4AF8">
        <w:rPr>
          <w:rFonts w:ascii="TH Sarabun New" w:hAnsi="TH Sarabun New" w:cs="TH Sarabun New" w:hint="cs"/>
          <w:sz w:val="32"/>
          <w:szCs w:val="32"/>
          <w:cs/>
        </w:rPr>
        <w:t>..</w:t>
      </w:r>
    </w:p>
    <w:p w14:paraId="65FB54BA" w14:textId="285EE26F" w:rsidR="00D4547F" w:rsidRPr="008D4AF8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  <w:r w:rsidRPr="00B4230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B217F1F" wp14:editId="328A76C1">
            <wp:extent cx="4239491" cy="253865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7980" cy="25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244C" w14:textId="49CDC828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ภาพที่ได้จากการวัดในกรณีข้อ </w:t>
      </w:r>
      <w:r>
        <w:rPr>
          <w:rFonts w:ascii="TH Sarabun New" w:hAnsi="TH Sarabun New" w:cs="TH Sarabun New"/>
          <w:sz w:val="32"/>
          <w:szCs w:val="32"/>
        </w:rPr>
        <w:t xml:space="preserve">3.4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975ECD">
        <w:rPr>
          <w:rFonts w:ascii="TH Sarabun New" w:hAnsi="TH Sarabun New" w:cs="TH Sarabun New"/>
          <w:sz w:val="32"/>
          <w:szCs w:val="32"/>
        </w:rPr>
        <w:t>circulator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1</w:t>
      </w:r>
    </w:p>
    <w:p w14:paraId="54963EB0" w14:textId="12F3D5E4" w:rsidR="00D4547F" w:rsidRDefault="00B42304" w:rsidP="00D4547F">
      <w:pPr>
        <w:jc w:val="center"/>
        <w:rPr>
          <w:rFonts w:ascii="TH Sarabun New" w:hAnsi="TH Sarabun New" w:cs="TH Sarabun New"/>
          <w:sz w:val="32"/>
          <w:szCs w:val="32"/>
        </w:rPr>
      </w:pPr>
      <w:r w:rsidRPr="00B4230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61350A" wp14:editId="494C1812">
            <wp:extent cx="4204855" cy="2583628"/>
            <wp:effectExtent l="0" t="0" r="5715" b="762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1768" cy="25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CE91" w14:textId="2B3978BD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ภาพที่ได้จากการวัดในกรณีข้อ </w:t>
      </w:r>
      <w:r>
        <w:rPr>
          <w:rFonts w:ascii="TH Sarabun New" w:hAnsi="TH Sarabun New" w:cs="TH Sarabun New"/>
          <w:sz w:val="32"/>
          <w:szCs w:val="32"/>
        </w:rPr>
        <w:t xml:space="preserve">3.6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975ECD">
        <w:rPr>
          <w:rFonts w:ascii="TH Sarabun New" w:hAnsi="TH Sarabun New" w:cs="TH Sarabun New"/>
          <w:sz w:val="32"/>
          <w:szCs w:val="32"/>
        </w:rPr>
        <w:t>circulator</w:t>
      </w:r>
      <w:r w:rsidR="00975EC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1</w:t>
      </w:r>
    </w:p>
    <w:p w14:paraId="66FAF2CD" w14:textId="44417DCF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FCF5C9E" w14:textId="3BF5A5A5" w:rsidR="00B42304" w:rsidRDefault="00B42304" w:rsidP="00D4547F">
      <w:pPr>
        <w:jc w:val="center"/>
        <w:rPr>
          <w:rFonts w:ascii="TH Sarabun New" w:hAnsi="TH Sarabun New" w:cs="TH Sarabun New"/>
          <w:sz w:val="32"/>
          <w:szCs w:val="32"/>
        </w:rPr>
      </w:pPr>
      <w:r w:rsidRPr="00B42304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9E08EF8" wp14:editId="47A88040">
            <wp:extent cx="4170218" cy="2554259"/>
            <wp:effectExtent l="0" t="0" r="190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8508" cy="255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7D80" w14:textId="07443C71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ภาพที่ได้จากการวัดในกรณีข้อ </w:t>
      </w:r>
      <w:r>
        <w:rPr>
          <w:rFonts w:ascii="TH Sarabun New" w:hAnsi="TH Sarabun New" w:cs="TH Sarabun New"/>
          <w:sz w:val="32"/>
          <w:szCs w:val="32"/>
        </w:rPr>
        <w:t xml:space="preserve">3.7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975ECD">
        <w:rPr>
          <w:rFonts w:ascii="TH Sarabun New" w:hAnsi="TH Sarabun New" w:cs="TH Sarabun New"/>
          <w:sz w:val="32"/>
          <w:szCs w:val="32"/>
        </w:rPr>
        <w:t>circulator</w:t>
      </w:r>
      <w:r w:rsidR="00975EC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1</w:t>
      </w:r>
    </w:p>
    <w:p w14:paraId="21D6660C" w14:textId="264CE7F3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F6B20CD" w14:textId="7BD65C45" w:rsidR="00B42304" w:rsidRDefault="00B42304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99EB062" w14:textId="07E1A068" w:rsidR="00B42304" w:rsidRDefault="00B42304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5D37278" w14:textId="4BDB6ABE" w:rsidR="00B42304" w:rsidRDefault="00B42304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B9ACC52" w14:textId="3C9D42B3" w:rsidR="00B42304" w:rsidRDefault="00B42304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814AFDB" w14:textId="4CAB54CD" w:rsidR="00B42304" w:rsidRDefault="00B42304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3E11A35" w14:textId="4DB74602" w:rsidR="00B42304" w:rsidRDefault="00B42304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B05A401" w14:textId="77777777" w:rsidR="00B42304" w:rsidRDefault="00B42304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0DF4F64" w14:textId="0D9739C3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 </w:t>
      </w:r>
      <w:r>
        <w:rPr>
          <w:rFonts w:ascii="TH Sarabun New" w:hAnsi="TH Sarabun New" w:cs="TH Sarabun New"/>
          <w:sz w:val="32"/>
          <w:szCs w:val="32"/>
        </w:rPr>
        <w:t xml:space="preserve">s-parameter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 </w:t>
      </w:r>
      <w:r>
        <w:rPr>
          <w:rFonts w:ascii="TH Sarabun New" w:hAnsi="TH Sarabun New" w:cs="TH Sarabun New"/>
          <w:sz w:val="32"/>
          <w:szCs w:val="32"/>
        </w:rPr>
        <w:t xml:space="preserve">9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975ECD">
        <w:rPr>
          <w:rFonts w:ascii="TH Sarabun New" w:hAnsi="TH Sarabun New" w:cs="TH Sarabun New"/>
          <w:sz w:val="32"/>
          <w:szCs w:val="32"/>
        </w:rPr>
        <w:t>circulator</w:t>
      </w:r>
      <w:r w:rsidR="00975EC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1</w:t>
      </w:r>
    </w:p>
    <w:p w14:paraId="0E111856" w14:textId="77777777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F845826" w14:textId="77777777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8E7C659" w14:textId="727175B4" w:rsidR="008D4AF8" w:rsidRDefault="008D4AF8" w:rsidP="007B15D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5BD7534" w14:textId="5045F447" w:rsidR="00B42304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6B91DF6" w14:textId="26BF3BDD" w:rsidR="00B42304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1684A6E" w14:textId="68FC19D4" w:rsidR="00B42304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A77B8E0" w14:textId="4DFC4191" w:rsidR="00B42304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16C297F" w14:textId="0D80D477" w:rsidR="00B42304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2639F37" w14:textId="62DFCD7B" w:rsidR="00B42304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EDAD2FB" w14:textId="6BDCC537" w:rsidR="00B42304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F86CD9D" w14:textId="418AB29D" w:rsidR="00B42304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0F2FBD1" w14:textId="77777777" w:rsidR="00B42304" w:rsidRPr="008D4AF8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EB0F6C2" w14:textId="6C7F0290" w:rsidR="008D4AF8" w:rsidRPr="008D4AF8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  <w:r w:rsidRPr="00B42304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F923C02" wp14:editId="769DDBCA">
            <wp:extent cx="2597728" cy="2247337"/>
            <wp:effectExtent l="0" t="0" r="0" b="63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5463" cy="225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53AF" w14:textId="50B982C8" w:rsidR="008D4AF8" w:rsidRDefault="008D4AF8" w:rsidP="007B15D6">
      <w:pPr>
        <w:jc w:val="center"/>
        <w:rPr>
          <w:rFonts w:ascii="TH Sarabun New" w:hAnsi="TH Sarabun New" w:cs="TH Sarabun New"/>
          <w:sz w:val="32"/>
          <w:szCs w:val="32"/>
        </w:rPr>
      </w:pPr>
      <w:r w:rsidRPr="008D4AF8">
        <w:rPr>
          <w:rFonts w:ascii="TH Sarabun New" w:hAnsi="TH Sarabun New" w:cs="TH Sarabun New" w:hint="cs"/>
          <w:sz w:val="32"/>
          <w:szCs w:val="32"/>
          <w:cs/>
        </w:rPr>
        <w:t>ภาพ</w:t>
      </w:r>
      <w:r w:rsidR="0006381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63819">
        <w:rPr>
          <w:rFonts w:ascii="TH Sarabun New" w:hAnsi="TH Sarabun New" w:cs="TH Sarabun New"/>
          <w:sz w:val="32"/>
          <w:szCs w:val="32"/>
        </w:rPr>
        <w:t xml:space="preserve">circulator </w:t>
      </w:r>
      <w:r w:rsidRPr="008D4AF8">
        <w:rPr>
          <w:rFonts w:ascii="TH Sarabun New" w:hAnsi="TH Sarabun New" w:cs="TH Sarabun New"/>
          <w:sz w:val="32"/>
          <w:szCs w:val="32"/>
          <w:cs/>
        </w:rPr>
        <w:t xml:space="preserve">ตัวที่ </w:t>
      </w:r>
      <w:r w:rsidRPr="008D4AF8">
        <w:rPr>
          <w:rFonts w:ascii="TH Sarabun New" w:hAnsi="TH Sarabun New" w:cs="TH Sarabun New"/>
          <w:sz w:val="32"/>
          <w:szCs w:val="32"/>
        </w:rPr>
        <w:t>2</w:t>
      </w:r>
      <w:r w:rsidRPr="008D4AF8">
        <w:rPr>
          <w:rFonts w:ascii="TH Sarabun New" w:hAnsi="TH Sarabun New" w:cs="TH Sarabun New" w:hint="cs"/>
          <w:sz w:val="32"/>
          <w:szCs w:val="32"/>
          <w:cs/>
        </w:rPr>
        <w:t xml:space="preserve"> รหัส .....</w:t>
      </w:r>
    </w:p>
    <w:p w14:paraId="77DB0C91" w14:textId="37F2D224" w:rsidR="00D4547F" w:rsidRDefault="00B42304" w:rsidP="007B15D6">
      <w:pPr>
        <w:jc w:val="center"/>
        <w:rPr>
          <w:rFonts w:ascii="TH Sarabun New" w:hAnsi="TH Sarabun New" w:cs="TH Sarabun New"/>
          <w:sz w:val="32"/>
          <w:szCs w:val="32"/>
        </w:rPr>
      </w:pPr>
      <w:r w:rsidRPr="00B4230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9747429" wp14:editId="7D995C51">
            <wp:extent cx="4038600" cy="2438822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0247" cy="24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6B2E" w14:textId="427367ED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ภาพที่ได้จากการวัดในกรณีข้อ </w:t>
      </w:r>
      <w:r>
        <w:rPr>
          <w:rFonts w:ascii="TH Sarabun New" w:hAnsi="TH Sarabun New" w:cs="TH Sarabun New"/>
          <w:sz w:val="32"/>
          <w:szCs w:val="32"/>
        </w:rPr>
        <w:t xml:space="preserve">3.4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975ECD">
        <w:rPr>
          <w:rFonts w:ascii="TH Sarabun New" w:hAnsi="TH Sarabun New" w:cs="TH Sarabun New"/>
          <w:sz w:val="32"/>
          <w:szCs w:val="32"/>
        </w:rPr>
        <w:t>circulator</w:t>
      </w:r>
      <w:r w:rsidR="00975EC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2</w:t>
      </w:r>
    </w:p>
    <w:p w14:paraId="379B84C0" w14:textId="4F8FC337" w:rsidR="00D4547F" w:rsidRDefault="00B42304" w:rsidP="00D4547F">
      <w:pPr>
        <w:jc w:val="center"/>
        <w:rPr>
          <w:rFonts w:ascii="TH Sarabun New" w:hAnsi="TH Sarabun New" w:cs="TH Sarabun New"/>
          <w:sz w:val="32"/>
          <w:szCs w:val="32"/>
        </w:rPr>
      </w:pPr>
      <w:r w:rsidRPr="00B4230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940FBDB" wp14:editId="60F1E590">
            <wp:extent cx="4073237" cy="2462278"/>
            <wp:effectExtent l="0" t="0" r="381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6400" cy="247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86B3" w14:textId="628E926F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ภาพที่ได้จากการวัดในกรณีข้อ </w:t>
      </w:r>
      <w:r>
        <w:rPr>
          <w:rFonts w:ascii="TH Sarabun New" w:hAnsi="TH Sarabun New" w:cs="TH Sarabun New"/>
          <w:sz w:val="32"/>
          <w:szCs w:val="32"/>
        </w:rPr>
        <w:t xml:space="preserve">3.6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975ECD">
        <w:rPr>
          <w:rFonts w:ascii="TH Sarabun New" w:hAnsi="TH Sarabun New" w:cs="TH Sarabun New"/>
          <w:sz w:val="32"/>
          <w:szCs w:val="32"/>
        </w:rPr>
        <w:t>circulator</w:t>
      </w:r>
      <w:r w:rsidR="00975EC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2</w:t>
      </w:r>
    </w:p>
    <w:p w14:paraId="1A7C6FC6" w14:textId="77777777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64D3A25" w14:textId="27694D15" w:rsidR="00B42304" w:rsidRDefault="00B42304" w:rsidP="00D4547F">
      <w:pPr>
        <w:jc w:val="center"/>
        <w:rPr>
          <w:rFonts w:ascii="TH Sarabun New" w:hAnsi="TH Sarabun New" w:cs="TH Sarabun New"/>
          <w:sz w:val="32"/>
          <w:szCs w:val="32"/>
        </w:rPr>
      </w:pPr>
      <w:r w:rsidRPr="00B42304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0DBEE165" wp14:editId="293A8E0F">
            <wp:extent cx="4031673" cy="2442146"/>
            <wp:effectExtent l="0" t="0" r="698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7783" cy="244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C43D" w14:textId="3B00BC86" w:rsidR="00D4547F" w:rsidRDefault="00D4547F" w:rsidP="00D4547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ภาพที่ได้จากการวัดในกรณีข้อ </w:t>
      </w:r>
      <w:r>
        <w:rPr>
          <w:rFonts w:ascii="TH Sarabun New" w:hAnsi="TH Sarabun New" w:cs="TH Sarabun New"/>
          <w:sz w:val="32"/>
          <w:szCs w:val="32"/>
        </w:rPr>
        <w:t xml:space="preserve">3.7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975ECD">
        <w:rPr>
          <w:rFonts w:ascii="TH Sarabun New" w:hAnsi="TH Sarabun New" w:cs="TH Sarabun New"/>
          <w:sz w:val="32"/>
          <w:szCs w:val="32"/>
        </w:rPr>
        <w:t>circulator</w:t>
      </w:r>
      <w:r w:rsidR="00975EC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2</w:t>
      </w:r>
    </w:p>
    <w:p w14:paraId="51B14406" w14:textId="466896DD" w:rsidR="00D4547F" w:rsidRDefault="00D4547F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357065B7" w14:textId="33FAF79F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3DFA55F2" w14:textId="47BFEDD2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29136104" w14:textId="677D941E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57A82F8B" w14:textId="6A34CFDE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071778D4" w14:textId="2A831630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01F6F99F" w14:textId="7AD2F57E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0A20CD7A" w14:textId="27777EB0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2E43F6B6" w14:textId="005C769E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763F3E59" w14:textId="7347C9F3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241B73FA" w14:textId="4C3D0BAC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5CF594C2" w14:textId="5458B70F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6A739975" w14:textId="6FD303A1" w:rsidR="00B42304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0D3F276F" w14:textId="77777777" w:rsidR="00B42304" w:rsidRPr="008D4AF8" w:rsidRDefault="00B42304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16174916" w14:textId="7E4B70D4" w:rsidR="00975ECD" w:rsidRDefault="00975ECD" w:rsidP="00975EC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 </w:t>
      </w:r>
      <w:r>
        <w:rPr>
          <w:rFonts w:ascii="TH Sarabun New" w:hAnsi="TH Sarabun New" w:cs="TH Sarabun New"/>
          <w:sz w:val="32"/>
          <w:szCs w:val="32"/>
        </w:rPr>
        <w:t xml:space="preserve">s-parameter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 </w:t>
      </w:r>
      <w:r>
        <w:rPr>
          <w:rFonts w:ascii="TH Sarabun New" w:hAnsi="TH Sarabun New" w:cs="TH Sarabun New"/>
          <w:sz w:val="32"/>
          <w:szCs w:val="32"/>
        </w:rPr>
        <w:t xml:space="preserve">9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>circulator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ตัวที่ </w:t>
      </w:r>
      <w:r>
        <w:rPr>
          <w:rFonts w:ascii="TH Sarabun New" w:hAnsi="TH Sarabun New" w:cs="TH Sarabun New"/>
          <w:sz w:val="32"/>
          <w:szCs w:val="32"/>
        </w:rPr>
        <w:t>2</w:t>
      </w:r>
    </w:p>
    <w:p w14:paraId="1C5226EF" w14:textId="16EB5A95" w:rsidR="008D4AF8" w:rsidRDefault="008D4AF8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5DFECB96" w14:textId="77777777" w:rsidR="00D4547F" w:rsidRDefault="00D4547F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16AC67CF" w14:textId="2549F216" w:rsidR="008D4AF8" w:rsidRPr="00D4547F" w:rsidRDefault="00D4547F" w:rsidP="00D4547F">
      <w:pPr>
        <w:rPr>
          <w:rFonts w:ascii="TH Sarabun New" w:hAnsi="TH Sarabun New" w:cs="TH Sarabun New"/>
          <w:sz w:val="32"/>
          <w:szCs w:val="32"/>
        </w:rPr>
      </w:pPr>
      <w:r w:rsidRPr="00D4547F">
        <w:rPr>
          <w:rFonts w:ascii="TH Sarabun New" w:hAnsi="TH Sarabun New" w:cs="TH Sarabun New"/>
          <w:sz w:val="32"/>
          <w:szCs w:val="32"/>
        </w:rPr>
        <w:t>3.8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นำข้อมูล </w:t>
      </w:r>
      <w:r>
        <w:rPr>
          <w:rFonts w:ascii="TH Sarabun New" w:hAnsi="TH Sarabun New" w:cs="TH Sarabun New"/>
          <w:sz w:val="32"/>
          <w:szCs w:val="32"/>
        </w:rPr>
        <w:t>txt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file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ที่บันทึกไว้ไป </w:t>
      </w:r>
      <w:r>
        <w:rPr>
          <w:rFonts w:ascii="TH Sarabun New" w:hAnsi="TH Sarabun New" w:cs="TH Sarabun New"/>
          <w:sz w:val="32"/>
          <w:szCs w:val="32"/>
        </w:rPr>
        <w:t xml:space="preserve">plot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</w:t>
      </w:r>
      <w:r>
        <w:rPr>
          <w:rFonts w:ascii="TH Sarabun New" w:hAnsi="TH Sarabun New" w:cs="TH Sarabun New"/>
          <w:sz w:val="32"/>
          <w:szCs w:val="32"/>
        </w:rPr>
        <w:t>s-parameter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ทั้ง </w:t>
      </w:r>
      <w:r>
        <w:rPr>
          <w:rFonts w:ascii="TH Sarabun New" w:hAnsi="TH Sarabun New" w:cs="TH Sarabun New"/>
          <w:sz w:val="32"/>
          <w:szCs w:val="32"/>
        </w:rPr>
        <w:t xml:space="preserve">9 </w:t>
      </w:r>
      <w:r>
        <w:rPr>
          <w:rFonts w:ascii="TH Sarabun New" w:hAnsi="TH Sarabun New" w:cs="TH Sarabun New" w:hint="cs"/>
          <w:sz w:val="32"/>
          <w:szCs w:val="32"/>
          <w:cs/>
        </w:rPr>
        <w:t>ลงในกราฟเดียวกัน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circulator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</w:t>
      </w:r>
      <w:r>
        <w:rPr>
          <w:rFonts w:ascii="TH Sarabun New" w:hAnsi="TH Sarabun New" w:cs="TH Sarabun New"/>
          <w:sz w:val="32"/>
          <w:szCs w:val="32"/>
        </w:rPr>
        <w:t>1</w:t>
      </w:r>
      <w:r w:rsidR="00975ECD">
        <w:rPr>
          <w:rFonts w:ascii="TH Sarabun New" w:hAnsi="TH Sarabun New" w:cs="TH Sarabun New"/>
          <w:sz w:val="32"/>
          <w:szCs w:val="32"/>
        </w:rPr>
        <w:t xml:space="preserve"> </w:t>
      </w:r>
      <w:r w:rsidR="00975ECD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975ECD">
        <w:rPr>
          <w:rFonts w:ascii="TH Sarabun New" w:hAnsi="TH Sarabun New" w:cs="TH Sarabun New"/>
          <w:sz w:val="32"/>
          <w:szCs w:val="32"/>
        </w:rPr>
        <w:t xml:space="preserve">2 </w:t>
      </w:r>
      <w:r w:rsidR="00975ECD">
        <w:rPr>
          <w:rFonts w:ascii="TH Sarabun New" w:hAnsi="TH Sarabun New" w:cs="TH Sarabun New" w:hint="cs"/>
          <w:sz w:val="32"/>
          <w:szCs w:val="32"/>
          <w:cs/>
        </w:rPr>
        <w:t>พร้อมทั้ง</w:t>
      </w:r>
      <w:r w:rsidR="00975ECD" w:rsidRPr="00975EC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วิเคราะห์ว่า </w:t>
      </w:r>
      <w:r w:rsidR="00975ECD" w:rsidRPr="00975ECD">
        <w:rPr>
          <w:rFonts w:ascii="TH Sarabun New" w:hAnsi="TH Sarabun New" w:cs="TH Sarabun New"/>
          <w:b/>
          <w:bCs/>
          <w:sz w:val="32"/>
          <w:szCs w:val="32"/>
        </w:rPr>
        <w:t xml:space="preserve">circulator </w:t>
      </w:r>
      <w:r w:rsidR="00975ECD" w:rsidRPr="00975ECD">
        <w:rPr>
          <w:rFonts w:ascii="TH Sarabun New" w:hAnsi="TH Sarabun New" w:cs="TH Sarabun New" w:hint="cs"/>
          <w:b/>
          <w:bCs/>
          <w:sz w:val="32"/>
          <w:szCs w:val="32"/>
          <w:cs/>
        </w:rPr>
        <w:t>ตัวที่วัดแต่ละตัวนั้นมีการหมุนแบบใด พร้อมทั้งบอกด้วยว่านำไปใช้งานได้ในช่วงความถี่ใด</w:t>
      </w:r>
    </w:p>
    <w:p w14:paraId="6F172087" w14:textId="77777777" w:rsidR="008D4AF8" w:rsidRDefault="008D4AF8" w:rsidP="007B15D6">
      <w:pPr>
        <w:jc w:val="center"/>
        <w:rPr>
          <w:rFonts w:ascii="TH Sarabun New" w:hAnsi="TH Sarabun New" w:cs="TH Sarabun New"/>
          <w:sz w:val="20"/>
          <w:szCs w:val="20"/>
        </w:rPr>
      </w:pPr>
    </w:p>
    <w:p w14:paraId="04A051DF" w14:textId="4AD88F30" w:rsidR="007B15D6" w:rsidRDefault="007B15D6" w:rsidP="00232E3A">
      <w:pPr>
        <w:rPr>
          <w:rFonts w:ascii="TH Sarabun New" w:hAnsi="TH Sarabun New" w:cs="TH Sarabun New"/>
          <w:sz w:val="32"/>
          <w:szCs w:val="32"/>
        </w:rPr>
      </w:pPr>
    </w:p>
    <w:p w14:paraId="70F9F150" w14:textId="3FAB71D7" w:rsidR="00B42304" w:rsidRDefault="00B42304" w:rsidP="00232E3A">
      <w:pPr>
        <w:rPr>
          <w:rFonts w:ascii="TH Sarabun New" w:hAnsi="TH Sarabun New" w:cs="TH Sarabun New"/>
          <w:sz w:val="32"/>
          <w:szCs w:val="32"/>
        </w:rPr>
      </w:pPr>
    </w:p>
    <w:p w14:paraId="2F3B0E9D" w14:textId="07AC57C8" w:rsidR="00B42304" w:rsidRDefault="00B42304" w:rsidP="00232E3A">
      <w:pPr>
        <w:rPr>
          <w:rFonts w:ascii="TH Sarabun New" w:hAnsi="TH Sarabun New" w:cs="TH Sarabun New"/>
          <w:sz w:val="32"/>
          <w:szCs w:val="32"/>
        </w:rPr>
      </w:pPr>
    </w:p>
    <w:p w14:paraId="79B056B7" w14:textId="7CFB9A1F" w:rsidR="00B42304" w:rsidRDefault="00B42304" w:rsidP="00232E3A">
      <w:pPr>
        <w:rPr>
          <w:rFonts w:ascii="TH Sarabun New" w:hAnsi="TH Sarabun New" w:cs="TH Sarabun New"/>
          <w:sz w:val="32"/>
          <w:szCs w:val="32"/>
        </w:rPr>
      </w:pPr>
    </w:p>
    <w:p w14:paraId="5B5489FA" w14:textId="553E1941" w:rsidR="00B42304" w:rsidRDefault="00B42304" w:rsidP="00232E3A">
      <w:pPr>
        <w:rPr>
          <w:rFonts w:ascii="TH Sarabun New" w:hAnsi="TH Sarabun New" w:cs="TH Sarabun New"/>
          <w:sz w:val="32"/>
          <w:szCs w:val="32"/>
        </w:rPr>
      </w:pPr>
    </w:p>
    <w:p w14:paraId="65E9B9A2" w14:textId="77777777" w:rsidR="00B42304" w:rsidRPr="002638DE" w:rsidRDefault="00B42304" w:rsidP="00232E3A">
      <w:pPr>
        <w:rPr>
          <w:rFonts w:ascii="TH Sarabun New" w:hAnsi="TH Sarabun New" w:cs="TH Sarabun New"/>
          <w:sz w:val="32"/>
          <w:szCs w:val="32"/>
        </w:rPr>
      </w:pPr>
    </w:p>
    <w:p w14:paraId="15718ABE" w14:textId="77777777" w:rsidR="005D1CEC" w:rsidRPr="002638DE" w:rsidRDefault="005D1CEC" w:rsidP="004F6E3B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2638DE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lastRenderedPageBreak/>
        <w:t>สรุปผลการทดลอง</w:t>
      </w:r>
    </w:p>
    <w:p w14:paraId="74FE110E" w14:textId="75E5668B" w:rsidR="00BE57F6" w:rsidRPr="0072758E" w:rsidRDefault="008B7EC6" w:rsidP="00E37822">
      <w:pPr>
        <w:pStyle w:val="a3"/>
        <w:numPr>
          <w:ilvl w:val="0"/>
          <w:numId w:val="43"/>
        </w:numPr>
        <w:tabs>
          <w:tab w:val="clear" w:pos="4153"/>
          <w:tab w:val="clear" w:pos="8306"/>
        </w:tabs>
        <w:rPr>
          <w:rFonts w:ascii="TH Sarabun New" w:hAnsi="TH Sarabun New" w:cs="TH Sarabun New"/>
          <w:color w:val="FF0000"/>
          <w:sz w:val="32"/>
          <w:szCs w:val="32"/>
        </w:rPr>
      </w:pP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>ในการทดลองตอนที่ 1 การ</w:t>
      </w:r>
      <w:r w:rsidR="005928DB"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>วัด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ทดสอบวงจรกรองสัญญาณนั้น เราได้เลือก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filter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มา 2 ชนิด เมื่อทำการทดลองโดยไม่ทราบว่า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>filter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ทั้งสองนั้นเป็นชนิดใด ปรากฏว่าตัวแรกไม่ยอมให้สัญญาณที่มีความถี่สูงกว่า 1.2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>GHz (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>โดยประมาณ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)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ผ่านได้ จึงสันนิษฐานว่าเป็น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Low-pass filter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และเมื่อทำการจำลองบน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CST Studio Suite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พบว่ามีลักษณะคล้ายกัน แต่ก็มีบางช่วงที่ไม่ตรงกับการวัด ซึ่งอาจเป็นเพราะอยู่ที่การออกแบบของวงจรทำให้ค่าไม่ตรงกับที่วัดจริง และ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filter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ตัวที่สอง มีลักษณะเป็น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Bandpass filter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โดยยอมให้ความถี่ช่วง 2.1-3.2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>GHz (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>โดยประมาณ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)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ผ่านได้ และเมื่อทำการจำลองบน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>CST Studio Suite</w:t>
      </w:r>
      <w:r w:rsidR="00E37822"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 </w:t>
      </w:r>
      <w:r w:rsidR="00E37822"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พบว่าที่ความถี่เดียวกัน วงจรทำหน้าที่เหมือนกัน นั่นคือ กรองความถี่บางช่วงให้สามารถผ่านไปได้ หรือก็คือทำหน้าที่เป็น </w:t>
      </w:r>
      <w:r w:rsidR="00E37822"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Bandpass filter </w:t>
      </w:r>
      <w:r w:rsidR="00E37822"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>นั่นเอง</w:t>
      </w:r>
    </w:p>
    <w:p w14:paraId="05329D8F" w14:textId="4BCF8C20" w:rsidR="005928DB" w:rsidRPr="0072758E" w:rsidRDefault="00E37822" w:rsidP="00E37822">
      <w:pPr>
        <w:pStyle w:val="a3"/>
        <w:numPr>
          <w:ilvl w:val="0"/>
          <w:numId w:val="43"/>
        </w:numPr>
        <w:tabs>
          <w:tab w:val="clear" w:pos="4153"/>
          <w:tab w:val="clear" w:pos="8306"/>
        </w:tabs>
        <w:rPr>
          <w:rFonts w:ascii="TH Sarabun New" w:hAnsi="TH Sarabun New" w:cs="TH Sarabun New"/>
          <w:color w:val="FF0000"/>
          <w:sz w:val="32"/>
          <w:szCs w:val="32"/>
        </w:rPr>
      </w:pP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>ในการทดลองที่ 2 การ</w:t>
      </w:r>
      <w:r w:rsidR="005928DB"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>วัด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ทดสอบวงจร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Power Divider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ตามหลักแล้ว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Power Divider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เป็นวงจร 3 พอร์ตและเราได้ทำการวัดทีละ 2 พอร์ต สังเกตกราฟจากการทดลอง โดยให้ พอร์ต 3 ต่อกับโหลด 50 โอห์มและสลับไปจนครบ 3 พอร์ต พบว่า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>S21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ของแต่ละกราฟ มีลักษณะหรือแนวโน้มของกราฟเหมือนกัน ตามหลักการของ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Power Divider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คือเมื่อเราส่งกำลังงานจากพอร์ต 1 </w:t>
      </w:r>
      <w:r w:rsidR="005928DB"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เมื่อผ่าน </w:t>
      </w:r>
      <w:r w:rsidR="005928DB"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Power Divider </w:t>
      </w:r>
      <w:r w:rsidR="005928DB"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แล้วพลังงานจะถูกแบ่งออกไปยังพอร์ต 2 และ พอร์ต 3 โดยส่วนมากจะถูกแบ่งออกไปอย่างละครึ่งหนึ่งจากต้นทาง ทั้งนี้ขึ้นอยู่กับการออกแบบ ซึ่ง </w:t>
      </w:r>
      <w:r w:rsidR="005928DB"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Power Divider </w:t>
      </w:r>
      <w:r w:rsidR="005928DB"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>ทั้งสองทำหน้าที่ได้ตรงตามหลักการที่กล่าวมาทั้งหมด</w:t>
      </w:r>
    </w:p>
    <w:p w14:paraId="48F9B1B3" w14:textId="6F0434D4" w:rsidR="00E37822" w:rsidRPr="0072758E" w:rsidRDefault="005928DB" w:rsidP="00E37822">
      <w:pPr>
        <w:pStyle w:val="a3"/>
        <w:numPr>
          <w:ilvl w:val="0"/>
          <w:numId w:val="43"/>
        </w:numPr>
        <w:tabs>
          <w:tab w:val="clear" w:pos="4153"/>
          <w:tab w:val="clear" w:pos="8306"/>
        </w:tabs>
        <w:rPr>
          <w:rFonts w:ascii="TH Sarabun New" w:hAnsi="TH Sarabun New" w:cs="TH Sarabun New"/>
          <w:color w:val="FF0000"/>
          <w:sz w:val="32"/>
          <w:szCs w:val="32"/>
          <w:cs/>
        </w:rPr>
      </w:pP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ในการทดลองที่ 3 การวัดทดสอบวงจร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Circulator </w:t>
      </w:r>
      <w:r w:rsidR="00E37822"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หากเราทำการวัดโดยทำการสวนทางกับที่วงจรถูกออกแบบไว้จะไม่สามารถส่งผ่านสัญญาณจากต้นทางไปยังปลายทางได้ โดยเมื่อเราทำการทดลองโดยให้พอร์ต 1 เป็น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Input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และ พอร์ต 2 เป็น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Output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ปรากฏว่า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S21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มีกำลังงาน 0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dB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นั่นแปลว่าเมื่อเราส่งกำลังงาน 1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W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ที่พอร์ต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>Input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1 ไปยังพอร์ต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 Output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2 จะมีกำลังงาน 1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W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ส่งผ่านมายังพอร์ตดังกล่าว และเมื่อทำการทดลองโดยสลับตำแหน่งกัน ปรากฏว่าไม่สามารถส่งผ่านกำลังงานจากพอร์ต 2 ไปยังพอร์ต 1 นั่นคือ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Circulator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ตัวนี้ยอมให้ส่งสัญญาณจากพอร์ตที่ 1 ไปยังพอร์ตที่ 2 ได้เท่านั้น และเมื่อทำการทดลองต่อไป โดยให้พอร์ต 2 เป็น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Input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และ พอร์ต 3 เป็น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Output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มีลักษณะเช่นเดียวกันการทดลองแรก และ ให้พอร์ต 3 เป็น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Input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และ พอร์ต 1 เป็น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Output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มีลักษณะเช่นเดียวกันนั่นคือ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S21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มีกำลังงาน 0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dB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เช่นเดียวกันทุกกรณี สรุปได้ว่าทิศทางของ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 xml:space="preserve">Circulator </w:t>
      </w:r>
      <w:r w:rsidRPr="0072758E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คือ 1 </w:t>
      </w:r>
      <w:r w:rsidRPr="0072758E">
        <w:rPr>
          <w:rFonts w:ascii="TH Sarabun New" w:hAnsi="TH Sarabun New" w:cs="TH Sarabun New"/>
          <w:color w:val="FF0000"/>
          <w:sz w:val="32"/>
          <w:szCs w:val="32"/>
        </w:rPr>
        <w:t>-&gt; 2 -&gt; 3</w:t>
      </w:r>
      <w:r w:rsidR="0051670A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</w:t>
      </w:r>
      <w:r w:rsidR="0051670A">
        <w:rPr>
          <w:rFonts w:ascii="TH Sarabun New" w:hAnsi="TH Sarabun New" w:cs="TH Sarabun New"/>
          <w:color w:val="FF0000"/>
          <w:sz w:val="32"/>
          <w:szCs w:val="32"/>
        </w:rPr>
        <w:t>-&gt; 1</w:t>
      </w:r>
    </w:p>
    <w:sectPr w:rsidR="00E37822" w:rsidRPr="0072758E" w:rsidSect="0046494D">
      <w:headerReference w:type="default" r:id="rId40"/>
      <w:footerReference w:type="default" r:id="rId41"/>
      <w:pgSz w:w="11906" w:h="16838" w:code="9"/>
      <w:pgMar w:top="438" w:right="992" w:bottom="1134" w:left="1701" w:header="480" w:footer="567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C88965" w14:textId="77777777" w:rsidR="00A254E3" w:rsidRDefault="00A254E3">
      <w:r>
        <w:separator/>
      </w:r>
    </w:p>
  </w:endnote>
  <w:endnote w:type="continuationSeparator" w:id="0">
    <w:p w14:paraId="53699150" w14:textId="77777777" w:rsidR="00A254E3" w:rsidRDefault="00A254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C6192" w14:textId="77777777" w:rsidR="0046494D" w:rsidRPr="00C96D8A" w:rsidRDefault="0046494D" w:rsidP="00357B98">
    <w:pPr>
      <w:pStyle w:val="a5"/>
      <w:tabs>
        <w:tab w:val="clear" w:pos="8306"/>
        <w:tab w:val="right" w:pos="9356"/>
      </w:tabs>
      <w:ind w:left="-142" w:right="-569"/>
      <w:jc w:val="center"/>
      <w:rPr>
        <w:rFonts w:ascii="TH Sarabun New" w:hAnsi="TH Sarabun New" w:cs="TH Sarabun New"/>
        <w:cs/>
      </w:rPr>
    </w:pPr>
    <w:r>
      <w:rPr>
        <w:rFonts w:ascii="TH Sarabun New" w:hAnsi="TH Sarabun New" w:cs="TH Sarabun New"/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7255828E" wp14:editId="557E799F">
              <wp:simplePos x="0" y="0"/>
              <wp:positionH relativeFrom="column">
                <wp:posOffset>-165735</wp:posOffset>
              </wp:positionH>
              <wp:positionV relativeFrom="paragraph">
                <wp:posOffset>274955</wp:posOffset>
              </wp:positionV>
              <wp:extent cx="6126480" cy="0"/>
              <wp:effectExtent l="9525" t="16510" r="17145" b="12065"/>
              <wp:wrapNone/>
              <wp:docPr id="2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12648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D02135" id="Line 9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05pt,21.65pt" to="469.3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6HxGAIAADMEAAAOAAAAZHJzL2Uyb0RvYy54bWysU8GO2jAQvVfqP1i+QxKapRARVlUCvdAu&#10;0m57N7ZDrDq2ZRsCqvrvHRtI2fZSVc3BGXtmnt/MPC8eT51ER26d0KrE2TjFiCuqmVD7En95WY9m&#10;GDlPFCNSK17iM3f4cfn2zaI3BZ/oVkvGLQIQ5YrelLj13hRJ4mjLO+LG2nAFzkbbjnjY2n3CLOkB&#10;vZPJJE2nSa8tM1ZT7hyc1hcnXkb8puHUPzWN4x7JEgM3H1cb111Yk+WCFHtLTCvolQb5BxYdEQou&#10;HaBq4gk6WPEHVCeo1U43fkx1l+imEZTHGqCaLP2tmueWGB5rgeY4M7TJ/T9Y+vm4tUiwEk8wUqSD&#10;EW2E4mgeOtMbV0BApbY21EZP6tlsNP3mkNJVS9SeR4YvZwNpWchIXqWEjTOAv+s/aQYx5OB1bNOp&#10;sR1qpDBfQ2IAh1agU5zLeZgLP3lE4XCaTab5DMZHb76EFAEiJBrr/EeuOxSMEktgHwHJceN8oPQr&#10;JIQrvRZSxrFLhXq4fp4+pDHDaSlY8IY4Z/e7Slp0JEE58YsFguc+zOqDYhGt5YStrrYnQl5suF2q&#10;gAe1AJ+rdZHG93k6X81Ws3yUT6arUZ7W9ejDuspH03X2/qF+V1dVnf0I1LK8aAVjXAV2N5lm+d/J&#10;4PpgLgIbhDr0IXmNHhsGZG//SDqONUzyoomdZuetvY0blBmDr68oSP9+D/b9W1/+BAAA//8DAFBL&#10;AwQUAAYACAAAACEAMTigl94AAAAJAQAADwAAAGRycy9kb3ducmV2LnhtbEyPwU7CQBCG7ya+w2ZM&#10;vBDYQg1i7ZQYE0lI8AD4AEt3aKvd2aa7QH17x3DQ48x8+f9v8uXgWnWmPjSeEaaTBBRx6W3DFcLH&#10;/m28ABWiYWtaz4TwTQGWxe1NbjLrL7yl8y5WSkI4ZAahjrHLtA5lTc6Eie+I5Xb0vTNRxr7StjcX&#10;CXetniXJXDvTsDTUpqPXmsqv3ckhhBFv3rcbKd0THZPPUbdauTXi/d3w8gwq0hD/YPjVF3UoxOng&#10;T2yDahHGs/lUUISHNAUlwFO6eAR1uC50kev/HxQ/AAAA//8DAFBLAQItABQABgAIAAAAIQC2gziS&#10;/gAAAOEBAAATAAAAAAAAAAAAAAAAAAAAAABbQ29udGVudF9UeXBlc10ueG1sUEsBAi0AFAAGAAgA&#10;AAAhADj9If/WAAAAlAEAAAsAAAAAAAAAAAAAAAAALwEAAF9yZWxzLy5yZWxzUEsBAi0AFAAGAAgA&#10;AAAhAKcHofEYAgAAMwQAAA4AAAAAAAAAAAAAAAAALgIAAGRycy9lMm9Eb2MueG1sUEsBAi0AFAAG&#10;AAgAAAAhADE4oJfeAAAACQEAAA8AAAAAAAAAAAAAAAAAcgQAAGRycy9kb3ducmV2LnhtbFBLBQYA&#10;AAAABAAEAPMAAAB9BQAAAAA=&#10;" o:allowincell="f" strokeweight="1.5pt"/>
          </w:pict>
        </mc:Fallback>
      </mc:AlternateContent>
    </w:r>
    <w:r>
      <w:rPr>
        <w:rFonts w:ascii="TH Sarabun New" w:hAnsi="TH Sarabun New" w:cs="TH Sarabun New"/>
        <w:noProof/>
      </w:rPr>
      <mc:AlternateContent>
        <mc:Choice Requires="wps">
          <w:drawing>
            <wp:anchor distT="0" distB="0" distL="114300" distR="114300" simplePos="0" relativeHeight="251657216" behindDoc="0" locked="0" layoutInCell="0" allowOverlap="1" wp14:anchorId="700CA24C" wp14:editId="2FBB4023">
              <wp:simplePos x="0" y="0"/>
              <wp:positionH relativeFrom="column">
                <wp:posOffset>-165735</wp:posOffset>
              </wp:positionH>
              <wp:positionV relativeFrom="paragraph">
                <wp:posOffset>-55245</wp:posOffset>
              </wp:positionV>
              <wp:extent cx="6126480" cy="0"/>
              <wp:effectExtent l="9525" t="10160" r="17145" b="18415"/>
              <wp:wrapNone/>
              <wp:docPr id="1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648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ED2116" id="Line 10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05pt,-4.35pt" to="469.35pt,-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EhcEwIAACoEAAAOAAAAZHJzL2Uyb0RvYy54bWysU8GO2jAQvVfqP1i+QxKapRARVlUCvdAu&#10;0m4/wNgOserYlm0IqOq/d2wIYttLtdocnLFn/Pxm3szi8dRJdOTWCa1KnI1TjLiimgm1L/GPl/Vo&#10;hpHzRDEiteIlPnOHH5cfPyx6U/CJbrVk3CIAUa7oTYlb702RJI62vCNurA1X4Gy07YiHrd0nzJIe&#10;0DuZTNJ0mvTaMmM15c7BaX1x4mXEbxpO/VPTOO6RLDFw83G1cd2FNVkuSLG3xLSCXmmQN7DoiFDw&#10;6A2qJp6ggxX/QHWCWu1048dUd4luGkF5zAGyydK/snluieExFyiOM7cyufeDpd+PW4sEA+0wUqQD&#10;iTZCcZTF0vTGFRBRqa0NydGTejYbTX86pHTVErXnkeLL2cC9LBQzeXUlbJyBB3b9N80ghhy8jnU6&#10;NbYLkFABdIpynG9y8JNHFA6n2WSaz0A1OvgSUgwXjXX+K9cdCkaJJZCOwOS4cT4QIcUQEt5Rei2k&#10;jGpLhXpgO08f0njDaSlY8IY4Z/e7Slp0JKFh4hfTAs99mNUHxSJaywlbXW1PhLzY8LpUAQ9yAT5X&#10;69IRv+bpfDVbzfJRPpmuRnla16Mv6yofTdfZ54f6U11VdfY7UMvyohWMcRXYDd2Z5f+n/nVOLn11&#10;689bHZLX6LFgQHb4R9JRzKBfGCdX7DQ7b+0gMjRkDL4OT+j4+z3Y9yO+/AMAAP//AwBQSwMEFAAG&#10;AAgAAAAhAAe7n77cAAAACQEAAA8AAABkcnMvZG93bnJldi54bWxMj0FPwzAMhe9I/IfISNy2dANG&#10;V5pOMInLbpQJOHpNaCsSp2qyrv33eOIwbs9+T8+f883orBhMH1pPChbzBIShyuuWagX799dZCiJE&#10;JI3Wk1EwmQCb4voqx0z7E72ZoYy14BIKGSpoYuwyKUPVGIdh7jtD7H373mHksa+l7vHE5c7KZZKs&#10;pMOW+EKDndk2pvopj45bHj7Tlx2m+2my5df6fvuxG8gpdXszPj+BiGaMlzCc8RkdCmY6+CPpIKyC&#10;2XK14CiL9BEEB9Z3Z3H4W8gil/8/KH4BAAD//wMAUEsBAi0AFAAGAAgAAAAhALaDOJL+AAAA4QEA&#10;ABMAAAAAAAAAAAAAAAAAAAAAAFtDb250ZW50X1R5cGVzXS54bWxQSwECLQAUAAYACAAAACEAOP0h&#10;/9YAAACUAQAACwAAAAAAAAAAAAAAAAAvAQAAX3JlbHMvLnJlbHNQSwECLQAUAAYACAAAACEA3nBI&#10;XBMCAAAqBAAADgAAAAAAAAAAAAAAAAAuAgAAZHJzL2Uyb0RvYy54bWxQSwECLQAUAAYACAAAACEA&#10;B7ufvtwAAAAJAQAADwAAAAAAAAAAAAAAAABtBAAAZHJzL2Rvd25yZXYueG1sUEsFBgAAAAAEAAQA&#10;8wAAAHYFAAAAAA==&#10;" o:allowincell="f" strokeweight="1.5pt"/>
          </w:pict>
        </mc:Fallback>
      </mc:AlternateContent>
    </w:r>
    <w:r w:rsidRPr="00C96D8A">
      <w:rPr>
        <w:rFonts w:ascii="TH Sarabun New" w:hAnsi="TH Sarabun New" w:cs="TH Sarabun New"/>
        <w:cs/>
      </w:rPr>
      <w:t>ภาควิชาวิศวกรรมไฟฟ้าและคอมพิวเตอร์  มหาวิทยาลัยเทคโนโลยีพระจอมเกล้าพระนครเหนือ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C316A7" w14:textId="77777777" w:rsidR="00A254E3" w:rsidRDefault="00A254E3">
      <w:r>
        <w:separator/>
      </w:r>
    </w:p>
  </w:footnote>
  <w:footnote w:type="continuationSeparator" w:id="0">
    <w:p w14:paraId="13F499C1" w14:textId="77777777" w:rsidR="00A254E3" w:rsidRDefault="00A254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0D601B" w14:textId="77777777" w:rsidR="0046494D" w:rsidRDefault="0046494D" w:rsidP="0046494D">
    <w:pPr>
      <w:pStyle w:val="a3"/>
      <w:rPr>
        <w:b/>
        <w:bCs/>
        <w:sz w:val="40"/>
        <w:szCs w:val="40"/>
      </w:rPr>
    </w:pPr>
    <w:r w:rsidRPr="0046494D">
      <w:rPr>
        <w:b/>
        <w:bCs/>
        <w:noProof/>
        <w:sz w:val="40"/>
        <w:szCs w:val="40"/>
      </w:rPr>
      <mc:AlternateContent>
        <mc:Choice Requires="wps">
          <w:drawing>
            <wp:anchor distT="45720" distB="45720" distL="114300" distR="114300" simplePos="0" relativeHeight="251664384" behindDoc="0" locked="0" layoutInCell="1" allowOverlap="1" wp14:anchorId="7AFAC15D" wp14:editId="00D8FDDB">
              <wp:simplePos x="0" y="0"/>
              <wp:positionH relativeFrom="column">
                <wp:posOffset>691515</wp:posOffset>
              </wp:positionH>
              <wp:positionV relativeFrom="paragraph">
                <wp:posOffset>368300</wp:posOffset>
              </wp:positionV>
              <wp:extent cx="4502150" cy="457200"/>
              <wp:effectExtent l="0" t="0" r="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02150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984260" w14:textId="77777777" w:rsidR="0046494D" w:rsidRPr="0046494D" w:rsidRDefault="0046494D" w:rsidP="0046494D">
                          <w:pPr>
                            <w:jc w:val="center"/>
                            <w:rPr>
                              <w:rFonts w:ascii="TH Sarabun New" w:hAnsi="TH Sarabun New" w:cs="TH Sarabun New"/>
                              <w:b/>
                              <w:bCs/>
                              <w:sz w:val="40"/>
                              <w:szCs w:val="40"/>
                            </w:rPr>
                          </w:pPr>
                          <w:r w:rsidRPr="0046494D">
                            <w:rPr>
                              <w:rFonts w:ascii="TH Sarabun New" w:hAnsi="TH Sarabun New" w:cs="TH Sarabun New"/>
                              <w:b/>
                              <w:bCs/>
                              <w:sz w:val="40"/>
                              <w:szCs w:val="40"/>
                              <w:cs/>
                            </w:rPr>
                            <w:t xml:space="preserve">การทดลองที่ </w:t>
                          </w:r>
                          <w:r w:rsidRPr="0046494D">
                            <w:rPr>
                              <w:rFonts w:ascii="TH Sarabun New" w:hAnsi="TH Sarabun New" w:cs="TH Sarabun New"/>
                              <w:b/>
                              <w:bCs/>
                              <w:sz w:val="40"/>
                              <w:szCs w:val="40"/>
                            </w:rPr>
                            <w:t xml:space="preserve">1 </w:t>
                          </w:r>
                          <w:r w:rsidRPr="0046494D">
                            <w:rPr>
                              <w:rFonts w:ascii="TH Sarabun New" w:hAnsi="TH Sarabun New" w:cs="TH Sarabun New"/>
                              <w:b/>
                              <w:bCs/>
                              <w:sz w:val="40"/>
                              <w:szCs w:val="40"/>
                              <w:cs/>
                            </w:rPr>
                            <w:t xml:space="preserve"> </w:t>
                          </w:r>
                          <w:r w:rsidRPr="0046494D">
                            <w:rPr>
                              <w:rFonts w:ascii="TH Sarabun New" w:hAnsi="TH Sarabun New" w:cs="TH Sarabun New"/>
                              <w:b/>
                              <w:bCs/>
                              <w:sz w:val="40"/>
                              <w:szCs w:val="40"/>
                            </w:rPr>
                            <w:t>Filter, Power Divider and Circulator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AFAC15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54.45pt;margin-top:29pt;width:354.5pt;height:36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IvDQIAAP0DAAAOAAAAZHJzL2Uyb0RvYy54bWysk92O2yAQhe8r9R0Q942dKGl3rTirbbap&#10;Km1/pO0+AMY4RsUMHUjs9Ok7YG827d5V9QUCDxxmvjmsb4bOsKNCr8GWfD7LOVNWQq3tvuSP33dv&#10;rjjzQdhaGLCq5Cfl+c3m9at17wq1gBZMrZCRiPVF70rehuCKLPOyVZ3wM3DKUrAB7ESgJe6zGkVP&#10;6p3JFnn+NusBa4cglff0924M8k3Sbxolw9em8SowU3LKLaQR01jFMdusRbFH4VotpzTEP2TRCW3p&#10;0rPUnQiCHVC/kOq0RPDQhJmELoOm0VKlGqiaef5XNQ+tcCrVQnC8O2Py/09Wfjk+uG/IwvAeBmpg&#10;KsK7e5A/PLOwbYXdq1tE6Fslarp4HpFlvfPFdDSi9oWPIlX/GWpqsjgESEJDg12kQnUyUqcGnM7Q&#10;1RCYpJ/LVb6YrygkKbZcvaOupitE8XTaoQ8fFXQsTkqO1NSkLo73PsRsRPG0JV7mweh6p41JC9xX&#10;W4PsKMgAu/RN6n9sM5b1Jb9eLVZJ2UI8n7zR6UAGNbor+VUev9EykcYHW6ctQWgzzikTYyc8kcjI&#10;JgzVwHQ9sYu0KqhPxAth9CO9H5q0gL8468mLJfc/DwIVZ+aTJebX8+UymjctEiLO8DJSXUaElSRV&#10;8sDZON2GZPiIw8It9abRCdtzJlPK5LFEc3oP0cSX67Tr+dVufgMAAP//AwBQSwMEFAAGAAgAAAAh&#10;AHoRJJbdAAAACgEAAA8AAABkcnMvZG93bnJldi54bWxMj8FOwzAQRO9I/IO1SFwQtQu0SUOcCpBA&#10;XFv6AZtkm0TE6yh2m/TvWU5wnJ3R7Jt8O7tenWkMnWcLy4UBRVz5uuPGwuHr/T4FFSJyjb1nsnCh&#10;ANvi+irHrPYT7+i8j42SEg4ZWmhjHDKtQ9WSw7DwA7F4Rz86jCLHRtcjTlLuev1gzFo77Fg+tDjQ&#10;W0vV9/7kLBw/p7vVZio/4iHZPa1fsUtKf7H29mZ+eQYVaY5/YfjFF3QohKn0J66D6kWbdCNRC6tU&#10;NkkgXSZyKMV5NAZ0kev/E4ofAAAA//8DAFBLAQItABQABgAIAAAAIQC2gziS/gAAAOEBAAATAAAA&#10;AAAAAAAAAAAAAAAAAABbQ29udGVudF9UeXBlc10ueG1sUEsBAi0AFAAGAAgAAAAhADj9If/WAAAA&#10;lAEAAAsAAAAAAAAAAAAAAAAALwEAAF9yZWxzLy5yZWxzUEsBAi0AFAAGAAgAAAAhAGNLMi8NAgAA&#10;/QMAAA4AAAAAAAAAAAAAAAAALgIAAGRycy9lMm9Eb2MueG1sUEsBAi0AFAAGAAgAAAAhAHoRJJbd&#10;AAAACgEAAA8AAAAAAAAAAAAAAAAAZwQAAGRycy9kb3ducmV2LnhtbFBLBQYAAAAABAAEAPMAAABx&#10;BQAAAAA=&#10;" stroked="f">
              <v:textbox>
                <w:txbxContent>
                  <w:p w14:paraId="3D984260" w14:textId="77777777" w:rsidR="0046494D" w:rsidRPr="0046494D" w:rsidRDefault="0046494D" w:rsidP="0046494D">
                    <w:pPr>
                      <w:jc w:val="center"/>
                      <w:rPr>
                        <w:rFonts w:ascii="TH Sarabun New" w:hAnsi="TH Sarabun New" w:cs="TH Sarabun New"/>
                        <w:b/>
                        <w:bCs/>
                        <w:sz w:val="40"/>
                        <w:szCs w:val="40"/>
                      </w:rPr>
                    </w:pPr>
                    <w:r w:rsidRPr="0046494D">
                      <w:rPr>
                        <w:rFonts w:ascii="TH Sarabun New" w:hAnsi="TH Sarabun New" w:cs="TH Sarabun New"/>
                        <w:b/>
                        <w:bCs/>
                        <w:sz w:val="40"/>
                        <w:szCs w:val="40"/>
                        <w:cs/>
                      </w:rPr>
                      <w:t xml:space="preserve">การทดลองที่ </w:t>
                    </w:r>
                    <w:r w:rsidRPr="0046494D">
                      <w:rPr>
                        <w:rFonts w:ascii="TH Sarabun New" w:hAnsi="TH Sarabun New" w:cs="TH Sarabun New"/>
                        <w:b/>
                        <w:bCs/>
                        <w:sz w:val="40"/>
                        <w:szCs w:val="40"/>
                      </w:rPr>
                      <w:t xml:space="preserve">1 </w:t>
                    </w:r>
                    <w:r w:rsidRPr="0046494D">
                      <w:rPr>
                        <w:rFonts w:ascii="TH Sarabun New" w:hAnsi="TH Sarabun New" w:cs="TH Sarabun New"/>
                        <w:b/>
                        <w:bCs/>
                        <w:sz w:val="40"/>
                        <w:szCs w:val="40"/>
                        <w:cs/>
                      </w:rPr>
                      <w:t xml:space="preserve"> </w:t>
                    </w:r>
                    <w:r w:rsidRPr="0046494D">
                      <w:rPr>
                        <w:rFonts w:ascii="TH Sarabun New" w:hAnsi="TH Sarabun New" w:cs="TH Sarabun New"/>
                        <w:b/>
                        <w:bCs/>
                        <w:sz w:val="40"/>
                        <w:szCs w:val="40"/>
                      </w:rPr>
                      <w:t>Filter, Power Divider and Circulator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0" allowOverlap="1" wp14:anchorId="1F8F71C8" wp14:editId="5D0CDA7A">
              <wp:simplePos x="0" y="0"/>
              <wp:positionH relativeFrom="column">
                <wp:posOffset>-159385</wp:posOffset>
              </wp:positionH>
              <wp:positionV relativeFrom="paragraph">
                <wp:posOffset>285749</wp:posOffset>
              </wp:positionV>
              <wp:extent cx="12700" cy="9804400"/>
              <wp:effectExtent l="0" t="0" r="25400" b="25400"/>
              <wp:wrapNone/>
              <wp:docPr id="8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 flipV="1">
                        <a:off x="0" y="0"/>
                        <a:ext cx="12700" cy="980440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B0FAA7" id="Line 2" o:spid="_x0000_s1026" style="position:absolute;flip:x 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2.55pt,22.5pt" to="-11.55pt,79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K7CIgIAAEEEAAAOAAAAZHJzL2Uyb0RvYy54bWysU02P0zAQvSPxH6zc2yQl222jpiuUtHAo&#10;UGkX7q7tNBaObdlu0wrx3xk7aaBwQYgcnLFn5s2br9XTpRXozIzlShZROk0ixCRRlMtjEX1+2U4W&#10;EbIOS4qFkqyIrsxGT+vXr1adztlMNUpQZhCASJt3uoga53Qex5Y0rMV2qjSToKyVabGDqznG1OAO&#10;0FsRz5JkHnfKUG0UYdbCa9Uro3XAr2tG3Ke6tswhUUTAzYXThPPgz3i9wvnRYN1wMtDA/8CixVxC&#10;0BGqwg6jk+F/QLWcGGVV7aZEtbGqa05YyAGySZPfsnlusGYhFyiO1WOZ7P+DJR/Pe4M4LSJolMQt&#10;tGjHJUMzX5lO2xwMSrk3Pjdykc96p8hXi6QqGyyPLDB8uWpwS71HfOfiL1YD/qH7oCjY4JNToUyX&#10;2rSoFly/945B+uIlHwaKgi6hQ9exQ+ziEIHHdPaYQBsJaJaLJMvg4qPi3AN6Z22se8dUi7xQRAJy&#10;CaD4vLOuN72ZeHOptlwIeMe5kKiDAMvkIQkeVglOvdYrrTkeSmHQGfs5Ct8Q+M7MqJOkAa1hmG4G&#10;2WEuehmICunxIB/gM0j9oHxbJsvNYrPIJtlsvplkSVVN3m7LbDLfpo8P1ZuqLKv0u6eWZnnDKWXS&#10;s7sNbZr93VAM69OP2zi2Yx3ie/RQWyB7+wfSocm+r/2EHBS97o2vre83zGkwHnbKL8Kv92D1c/PX&#10;PwAAAP//AwBQSwMEFAAGAAgAAAAhAFBHSP7eAAAACwEAAA8AAABkcnMvZG93bnJldi54bWxMj8FO&#10;hDAQhu8mvkMzJl4MWxaFIEvZEBOPHhb2Abq0Qlc6JbSw+PaOJz3OzJd/vr88bnZkq569cShgv4uB&#10;aeycMtgLOLfvUQ7MB4lKjg61gG/t4Vjd35WyUO6GJ702oWcUgr6QAoYQpoJz3w3aSr9zk0a6fbrZ&#10;ykDj3HM1yxuF25EncZxxKw3Sh0FO+m3Q3VezWAGxy5Imq9v2yeXr6cNczVLnjRCPD1t9ABb0Fv5g&#10;+NUndajI6eIWVJ6NAqIk3RMq4CWlTgREyTMtLkSm+WsMvCr5/w7VDwAAAP//AwBQSwECLQAUAAYA&#10;CAAAACEAtoM4kv4AAADhAQAAEwAAAAAAAAAAAAAAAAAAAAAAW0NvbnRlbnRfVHlwZXNdLnhtbFBL&#10;AQItABQABgAIAAAAIQA4/SH/1gAAAJQBAAALAAAAAAAAAAAAAAAAAC8BAABfcmVscy8ucmVsc1BL&#10;AQItABQABgAIAAAAIQBjyK7CIgIAAEEEAAAOAAAAAAAAAAAAAAAAAC4CAABkcnMvZTJvRG9jLnht&#10;bFBLAQItABQABgAIAAAAIQBQR0j+3gAAAAsBAAAPAAAAAAAAAAAAAAAAAHwEAABkcnMvZG93bnJl&#10;di54bWxQSwUGAAAAAAQABADzAAAAhwUAAAAA&#10;" o:allowincell="f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0" allowOverlap="1" wp14:anchorId="512650F9" wp14:editId="45FD501A">
              <wp:simplePos x="0" y="0"/>
              <wp:positionH relativeFrom="column">
                <wp:posOffset>5955665</wp:posOffset>
              </wp:positionH>
              <wp:positionV relativeFrom="paragraph">
                <wp:posOffset>285750</wp:posOffset>
              </wp:positionV>
              <wp:extent cx="12700" cy="9785350"/>
              <wp:effectExtent l="0" t="0" r="25400" b="25400"/>
              <wp:wrapNone/>
              <wp:docPr id="9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2700" cy="9785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1459414" id="Line 1" o:spid="_x0000_s1026" style="position:absolute;flip:y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8.95pt,22.5pt" to="469.95pt,7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tWbHwIAADcEAAAOAAAAZHJzL2Uyb0RvYy54bWysU8uu2yAQ3VfqPyD2ie1c52XFuarspJu0&#10;jXRvuyeAY1QMCEicqOq/dyCPNu2mquoFBs+Z4zlzhsXzqZPoyK0TWpU4G6YYcUU1E2pf4s+v68EM&#10;I+eJYkRqxUt85g4/L9++WfSm4CPdasm4RUCiXNGbErfemyJJHG15R9xQG64g2GjbEQ9Hu0+YJT2w&#10;dzIZpekk6bVlxmrKnYOv9SWIl5G/aTj1n5rGcY9kiaE2H1cb111Yk+WCFHtLTCvotQzyD1V0RCj4&#10;6Z2qJp6ggxV/UHWCWu1044dUd4luGkF51ABqsvQ3NS8tMTxqgeY4c2+T+3+09ONxa5FgJZ5jpEgH&#10;Fm2E4igLnemNKwBQqa0N2uhJvZiNpl8dUrpqidrzWOHr2UBazEgeUsLBGeDf9R80Aww5eB3bdGps&#10;hxopzJeQGMihFegUfTnffeEnjyh8zEbTFMyjEJlPZ+OncfQtIUWgCcnGOv+e6w6FTYklKIik5Lhx&#10;HoQA9AYJcKXXQspovVSohx/MU+AMIaelYCEaD3a/q6RFRxKmJz6hLcD2ALP6oFhkazlhq+veEyEv&#10;e8BLFfhAD9Rz3V3G49s8na9mq1k+yEeT1SBP63rwbl3lg8k6m47rp7qq6ux7KC3Li1YwxlWo7jaq&#10;Wf53o3C9NJchuw/rvQ/JI3uUCMXe3rHoaG1w8zIXO83OWxu6EVyG6Yzg600K4//rOaJ+3vflDwAA&#10;AP//AwBQSwMEFAAGAAgAAAAhAMX05yDfAAAACwEAAA8AAABkcnMvZG93bnJldi54bWxMj8tuwjAQ&#10;RfeV+AdrKnWDit1SHglxUFWpSEh0AfQDTDwkKfE4ig2kf890RZdz5+g+smXvGnHBLtSeNLyMFAik&#10;wtuaSg3f+8/nOYgQDVnTeEINvxhgmQ8eMpNaf6UtXnaxFGxCITUaqhjbVMpQVOhMGPkWiX9H3zkT&#10;+exKaTtzZXPXyFelptKZmjihMi1+VFicdmenIQxp87XdcOge8ah+hu1q5dZaPz327wsQEft4h+Gv&#10;PleHnDsd/JlsEI2GZDxLGNXwNuFNDCTjhIUDk5P5VIHMM/l/Q34DAAD//wMAUEsBAi0AFAAGAAgA&#10;AAAhALaDOJL+AAAA4QEAABMAAAAAAAAAAAAAAAAAAAAAAFtDb250ZW50X1R5cGVzXS54bWxQSwEC&#10;LQAUAAYACAAAACEAOP0h/9YAAACUAQAACwAAAAAAAAAAAAAAAAAvAQAAX3JlbHMvLnJlbHNQSwEC&#10;LQAUAAYACAAAACEACdrVmx8CAAA3BAAADgAAAAAAAAAAAAAAAAAuAgAAZHJzL2Uyb0RvYy54bWxQ&#10;SwECLQAUAAYACAAAACEAxfTnIN8AAAALAQAADwAAAAAAAAAAAAAAAAB5BAAAZHJzL2Rvd25yZXYu&#10;eG1sUEsFBgAAAAAEAAQA8wAAAIUFAAAAAA==&#10;" o:allowincell="f" strokeweight="1.5pt"/>
          </w:pict>
        </mc:Fallback>
      </mc:AlternateContent>
    </w:r>
  </w:p>
  <w:p w14:paraId="3E2CAAAD" w14:textId="77777777" w:rsidR="0046494D" w:rsidRPr="002638DE" w:rsidRDefault="0046494D" w:rsidP="0046494D">
    <w:pPr>
      <w:pStyle w:val="a3"/>
      <w:rPr>
        <w:rFonts w:ascii="TH Sarabun New" w:hAnsi="TH Sarabun New" w:cs="TH Sarabun New"/>
        <w:b/>
        <w:bCs/>
        <w:sz w:val="44"/>
        <w:szCs w:val="44"/>
      </w:rPr>
    </w:pPr>
    <w:r>
      <w:rPr>
        <w:rFonts w:ascii="TH Sarabun New" w:hAnsi="TH Sarabun New" w:cs="TH Sarabun New"/>
        <w:noProof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21F6C1A6" wp14:editId="126FCCBB">
              <wp:simplePos x="0" y="0"/>
              <wp:positionH relativeFrom="column">
                <wp:posOffset>-173990</wp:posOffset>
              </wp:positionH>
              <wp:positionV relativeFrom="paragraph">
                <wp:posOffset>617220</wp:posOffset>
              </wp:positionV>
              <wp:extent cx="6123305" cy="0"/>
              <wp:effectExtent l="10795" t="18415" r="9525" b="10160"/>
              <wp:wrapNone/>
              <wp:docPr id="7" name="Lin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330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101ABE" id="Line 8" o:spid="_x0000_s1026" style="position:absolute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7pt,48.6pt" to="468.45pt,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/iuEwIAACk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rMRPGCnS&#10;gUQboTiahc70xhUQUKmtDbXRk3o1G02/O6R01RK155Hh29lAWhYykncpYeMM4O/6L5pBDDl4Hdt0&#10;amwXIKEB6BTVON/V4CePKBxOs9F4nE4wojdfQopborHOf+a6Q8EosQTOEZgcN84HIqS4hYR7lF4L&#10;KaPYUqEe2M7TSRoznJaCBW+Ic3a/q6RFRxLmJX6xLPA8hll9UCyitZyw1dX2RMiLDbdLFfCgFuBz&#10;tS4D8WOezlez1Swf5KPpapCndT34tK7ywXSdPU3qcV1VdfYzUMvyohWMcRXY3YYzy/9O/OszuYzV&#10;fTzvfUjeo8eGAdnbP5KOYgb9LpOw0+y8tTeRYR5j8PXthIF/3IP9+MKXvwAAAP//AwBQSwMEFAAG&#10;AAgAAAAhAAOK91ndAAAACQEAAA8AAABkcnMvZG93bnJldi54bWxMj8FOg0AQhu8mvsNmTLy1i1hb&#10;QJZGm3jpTWzU45RdgcjOEnZL4e0d46EeZ+bPN9+fbyfbidEMvnWk4G4ZgTBUOd1SreDw9rJIQPiA&#10;pLFzZBTMxsO2uL7KMdPuTK9mLEMtGEI+QwVNCH0mpa8aY9EvXW+Ib19usBh4HGqpBzwz3HYyjqK1&#10;tNgSf2iwN7vGVN/lyTLl4SN53mNymOeu/ExXu/f9SFap25vp6RFEMFO4hOFXn9WhYKejO5H2olOw&#10;iDcrjipINzEIDqT36xTE8W8hi1z+b1D8AAAA//8DAFBLAQItABQABgAIAAAAIQC2gziS/gAAAOEB&#10;AAATAAAAAAAAAAAAAAAAAAAAAABbQ29udGVudF9UeXBlc10ueG1sUEsBAi0AFAAGAAgAAAAhADj9&#10;If/WAAAAlAEAAAsAAAAAAAAAAAAAAAAALwEAAF9yZWxzLy5yZWxzUEsBAi0AFAAGAAgAAAAhAPFj&#10;+K4TAgAAKQQAAA4AAAAAAAAAAAAAAAAALgIAAGRycy9lMm9Eb2MueG1sUEsBAi0AFAAGAAgAAAAh&#10;AAOK91ndAAAACQEAAA8AAAAAAAAAAAAAAAAAbQQAAGRycy9kb3ducmV2LnhtbFBLBQYAAAAABAAE&#10;APMAAAB3BQAAAAA=&#10;" strokeweight="1.5pt"/>
          </w:pict>
        </mc:Fallback>
      </mc:AlternateContent>
    </w:r>
    <w:r w:rsidR="00000000">
      <w:rPr>
        <w:rFonts w:ascii="TH Sarabun New" w:hAnsi="TH Sarabun New" w:cs="TH Sarabun New"/>
        <w:noProof/>
      </w:rPr>
      <w:object w:dxaOrig="1440" w:dyaOrig="1440" w14:anchorId="660DEA1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7" type="#_x0000_t75" style="position:absolute;margin-left:-5.85pt;margin-top:.65pt;width:42.5pt;height:43.2pt;z-index:251662336;visibility:visible;mso-wrap-edited:f;mso-position-horizontal-relative:text;mso-position-vertical-relative:text" o:allowincell="f">
          <v:imagedata r:id="rId1" o:title=""/>
          <w10:wrap type="topAndBottom"/>
        </v:shape>
        <o:OLEObject Type="Embed" ProgID="Word.Picture.8" ShapeID="_x0000_s1027" DrawAspect="Content" ObjectID="_1737173328" r:id="rId2"/>
      </w:object>
    </w:r>
    <w:r>
      <w:rPr>
        <w:rFonts w:ascii="TH Sarabun New" w:hAnsi="TH Sarabun New" w:cs="TH Sarabun New"/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EDA4B1F" wp14:editId="5780CB23">
              <wp:simplePos x="0" y="0"/>
              <wp:positionH relativeFrom="column">
                <wp:posOffset>5320665</wp:posOffset>
              </wp:positionH>
              <wp:positionV relativeFrom="paragraph">
                <wp:posOffset>8255</wp:posOffset>
              </wp:positionV>
              <wp:extent cx="612140" cy="640080"/>
              <wp:effectExtent l="0" t="0" r="0" b="0"/>
              <wp:wrapNone/>
              <wp:docPr id="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140" cy="6400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1CB768" w14:textId="77777777" w:rsidR="0046494D" w:rsidRPr="00C96D8A" w:rsidRDefault="0046494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32"/>
                              <w:szCs w:val="32"/>
                            </w:rPr>
                          </w:pPr>
                          <w:r w:rsidRPr="00C96D8A">
                            <w:rPr>
                              <w:rFonts w:ascii="TH Sarabun New" w:hAnsi="TH Sarabun New" w:cs="TH Sarabun New"/>
                              <w:sz w:val="32"/>
                              <w:szCs w:val="32"/>
                              <w:cs/>
                            </w:rPr>
                            <w:t>หน้า</w:t>
                          </w:r>
                        </w:p>
                        <w:p w14:paraId="4CB4F329" w14:textId="77777777" w:rsidR="0046494D" w:rsidRPr="00C96D8A" w:rsidRDefault="0046494D">
                          <w:pPr>
                            <w:jc w:val="center"/>
                            <w:rPr>
                              <w:rFonts w:ascii="TH Sarabun New" w:hAnsi="TH Sarabun New" w:cs="TH Sarabun New"/>
                              <w:sz w:val="32"/>
                              <w:szCs w:val="32"/>
                            </w:rPr>
                          </w:pPr>
                          <w:r w:rsidRPr="00C96D8A">
                            <w:rPr>
                              <w:rStyle w:val="a7"/>
                              <w:rFonts w:ascii="TH Sarabun New" w:hAnsi="TH Sarabun New" w:cs="TH Sarabun New"/>
                            </w:rPr>
                            <w:fldChar w:fldCharType="begin"/>
                          </w:r>
                          <w:r w:rsidRPr="00C96D8A">
                            <w:rPr>
                              <w:rStyle w:val="a7"/>
                              <w:rFonts w:ascii="TH Sarabun New" w:hAnsi="TH Sarabun New" w:cs="TH Sarabun New"/>
                            </w:rPr>
                            <w:instrText xml:space="preserve"> PAGE </w:instrText>
                          </w:r>
                          <w:r w:rsidRPr="00C96D8A">
                            <w:rPr>
                              <w:rStyle w:val="a7"/>
                              <w:rFonts w:ascii="TH Sarabun New" w:hAnsi="TH Sarabun New" w:cs="TH Sarabun New"/>
                            </w:rPr>
                            <w:fldChar w:fldCharType="separate"/>
                          </w:r>
                          <w:r w:rsidR="00B73F5F">
                            <w:rPr>
                              <w:rStyle w:val="a7"/>
                              <w:rFonts w:ascii="TH Sarabun New" w:hAnsi="TH Sarabun New" w:cs="TH Sarabun New"/>
                              <w:noProof/>
                            </w:rPr>
                            <w:t>1</w:t>
                          </w:r>
                          <w:r w:rsidRPr="00C96D8A">
                            <w:rPr>
                              <w:rStyle w:val="a7"/>
                              <w:rFonts w:ascii="TH Sarabun New" w:hAnsi="TH Sarabun New" w:cs="TH Sarabun New"/>
                            </w:rPr>
                            <w:fldChar w:fldCharType="end"/>
                          </w:r>
                          <w:r w:rsidRPr="00C96D8A">
                            <w:rPr>
                              <w:rStyle w:val="a7"/>
                              <w:rFonts w:ascii="TH Sarabun New" w:hAnsi="TH Sarabun New" w:cs="TH Sarabun New"/>
                              <w:sz w:val="32"/>
                              <w:szCs w:val="32"/>
                            </w:rPr>
                            <w:t xml:space="preserve"> / </w:t>
                          </w:r>
                          <w:r w:rsidRPr="00C96D8A">
                            <w:rPr>
                              <w:rStyle w:val="a7"/>
                              <w:rFonts w:ascii="TH Sarabun New" w:hAnsi="TH Sarabun New" w:cs="TH Sarabun New"/>
                            </w:rPr>
                            <w:fldChar w:fldCharType="begin"/>
                          </w:r>
                          <w:r w:rsidRPr="00C96D8A">
                            <w:rPr>
                              <w:rStyle w:val="a7"/>
                              <w:rFonts w:ascii="TH Sarabun New" w:hAnsi="TH Sarabun New" w:cs="TH Sarabun New"/>
                            </w:rPr>
                            <w:instrText xml:space="preserve"> NUMPAGES </w:instrText>
                          </w:r>
                          <w:r w:rsidRPr="00C96D8A">
                            <w:rPr>
                              <w:rStyle w:val="a7"/>
                              <w:rFonts w:ascii="TH Sarabun New" w:hAnsi="TH Sarabun New" w:cs="TH Sarabun New"/>
                            </w:rPr>
                            <w:fldChar w:fldCharType="separate"/>
                          </w:r>
                          <w:r w:rsidR="00B73F5F">
                            <w:rPr>
                              <w:rStyle w:val="a7"/>
                              <w:rFonts w:ascii="TH Sarabun New" w:hAnsi="TH Sarabun New" w:cs="TH Sarabun New"/>
                              <w:noProof/>
                            </w:rPr>
                            <w:t>8</w:t>
                          </w:r>
                          <w:r w:rsidRPr="00C96D8A">
                            <w:rPr>
                              <w:rStyle w:val="a7"/>
                              <w:rFonts w:ascii="TH Sarabun New" w:hAnsi="TH Sarabun New" w:cs="TH Sarabun New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DA4B1F" id="Text Box 4" o:spid="_x0000_s1027" type="#_x0000_t202" style="position:absolute;margin-left:418.95pt;margin-top:.65pt;width:48.2pt;height:5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pv+4gEAAKcDAAAOAAAAZHJzL2Uyb0RvYy54bWysU9uO0zAQfUfiHyy/01xUyhI1XS27WoS0&#10;XKSFD3AcO7FIPGbsNilfz9jpdgu8IV4sz4xz5pwzk+31PA7soNAbsDUvVjlnykpoje1q/u3r/asr&#10;znwQthUDWFXzo/L8evfyxXZylSqhh6FVyAjE+mpyNe9DcFWWedmrUfgVOGWpqAFHESjELmtRTIQ+&#10;DlmZ55tsAmwdglTeU/ZuKfJdwtdayfBZa68CG2pO3EI6MZ1NPLPdVlQdCtcbeaIh/oHFKIylpmeo&#10;OxEE26P5C2o0EsGDDisJYwZaG6mSBlJT5H+oeeyFU0kLmePd2Sb//2Dlp8Oj+4IszO9gpgEmEd49&#10;gPzumYXbXthO3SDC1CvRUuMiWpZNzlenT6PVvvIRpJk+QktDFvsACWjWOEZXSCcjdBrA8Wy6mgOT&#10;lNwUZbGmiqTSZp3nV2komaiePnbow3sFI4uXmiPNNIGLw4MPkYyonp7EXhbuzTCkuQ72twQ9jJlE&#10;PvJdmIe5mZlpa15GZVFLA+2R1CAs20LbTZce8CdnE21Kzf2PvUDF2fDBkiNvi3XkH1Kwfv2mpAAv&#10;K81lRVhJUDUPnC3X27Cs496h6XrqtMzAwg25qE1S+MzqRJ+2IQk/bW5ct8s4vXr+v3a/AAAA//8D&#10;AFBLAwQUAAYACAAAACEAHziOrd0AAAAJAQAADwAAAGRycy9kb3ducmV2LnhtbEyPwU7DMBBE70j8&#10;g7WVuFG7TaFNGqdCIK5FLRSJmxtvk4h4HcVuE/6+ywluO3qj2Zl8M7pWXLAPjScNs6kCgVR621Cl&#10;4eP99X4FIkRD1rSeUMMPBtgUtze5yawfaIeXfawEh1DIjIY6xi6TMpQ1OhOmvkNidvK9M5FlX0nb&#10;m4HDXSvnSj1KZxriD7Xp8LnG8nt/dhoO29PX50K9VS/uoRv8qCS5VGp9Nxmf1iAijvHPDL/1uToU&#10;3Onoz2SDaDWskmXKVgYJCOZpsuDjyFrNZyCLXP5fUFwBAAD//wMAUEsBAi0AFAAGAAgAAAAhALaD&#10;OJL+AAAA4QEAABMAAAAAAAAAAAAAAAAAAAAAAFtDb250ZW50X1R5cGVzXS54bWxQSwECLQAUAAYA&#10;CAAAACEAOP0h/9YAAACUAQAACwAAAAAAAAAAAAAAAAAvAQAAX3JlbHMvLnJlbHNQSwECLQAUAAYA&#10;CAAAACEAzi6b/uIBAACnAwAADgAAAAAAAAAAAAAAAAAuAgAAZHJzL2Uyb0RvYy54bWxQSwECLQAU&#10;AAYACAAAACEAHziOrd0AAAAJAQAADwAAAAAAAAAAAAAAAAA8BAAAZHJzL2Rvd25yZXYueG1sUEsF&#10;BgAAAAAEAAQA8wAAAEYFAAAAAA==&#10;" o:allowincell="f" filled="f" stroked="f">
              <v:textbox>
                <w:txbxContent>
                  <w:p w14:paraId="341CB768" w14:textId="77777777" w:rsidR="0046494D" w:rsidRPr="00C96D8A" w:rsidRDefault="0046494D">
                    <w:pPr>
                      <w:jc w:val="center"/>
                      <w:rPr>
                        <w:rFonts w:ascii="TH Sarabun New" w:hAnsi="TH Sarabun New" w:cs="TH Sarabun New"/>
                        <w:sz w:val="32"/>
                        <w:szCs w:val="32"/>
                      </w:rPr>
                    </w:pPr>
                    <w:r w:rsidRPr="00C96D8A">
                      <w:rPr>
                        <w:rFonts w:ascii="TH Sarabun New" w:hAnsi="TH Sarabun New" w:cs="TH Sarabun New"/>
                        <w:sz w:val="32"/>
                        <w:szCs w:val="32"/>
                        <w:cs/>
                      </w:rPr>
                      <w:t>หน้า</w:t>
                    </w:r>
                  </w:p>
                  <w:p w14:paraId="4CB4F329" w14:textId="77777777" w:rsidR="0046494D" w:rsidRPr="00C96D8A" w:rsidRDefault="0046494D">
                    <w:pPr>
                      <w:jc w:val="center"/>
                      <w:rPr>
                        <w:rFonts w:ascii="TH Sarabun New" w:hAnsi="TH Sarabun New" w:cs="TH Sarabun New"/>
                        <w:sz w:val="32"/>
                        <w:szCs w:val="32"/>
                      </w:rPr>
                    </w:pPr>
                    <w:r w:rsidRPr="00C96D8A">
                      <w:rPr>
                        <w:rStyle w:val="a7"/>
                        <w:rFonts w:ascii="TH Sarabun New" w:hAnsi="TH Sarabun New" w:cs="TH Sarabun New"/>
                      </w:rPr>
                      <w:fldChar w:fldCharType="begin"/>
                    </w:r>
                    <w:r w:rsidRPr="00C96D8A">
                      <w:rPr>
                        <w:rStyle w:val="a7"/>
                        <w:rFonts w:ascii="TH Sarabun New" w:hAnsi="TH Sarabun New" w:cs="TH Sarabun New"/>
                      </w:rPr>
                      <w:instrText xml:space="preserve"> PAGE </w:instrText>
                    </w:r>
                    <w:r w:rsidRPr="00C96D8A">
                      <w:rPr>
                        <w:rStyle w:val="a7"/>
                        <w:rFonts w:ascii="TH Sarabun New" w:hAnsi="TH Sarabun New" w:cs="TH Sarabun New"/>
                      </w:rPr>
                      <w:fldChar w:fldCharType="separate"/>
                    </w:r>
                    <w:r w:rsidR="00B73F5F">
                      <w:rPr>
                        <w:rStyle w:val="a7"/>
                        <w:rFonts w:ascii="TH Sarabun New" w:hAnsi="TH Sarabun New" w:cs="TH Sarabun New"/>
                        <w:noProof/>
                      </w:rPr>
                      <w:t>1</w:t>
                    </w:r>
                    <w:r w:rsidRPr="00C96D8A">
                      <w:rPr>
                        <w:rStyle w:val="a7"/>
                        <w:rFonts w:ascii="TH Sarabun New" w:hAnsi="TH Sarabun New" w:cs="TH Sarabun New"/>
                      </w:rPr>
                      <w:fldChar w:fldCharType="end"/>
                    </w:r>
                    <w:r w:rsidRPr="00C96D8A">
                      <w:rPr>
                        <w:rStyle w:val="a7"/>
                        <w:rFonts w:ascii="TH Sarabun New" w:hAnsi="TH Sarabun New" w:cs="TH Sarabun New"/>
                        <w:sz w:val="32"/>
                        <w:szCs w:val="32"/>
                      </w:rPr>
                      <w:t xml:space="preserve"> / </w:t>
                    </w:r>
                    <w:r w:rsidRPr="00C96D8A">
                      <w:rPr>
                        <w:rStyle w:val="a7"/>
                        <w:rFonts w:ascii="TH Sarabun New" w:hAnsi="TH Sarabun New" w:cs="TH Sarabun New"/>
                      </w:rPr>
                      <w:fldChar w:fldCharType="begin"/>
                    </w:r>
                    <w:r w:rsidRPr="00C96D8A">
                      <w:rPr>
                        <w:rStyle w:val="a7"/>
                        <w:rFonts w:ascii="TH Sarabun New" w:hAnsi="TH Sarabun New" w:cs="TH Sarabun New"/>
                      </w:rPr>
                      <w:instrText xml:space="preserve"> NUMPAGES </w:instrText>
                    </w:r>
                    <w:r w:rsidRPr="00C96D8A">
                      <w:rPr>
                        <w:rStyle w:val="a7"/>
                        <w:rFonts w:ascii="TH Sarabun New" w:hAnsi="TH Sarabun New" w:cs="TH Sarabun New"/>
                      </w:rPr>
                      <w:fldChar w:fldCharType="separate"/>
                    </w:r>
                    <w:r w:rsidR="00B73F5F">
                      <w:rPr>
                        <w:rStyle w:val="a7"/>
                        <w:rFonts w:ascii="TH Sarabun New" w:hAnsi="TH Sarabun New" w:cs="TH Sarabun New"/>
                        <w:noProof/>
                      </w:rPr>
                      <w:t>8</w:t>
                    </w:r>
                    <w:r w:rsidRPr="00C96D8A">
                      <w:rPr>
                        <w:rStyle w:val="a7"/>
                        <w:rFonts w:ascii="TH Sarabun New" w:hAnsi="TH Sarabun New" w:cs="TH Sarabun New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TH Sarabun New" w:hAnsi="TH Sarabun New" w:cs="TH Sarabun New"/>
        <w:noProof/>
      </w:rPr>
      <mc:AlternateContent>
        <mc:Choice Requires="wps">
          <w:drawing>
            <wp:anchor distT="0" distB="0" distL="114300" distR="114300" simplePos="0" relativeHeight="251653120" behindDoc="0" locked="0" layoutInCell="0" allowOverlap="1" wp14:anchorId="02FDE69E" wp14:editId="6184FA43">
              <wp:simplePos x="0" y="0"/>
              <wp:positionH relativeFrom="column">
                <wp:posOffset>-165735</wp:posOffset>
              </wp:positionH>
              <wp:positionV relativeFrom="paragraph">
                <wp:posOffset>-30480</wp:posOffset>
              </wp:positionV>
              <wp:extent cx="6123305" cy="0"/>
              <wp:effectExtent l="9525" t="18415" r="10795" b="10160"/>
              <wp:wrapNone/>
              <wp:docPr id="5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330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BD855B" id="Line 5" o:spid="_x0000_s1026" style="position:absolute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3.05pt,-2.4pt" to="469.1pt,-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49vEgIAACkEAAAOAAAAZHJzL2Uyb0RvYy54bWysU8GO2jAQvVfqP1i+QxIIFCLCqkqgl22L&#10;tNsPMLZDrDq2ZRsCqvrvHRuC2PZSVc3BGXtmnt/MG6+ezp1EJ26d0KrE2TjFiCuqmVCHEn973Y4W&#10;GDlPFCNSK17iC3f4af3+3ao3BZ/oVkvGLQIQ5YrelLj13hRJ4mjLO+LG2nAFzkbbjnjY2kPCLOkB&#10;vZPJJE3nSa8tM1ZT7hyc1lcnXkf8puHUf20axz2SJQZuPq42rvuwJusVKQ6WmFbQGw3yDyw6IhRc&#10;eoeqiSfoaMUfUJ2gVjvd+DHVXaKbRlAea4BqsvS3al5aYnisBZrjzL1N7v/B0i+nnUWClXiGkSId&#10;SPQsFEez0JneuAICKrWzoTZ6Vi/mWdPvDildtUQdeGT4ejGQloWM5E1K2DgD+Pv+s2YQQ45exzad&#10;G9sFSGgAOkc1Lnc1+NkjCofzbDKdpkCLDr6EFEOisc5/4rpDwSixBM4RmJyenQ9ESDGEhHuU3gop&#10;o9hSoR7YLtNZGjOcloIFb4hz9rCvpEUnEuYlfrEs8DyGWX1ULKK1nLDNzfZEyKsNt0sV8KAW4HOz&#10;rgPxY5kuN4vNIh/lk/lmlKd1Pfq4rfLRfJt9mNXTuqrq7GegluVFKxjjKrAbhjPL/0782zO5jtV9&#10;PO99SN6ix4YB2eEfSUcxg37XSdhrdtnZQWSYxxh8ezth4B/3YD++8PUvAAAA//8DAFBLAwQUAAYA&#10;CAAAACEAoAkev90AAAAJAQAADwAAAGRycy9kb3ducmV2LnhtbEyPQU/DMAyF70j8h8hI3LZ0ZUxd&#10;aTrBJC67USbgmDWmrUicqsm69t9jxAFutt/T8/eK3eSsGHEInScFq2UCAqn2pqNGwfH1eZGBCFGT&#10;0dYTKpgxwK68vip0bvyFXnCsYiM4hEKuFbQx9rmUoW7R6bD0PRJrn35wOvI6NNIM+sLhzso0STbS&#10;6Y74Q6t73LdYf1Vnxyn379nTQWfHebbVx3a9fzuM5JS6vZkeH0BEnOKfGX7wGR1KZjr5M5kgrIJF&#10;ulmxlYc1V2DD9i5LQZx+D7Is5P8G5TcAAAD//wMAUEsBAi0AFAAGAAgAAAAhALaDOJL+AAAA4QEA&#10;ABMAAAAAAAAAAAAAAAAAAAAAAFtDb250ZW50X1R5cGVzXS54bWxQSwECLQAUAAYACAAAACEAOP0h&#10;/9YAAACUAQAACwAAAAAAAAAAAAAAAAAvAQAAX3JlbHMvLnJlbHNQSwECLQAUAAYACAAAACEA6iuP&#10;bxICAAApBAAADgAAAAAAAAAAAAAAAAAuAgAAZHJzL2Uyb0RvYy54bWxQSwECLQAUAAYACAAAACEA&#10;oAkev90AAAAJAQAADwAAAAAAAAAAAAAAAABsBAAAZHJzL2Rvd25yZXYueG1sUEsFBgAAAAAEAAQA&#10;8wAAAHYFAAAAAA==&#10;" o:allowincell="f" strokeweight="1.5pt"/>
          </w:pict>
        </mc:Fallback>
      </mc:AlternateContent>
    </w:r>
    <w:r>
      <w:rPr>
        <w:rFonts w:ascii="TH Sarabun New" w:hAnsi="TH Sarabun New" w:cs="TH Sarabun New"/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4581C564" wp14:editId="1E7E7123">
              <wp:simplePos x="0" y="0"/>
              <wp:positionH relativeFrom="column">
                <wp:posOffset>5320665</wp:posOffset>
              </wp:positionH>
              <wp:positionV relativeFrom="paragraph">
                <wp:posOffset>-30480</wp:posOffset>
              </wp:positionV>
              <wp:extent cx="0" cy="640715"/>
              <wp:effectExtent l="9525" t="18415" r="9525" b="17145"/>
              <wp:wrapNone/>
              <wp:docPr id="4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64071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35976C" id="Line 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8.95pt,-2.4pt" to="418.95pt,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bS5DwIAACgEAAAOAAAAZHJzL2Uyb0RvYy54bWysU8GO2jAQvVfqP1i+QxIaWIgIq4pAL7RF&#10;2u0HGNshVh3bsg0BVf33jp2AlvZSVc3BGdszb97MPC+fL61EZ26d0KrE2TjFiCuqmVDHEn973Y7m&#10;GDlPFCNSK17iK3f4efX+3bIzBZ/oRkvGLQIQ5YrOlLjx3hRJ4mjDW+LG2nAFl7W2LfGwtceEWdIB&#10;eiuTSZrOkk5bZqym3Dk4rfpLvIr4dc2p/1rXjnskSwzcfFxtXA9hTVZLUhwtMY2gAw3yDyxaIhQk&#10;vUNVxBN0suIPqFZQq52u/ZjqNtF1LSiPNUA1WfpbNS8NMTzWAs1x5t4m9/9g6Zfz3iLBSpxjpEgL&#10;I9oJxdEsdKYzrgCHtdrbUBu9qBez0/S7Q0qvG6KOPDJ8vRoIy0JE8hASNs4A/qH7rBn4kJPXsU2X&#10;2rYBEhqALnEa1/s0+MUj2h9SOJ3l6VM2jeCkuMUZ6/wnrlsUjBJLoBxxyXnnfOBBiptLSKP0VkgZ&#10;Zy0V6oDsIp2mMcJpKVi4DX7OHg9radGZBLnEb0j84Gb1SbGI1nDCNoPtiZC9DdmlCnhQCvAZrF4P&#10;PxbpYjPfzPNRPpltRnlaVaOP23U+mm2zp2n1oVqvq+xnoJblRSMY4yqwu2kzy/9u9sMr6VV1V+e9&#10;D8kjemwYkL39I+k4yzC+XggHza57e5sxyDE6D08n6P3tHuy3D3z1CwAA//8DAFBLAwQUAAYACAAA&#10;ACEAdwj41twAAAAJAQAADwAAAGRycy9kb3ducmV2LnhtbEyPwU7DMAyG70i8Q2Qkbls6GKMtTSeY&#10;xGU3ygQcvSa0FYlTNVnXvj1GHOBo+9fn7y+2k7NiNEPoPClYLRMQhmqvO2oUHF6fFymIEJE0Wk9G&#10;wWwCbMvLiwJz7c/0YsYqNoIhFHJU0MbY51KGujUOw9L3hvj26QeHkcehkXrAM8OdlTdJspEOO+IP&#10;LfZm15r6qzo5pty9p097TA/zbKuPbL1724/klLq+mh4fQEQzxb8w/OizOpTsdPQn0kFYBentfcZR&#10;BYs1V+DA7+KoINusQJaF/N+g/AYAAP//AwBQSwECLQAUAAYACAAAACEAtoM4kv4AAADhAQAAEwAA&#10;AAAAAAAAAAAAAAAAAAAAW0NvbnRlbnRfVHlwZXNdLnhtbFBLAQItABQABgAIAAAAIQA4/SH/1gAA&#10;AJQBAAALAAAAAAAAAAAAAAAAAC8BAABfcmVscy8ucmVsc1BLAQItABQABgAIAAAAIQCu0bS5DwIA&#10;ACgEAAAOAAAAAAAAAAAAAAAAAC4CAABkcnMvZTJvRG9jLnhtbFBLAQItABQABgAIAAAAIQB3CPjW&#10;3AAAAAkBAAAPAAAAAAAAAAAAAAAAAGkEAABkcnMvZG93bnJldi54bWxQSwUGAAAAAAQABADzAAAA&#10;cgUAAAAA&#10;" o:allowincell="f" strokeweight="1.5pt"/>
          </w:pict>
        </mc:Fallback>
      </mc:AlternateContent>
    </w:r>
    <w:r>
      <w:rPr>
        <w:rFonts w:ascii="TH Sarabun New" w:hAnsi="TH Sarabun New" w:cs="TH Sarabun New"/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3C6FD17" wp14:editId="33E85018">
              <wp:simplePos x="0" y="0"/>
              <wp:positionH relativeFrom="column">
                <wp:posOffset>565785</wp:posOffset>
              </wp:positionH>
              <wp:positionV relativeFrom="paragraph">
                <wp:posOffset>-30480</wp:posOffset>
              </wp:positionV>
              <wp:extent cx="0" cy="640080"/>
              <wp:effectExtent l="17145" t="18415" r="11430" b="17780"/>
              <wp:wrapNone/>
              <wp:docPr id="3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6400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8A46037" id="Line 7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.55pt,-2.4pt" to="44.55pt,4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/wrEgIAACgEAAAOAAAAZHJzL2Uyb0RvYy54bWysU8GO2jAQvVfqP1i+QxI2y0JEWFUJ9EK7&#10;SLv9AGM7xKpjW7YhoKr/3rEDiG0vVdUcnLFn5vnNvPHi+dRJdOTWCa1KnI1TjLiimgm1L/G3t/Vo&#10;hpHzRDEiteIlPnOHn5cfPyx6U/CJbrVk3CIAUa7oTYlb702RJI62vCNurA1X4Gy07YiHrd0nzJIe&#10;0DuZTNJ0mvTaMmM15c7BaT048TLiNw2n/qVpHPdIlhi4+bjauO7CmiwXpNhbYlpBLzTIP7DoiFBw&#10;6Q2qJp6ggxV/QHWCWu1048dUd4luGkF5rAGqydLfqnltieGxFmiOM7c2uf8HS78etxYJVuIHjBTp&#10;QKKNUBw9hc70xhUQUKmtDbXRk3o1G02/O6R01RK155Hh29lAWhYykncpYeMM4O/6L5pBDDl4Hdt0&#10;amwXIKEB6BTVON/U4CeP6HBI4XSap+ksCpWQ4ppnrPOfue5QMEosgXLEJceN84EHKa4h4Rql10LK&#10;qLVUqAey8/QxjRlOS8GCN8Q5u99V0qIjCeMSv1gVeO7DrD4oFtFaTtjqYnsi5GDD7VIFPCgF+Fys&#10;YR5+zNP5araa5aN8Ml2N8rSuR5/WVT6arrOnx/qhrqo6+xmoZXnRCsa4Cuyus5nlf6f95ZUMU3Wb&#10;zlsfkvfosWFA9vqPpKOWQb5hEHaanbf2qjGMYwy+PJ0w7/d7sO8f+PIXAAAA//8DAFBLAwQUAAYA&#10;CAAAACEATgdUPNoAAAAHAQAADwAAAGRycy9kb3ducmV2LnhtbEyPwU7DMBBE75X4B2uRuLVOUamS&#10;EKeCSlx6I62A4zY2SYS9jmI3Tf6ehQscRzN6+7bYTc6K0Qyh86RgvUpAGKq97qhRcDq+LFMQISJp&#10;tJ6MgtkE2JU3iwJz7a/0asYqNoIhFHJU0MbY51KGujUOw8r3hrj79IPDyHFopB7wynBn5X2SbKXD&#10;jvhCi73Zt6b+qi6OKQ/v6fMB09M82+oj2+zfDiM5pe5up6dHENFM8W8MP/qsDiU7nf2FdBBWQZqt&#10;ealgueEPuP/NZwXZNgFZFvK/f/kNAAD//wMAUEsBAi0AFAAGAAgAAAAhALaDOJL+AAAA4QEAABMA&#10;AAAAAAAAAAAAAAAAAAAAAFtDb250ZW50X1R5cGVzXS54bWxQSwECLQAUAAYACAAAACEAOP0h/9YA&#10;AACUAQAACwAAAAAAAAAAAAAAAAAvAQAAX3JlbHMvLnJlbHNQSwECLQAUAAYACAAAACEAe5P8KxIC&#10;AAAoBAAADgAAAAAAAAAAAAAAAAAuAgAAZHJzL2Uyb0RvYy54bWxQSwECLQAUAAYACAAAACEATgdU&#10;PNoAAAAHAQAADwAAAAAAAAAAAAAAAABsBAAAZHJzL2Rvd25yZXYueG1sUEsFBgAAAAAEAAQA8wAA&#10;AHMFAAAAAA==&#10;" o:allowincell="f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3BC362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50206BE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DB46A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63F29EF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0BBC9BB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C5A25F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C9CF9D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F388ED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B086B7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7890870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3C63F78"/>
    <w:multiLevelType w:val="hybridMultilevel"/>
    <w:tmpl w:val="5C9E7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906805"/>
    <w:multiLevelType w:val="hybridMultilevel"/>
    <w:tmpl w:val="0B040802"/>
    <w:lvl w:ilvl="0" w:tplc="61F44AD4">
      <w:numFmt w:val="bullet"/>
      <w:lvlText w:val="-"/>
      <w:lvlJc w:val="left"/>
      <w:pPr>
        <w:ind w:left="72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3649F1"/>
    <w:multiLevelType w:val="hybridMultilevel"/>
    <w:tmpl w:val="3280A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A847AE"/>
    <w:multiLevelType w:val="hybridMultilevel"/>
    <w:tmpl w:val="5282A90E"/>
    <w:lvl w:ilvl="0" w:tplc="F39A04EC">
      <w:numFmt w:val="bullet"/>
      <w:lvlText w:val="-"/>
      <w:lvlJc w:val="left"/>
      <w:pPr>
        <w:ind w:left="720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491F51"/>
    <w:multiLevelType w:val="hybridMultilevel"/>
    <w:tmpl w:val="CBA4D9F8"/>
    <w:lvl w:ilvl="0" w:tplc="55E48F9C">
      <w:numFmt w:val="bullet"/>
      <w:lvlText w:val="-"/>
      <w:lvlJc w:val="left"/>
      <w:pPr>
        <w:ind w:left="72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5703587">
    <w:abstractNumId w:val="9"/>
  </w:num>
  <w:num w:numId="2" w16cid:durableId="979767690">
    <w:abstractNumId w:val="7"/>
  </w:num>
  <w:num w:numId="3" w16cid:durableId="184827768">
    <w:abstractNumId w:val="6"/>
  </w:num>
  <w:num w:numId="4" w16cid:durableId="1407414653">
    <w:abstractNumId w:val="5"/>
  </w:num>
  <w:num w:numId="5" w16cid:durableId="1562669138">
    <w:abstractNumId w:val="4"/>
  </w:num>
  <w:num w:numId="6" w16cid:durableId="401560872">
    <w:abstractNumId w:val="8"/>
  </w:num>
  <w:num w:numId="7" w16cid:durableId="1094323938">
    <w:abstractNumId w:val="3"/>
  </w:num>
  <w:num w:numId="8" w16cid:durableId="920597729">
    <w:abstractNumId w:val="2"/>
  </w:num>
  <w:num w:numId="9" w16cid:durableId="1743331582">
    <w:abstractNumId w:val="1"/>
  </w:num>
  <w:num w:numId="10" w16cid:durableId="145364017">
    <w:abstractNumId w:val="0"/>
  </w:num>
  <w:num w:numId="11" w16cid:durableId="81492002">
    <w:abstractNumId w:val="9"/>
  </w:num>
  <w:num w:numId="12" w16cid:durableId="30231136">
    <w:abstractNumId w:val="7"/>
  </w:num>
  <w:num w:numId="13" w16cid:durableId="1914314332">
    <w:abstractNumId w:val="6"/>
  </w:num>
  <w:num w:numId="14" w16cid:durableId="1125002933">
    <w:abstractNumId w:val="5"/>
  </w:num>
  <w:num w:numId="15" w16cid:durableId="1836721791">
    <w:abstractNumId w:val="4"/>
  </w:num>
  <w:num w:numId="16" w16cid:durableId="2022513563">
    <w:abstractNumId w:val="8"/>
  </w:num>
  <w:num w:numId="17" w16cid:durableId="1621452677">
    <w:abstractNumId w:val="3"/>
  </w:num>
  <w:num w:numId="18" w16cid:durableId="1686974266">
    <w:abstractNumId w:val="2"/>
  </w:num>
  <w:num w:numId="19" w16cid:durableId="334116262">
    <w:abstractNumId w:val="1"/>
  </w:num>
  <w:num w:numId="20" w16cid:durableId="245891371">
    <w:abstractNumId w:val="0"/>
  </w:num>
  <w:num w:numId="21" w16cid:durableId="2056346306">
    <w:abstractNumId w:val="9"/>
  </w:num>
  <w:num w:numId="22" w16cid:durableId="1894269566">
    <w:abstractNumId w:val="7"/>
  </w:num>
  <w:num w:numId="23" w16cid:durableId="104471054">
    <w:abstractNumId w:val="6"/>
  </w:num>
  <w:num w:numId="24" w16cid:durableId="1208223994">
    <w:abstractNumId w:val="5"/>
  </w:num>
  <w:num w:numId="25" w16cid:durableId="1140877738">
    <w:abstractNumId w:val="4"/>
  </w:num>
  <w:num w:numId="26" w16cid:durableId="1731539453">
    <w:abstractNumId w:val="8"/>
  </w:num>
  <w:num w:numId="27" w16cid:durableId="315888795">
    <w:abstractNumId w:val="3"/>
  </w:num>
  <w:num w:numId="28" w16cid:durableId="38481831">
    <w:abstractNumId w:val="2"/>
  </w:num>
  <w:num w:numId="29" w16cid:durableId="1981685026">
    <w:abstractNumId w:val="1"/>
  </w:num>
  <w:num w:numId="30" w16cid:durableId="541599437">
    <w:abstractNumId w:val="0"/>
  </w:num>
  <w:num w:numId="31" w16cid:durableId="1535653106">
    <w:abstractNumId w:val="9"/>
  </w:num>
  <w:num w:numId="32" w16cid:durableId="40448783">
    <w:abstractNumId w:val="7"/>
  </w:num>
  <w:num w:numId="33" w16cid:durableId="227694697">
    <w:abstractNumId w:val="6"/>
  </w:num>
  <w:num w:numId="34" w16cid:durableId="1882865090">
    <w:abstractNumId w:val="5"/>
  </w:num>
  <w:num w:numId="35" w16cid:durableId="1363439361">
    <w:abstractNumId w:val="4"/>
  </w:num>
  <w:num w:numId="36" w16cid:durableId="1716467526">
    <w:abstractNumId w:val="8"/>
  </w:num>
  <w:num w:numId="37" w16cid:durableId="1296330076">
    <w:abstractNumId w:val="3"/>
  </w:num>
  <w:num w:numId="38" w16cid:durableId="1425032752">
    <w:abstractNumId w:val="2"/>
  </w:num>
  <w:num w:numId="39" w16cid:durableId="1145319979">
    <w:abstractNumId w:val="1"/>
  </w:num>
  <w:num w:numId="40" w16cid:durableId="622659966">
    <w:abstractNumId w:val="0"/>
  </w:num>
  <w:num w:numId="41" w16cid:durableId="1351830425">
    <w:abstractNumId w:val="12"/>
  </w:num>
  <w:num w:numId="42" w16cid:durableId="1720590695">
    <w:abstractNumId w:val="10"/>
  </w:num>
  <w:num w:numId="43" w16cid:durableId="1982268885">
    <w:abstractNumId w:val="13"/>
  </w:num>
  <w:num w:numId="44" w16cid:durableId="1358503988">
    <w:abstractNumId w:val="11"/>
  </w:num>
  <w:num w:numId="45" w16cid:durableId="733621681">
    <w:abstractNumId w:val="1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54"/>
  <w:drawingGridHorizontalSpacing w:val="140"/>
  <w:displayHorizontalDrawingGridEvery w:val="0"/>
  <w:displayVerticalDrawingGridEvery w:val="0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52C"/>
    <w:rsid w:val="00005436"/>
    <w:rsid w:val="00011E96"/>
    <w:rsid w:val="000229EA"/>
    <w:rsid w:val="00023A26"/>
    <w:rsid w:val="00023D51"/>
    <w:rsid w:val="00025583"/>
    <w:rsid w:val="00035A69"/>
    <w:rsid w:val="0003655B"/>
    <w:rsid w:val="00040F07"/>
    <w:rsid w:val="000463B7"/>
    <w:rsid w:val="00052FB4"/>
    <w:rsid w:val="00062968"/>
    <w:rsid w:val="00063819"/>
    <w:rsid w:val="00063BC5"/>
    <w:rsid w:val="00072A91"/>
    <w:rsid w:val="000746B9"/>
    <w:rsid w:val="00075449"/>
    <w:rsid w:val="000838B1"/>
    <w:rsid w:val="000841D3"/>
    <w:rsid w:val="00085E1A"/>
    <w:rsid w:val="00095D9E"/>
    <w:rsid w:val="000A5AEC"/>
    <w:rsid w:val="000B1BBD"/>
    <w:rsid w:val="000C4E14"/>
    <w:rsid w:val="000D482A"/>
    <w:rsid w:val="000E0DF5"/>
    <w:rsid w:val="000E3A34"/>
    <w:rsid w:val="000E497E"/>
    <w:rsid w:val="000F51DA"/>
    <w:rsid w:val="000F5F52"/>
    <w:rsid w:val="0012052C"/>
    <w:rsid w:val="00121B71"/>
    <w:rsid w:val="00123485"/>
    <w:rsid w:val="0012468D"/>
    <w:rsid w:val="00126B91"/>
    <w:rsid w:val="00130423"/>
    <w:rsid w:val="00151FD0"/>
    <w:rsid w:val="00153A80"/>
    <w:rsid w:val="001570FC"/>
    <w:rsid w:val="001624DF"/>
    <w:rsid w:val="00162EED"/>
    <w:rsid w:val="00162F64"/>
    <w:rsid w:val="00175012"/>
    <w:rsid w:val="0018362B"/>
    <w:rsid w:val="00184B14"/>
    <w:rsid w:val="001850A5"/>
    <w:rsid w:val="001A775E"/>
    <w:rsid w:val="001B6E29"/>
    <w:rsid w:val="001C7AF4"/>
    <w:rsid w:val="001E2D33"/>
    <w:rsid w:val="001F109B"/>
    <w:rsid w:val="001F1879"/>
    <w:rsid w:val="001F6C03"/>
    <w:rsid w:val="00211F73"/>
    <w:rsid w:val="002176BB"/>
    <w:rsid w:val="0022045E"/>
    <w:rsid w:val="00221048"/>
    <w:rsid w:val="00232E3A"/>
    <w:rsid w:val="0023374F"/>
    <w:rsid w:val="00233942"/>
    <w:rsid w:val="0023457C"/>
    <w:rsid w:val="00241F5B"/>
    <w:rsid w:val="002430DA"/>
    <w:rsid w:val="00244316"/>
    <w:rsid w:val="00250E6D"/>
    <w:rsid w:val="002568C5"/>
    <w:rsid w:val="0026070F"/>
    <w:rsid w:val="002638DE"/>
    <w:rsid w:val="00265D4F"/>
    <w:rsid w:val="00267A94"/>
    <w:rsid w:val="002703CC"/>
    <w:rsid w:val="00271D52"/>
    <w:rsid w:val="00276D40"/>
    <w:rsid w:val="00281A71"/>
    <w:rsid w:val="00282914"/>
    <w:rsid w:val="00285239"/>
    <w:rsid w:val="002863A4"/>
    <w:rsid w:val="002978B8"/>
    <w:rsid w:val="002A021D"/>
    <w:rsid w:val="002A0362"/>
    <w:rsid w:val="002A5B12"/>
    <w:rsid w:val="002B3A4D"/>
    <w:rsid w:val="002C4661"/>
    <w:rsid w:val="002D107E"/>
    <w:rsid w:val="002D651C"/>
    <w:rsid w:val="002E1EC2"/>
    <w:rsid w:val="002F5491"/>
    <w:rsid w:val="002F6855"/>
    <w:rsid w:val="0030040B"/>
    <w:rsid w:val="00310184"/>
    <w:rsid w:val="00312447"/>
    <w:rsid w:val="00316F5F"/>
    <w:rsid w:val="00317B64"/>
    <w:rsid w:val="00317BFB"/>
    <w:rsid w:val="00323E8B"/>
    <w:rsid w:val="003335D2"/>
    <w:rsid w:val="00334C72"/>
    <w:rsid w:val="003369CF"/>
    <w:rsid w:val="00337644"/>
    <w:rsid w:val="00342420"/>
    <w:rsid w:val="00343890"/>
    <w:rsid w:val="00357B98"/>
    <w:rsid w:val="003717D7"/>
    <w:rsid w:val="003760C3"/>
    <w:rsid w:val="003770F4"/>
    <w:rsid w:val="00380B76"/>
    <w:rsid w:val="003867C1"/>
    <w:rsid w:val="00386E52"/>
    <w:rsid w:val="003874B0"/>
    <w:rsid w:val="0039147F"/>
    <w:rsid w:val="003A1E63"/>
    <w:rsid w:val="003C3525"/>
    <w:rsid w:val="003C3E64"/>
    <w:rsid w:val="003D45E0"/>
    <w:rsid w:val="003E2A70"/>
    <w:rsid w:val="003F3E19"/>
    <w:rsid w:val="003F68AD"/>
    <w:rsid w:val="0040016B"/>
    <w:rsid w:val="004008D5"/>
    <w:rsid w:val="004012AD"/>
    <w:rsid w:val="00406349"/>
    <w:rsid w:val="00407599"/>
    <w:rsid w:val="00417ED2"/>
    <w:rsid w:val="00422F99"/>
    <w:rsid w:val="0042652D"/>
    <w:rsid w:val="00430DB8"/>
    <w:rsid w:val="004423D8"/>
    <w:rsid w:val="00451666"/>
    <w:rsid w:val="00451C0D"/>
    <w:rsid w:val="0046494D"/>
    <w:rsid w:val="00464CC4"/>
    <w:rsid w:val="004655C9"/>
    <w:rsid w:val="004704DE"/>
    <w:rsid w:val="00477FA6"/>
    <w:rsid w:val="00485DD1"/>
    <w:rsid w:val="004923E3"/>
    <w:rsid w:val="004B2A7E"/>
    <w:rsid w:val="004B78BF"/>
    <w:rsid w:val="004C00D6"/>
    <w:rsid w:val="004C1BBB"/>
    <w:rsid w:val="004C1DC7"/>
    <w:rsid w:val="004D408F"/>
    <w:rsid w:val="004D486D"/>
    <w:rsid w:val="004D65D4"/>
    <w:rsid w:val="004D70D6"/>
    <w:rsid w:val="004E25C0"/>
    <w:rsid w:val="004F06CA"/>
    <w:rsid w:val="004F414B"/>
    <w:rsid w:val="004F6E3B"/>
    <w:rsid w:val="004F73D1"/>
    <w:rsid w:val="00503E94"/>
    <w:rsid w:val="00507F28"/>
    <w:rsid w:val="0051670A"/>
    <w:rsid w:val="00520D59"/>
    <w:rsid w:val="005219B5"/>
    <w:rsid w:val="00522115"/>
    <w:rsid w:val="00526AF0"/>
    <w:rsid w:val="00527900"/>
    <w:rsid w:val="00532627"/>
    <w:rsid w:val="00536793"/>
    <w:rsid w:val="005369B3"/>
    <w:rsid w:val="00544F10"/>
    <w:rsid w:val="00545992"/>
    <w:rsid w:val="0054662D"/>
    <w:rsid w:val="005501AD"/>
    <w:rsid w:val="00574288"/>
    <w:rsid w:val="00574A6B"/>
    <w:rsid w:val="005801C8"/>
    <w:rsid w:val="00582D99"/>
    <w:rsid w:val="00584DB7"/>
    <w:rsid w:val="0058676E"/>
    <w:rsid w:val="005928DB"/>
    <w:rsid w:val="00594B8B"/>
    <w:rsid w:val="0059755F"/>
    <w:rsid w:val="005A077B"/>
    <w:rsid w:val="005A23CF"/>
    <w:rsid w:val="005A51E9"/>
    <w:rsid w:val="005B2514"/>
    <w:rsid w:val="005B53D1"/>
    <w:rsid w:val="005D0457"/>
    <w:rsid w:val="005D0D27"/>
    <w:rsid w:val="005D1CEC"/>
    <w:rsid w:val="005D4CFC"/>
    <w:rsid w:val="005D7599"/>
    <w:rsid w:val="005E38F9"/>
    <w:rsid w:val="005E79B1"/>
    <w:rsid w:val="005F3A75"/>
    <w:rsid w:val="005F7B5D"/>
    <w:rsid w:val="0060003B"/>
    <w:rsid w:val="006052BB"/>
    <w:rsid w:val="006104A6"/>
    <w:rsid w:val="00612768"/>
    <w:rsid w:val="0061524E"/>
    <w:rsid w:val="0061575A"/>
    <w:rsid w:val="006170B9"/>
    <w:rsid w:val="006271B7"/>
    <w:rsid w:val="0063044E"/>
    <w:rsid w:val="00633ED3"/>
    <w:rsid w:val="006367B9"/>
    <w:rsid w:val="006403C7"/>
    <w:rsid w:val="00640B38"/>
    <w:rsid w:val="006417D2"/>
    <w:rsid w:val="00673672"/>
    <w:rsid w:val="0067541B"/>
    <w:rsid w:val="00676E7D"/>
    <w:rsid w:val="00682ECA"/>
    <w:rsid w:val="006874B4"/>
    <w:rsid w:val="00693DB2"/>
    <w:rsid w:val="00697435"/>
    <w:rsid w:val="006A14EA"/>
    <w:rsid w:val="006C2D50"/>
    <w:rsid w:val="006C75CB"/>
    <w:rsid w:val="006D16D3"/>
    <w:rsid w:val="006D221F"/>
    <w:rsid w:val="006D3FD8"/>
    <w:rsid w:val="006D7FFD"/>
    <w:rsid w:val="006E0D36"/>
    <w:rsid w:val="006E3482"/>
    <w:rsid w:val="006E623A"/>
    <w:rsid w:val="006F5459"/>
    <w:rsid w:val="00706F1E"/>
    <w:rsid w:val="00713B8F"/>
    <w:rsid w:val="007241E2"/>
    <w:rsid w:val="0072758E"/>
    <w:rsid w:val="00730015"/>
    <w:rsid w:val="00730834"/>
    <w:rsid w:val="00732046"/>
    <w:rsid w:val="00735738"/>
    <w:rsid w:val="0073648C"/>
    <w:rsid w:val="00737291"/>
    <w:rsid w:val="00770BA6"/>
    <w:rsid w:val="00774AF1"/>
    <w:rsid w:val="0078244F"/>
    <w:rsid w:val="007841C2"/>
    <w:rsid w:val="007854DB"/>
    <w:rsid w:val="00787220"/>
    <w:rsid w:val="00787B46"/>
    <w:rsid w:val="00790340"/>
    <w:rsid w:val="007919AF"/>
    <w:rsid w:val="007A0780"/>
    <w:rsid w:val="007A43A4"/>
    <w:rsid w:val="007A5432"/>
    <w:rsid w:val="007A62FA"/>
    <w:rsid w:val="007A7A9A"/>
    <w:rsid w:val="007B15D6"/>
    <w:rsid w:val="007B38CF"/>
    <w:rsid w:val="007C4191"/>
    <w:rsid w:val="007E4290"/>
    <w:rsid w:val="007F7DB7"/>
    <w:rsid w:val="00815385"/>
    <w:rsid w:val="00830829"/>
    <w:rsid w:val="00832EF4"/>
    <w:rsid w:val="008333BF"/>
    <w:rsid w:val="00835BFD"/>
    <w:rsid w:val="00840634"/>
    <w:rsid w:val="0084258B"/>
    <w:rsid w:val="00843E14"/>
    <w:rsid w:val="008473A2"/>
    <w:rsid w:val="00851F73"/>
    <w:rsid w:val="008558B9"/>
    <w:rsid w:val="0085616B"/>
    <w:rsid w:val="00861C13"/>
    <w:rsid w:val="00867980"/>
    <w:rsid w:val="00872FEE"/>
    <w:rsid w:val="00876A8F"/>
    <w:rsid w:val="0088044F"/>
    <w:rsid w:val="00884B5F"/>
    <w:rsid w:val="008862EE"/>
    <w:rsid w:val="00887E80"/>
    <w:rsid w:val="00895BF2"/>
    <w:rsid w:val="00896349"/>
    <w:rsid w:val="008A7E90"/>
    <w:rsid w:val="008B408D"/>
    <w:rsid w:val="008B6285"/>
    <w:rsid w:val="008B7EC6"/>
    <w:rsid w:val="008D4AF8"/>
    <w:rsid w:val="008D6AE9"/>
    <w:rsid w:val="008E1EE6"/>
    <w:rsid w:val="008F0978"/>
    <w:rsid w:val="008F34CF"/>
    <w:rsid w:val="00900223"/>
    <w:rsid w:val="0090415A"/>
    <w:rsid w:val="00914EBD"/>
    <w:rsid w:val="009279F2"/>
    <w:rsid w:val="00927BE4"/>
    <w:rsid w:val="00934B57"/>
    <w:rsid w:val="00935C84"/>
    <w:rsid w:val="0093757C"/>
    <w:rsid w:val="009410A1"/>
    <w:rsid w:val="00946582"/>
    <w:rsid w:val="00960EB5"/>
    <w:rsid w:val="00961DE9"/>
    <w:rsid w:val="0096751A"/>
    <w:rsid w:val="00970FF1"/>
    <w:rsid w:val="00974087"/>
    <w:rsid w:val="00975ECD"/>
    <w:rsid w:val="009844CE"/>
    <w:rsid w:val="00987C18"/>
    <w:rsid w:val="00996C92"/>
    <w:rsid w:val="009A1F28"/>
    <w:rsid w:val="009A620D"/>
    <w:rsid w:val="009B0499"/>
    <w:rsid w:val="009B0A50"/>
    <w:rsid w:val="009B1B6E"/>
    <w:rsid w:val="009B29FC"/>
    <w:rsid w:val="009B32BA"/>
    <w:rsid w:val="009B5D09"/>
    <w:rsid w:val="009B6BDC"/>
    <w:rsid w:val="009C5978"/>
    <w:rsid w:val="009D0BF4"/>
    <w:rsid w:val="009E1541"/>
    <w:rsid w:val="009E3AF5"/>
    <w:rsid w:val="009E548D"/>
    <w:rsid w:val="009F349D"/>
    <w:rsid w:val="00A0033F"/>
    <w:rsid w:val="00A07AB6"/>
    <w:rsid w:val="00A11047"/>
    <w:rsid w:val="00A15D45"/>
    <w:rsid w:val="00A23B8B"/>
    <w:rsid w:val="00A254E3"/>
    <w:rsid w:val="00A278EC"/>
    <w:rsid w:val="00A32FFA"/>
    <w:rsid w:val="00A40698"/>
    <w:rsid w:val="00A5520E"/>
    <w:rsid w:val="00A60385"/>
    <w:rsid w:val="00A63158"/>
    <w:rsid w:val="00A670E3"/>
    <w:rsid w:val="00A726AF"/>
    <w:rsid w:val="00A80B46"/>
    <w:rsid w:val="00A900D9"/>
    <w:rsid w:val="00A905E2"/>
    <w:rsid w:val="00A9281E"/>
    <w:rsid w:val="00AA09E3"/>
    <w:rsid w:val="00AA5BAE"/>
    <w:rsid w:val="00AA635C"/>
    <w:rsid w:val="00AB7332"/>
    <w:rsid w:val="00AB75B0"/>
    <w:rsid w:val="00AB7B74"/>
    <w:rsid w:val="00AD073C"/>
    <w:rsid w:val="00AD7211"/>
    <w:rsid w:val="00AE28A7"/>
    <w:rsid w:val="00AF1A71"/>
    <w:rsid w:val="00AF48B8"/>
    <w:rsid w:val="00AF491C"/>
    <w:rsid w:val="00AF5602"/>
    <w:rsid w:val="00B02C82"/>
    <w:rsid w:val="00B036D2"/>
    <w:rsid w:val="00B06C97"/>
    <w:rsid w:val="00B106A1"/>
    <w:rsid w:val="00B1150E"/>
    <w:rsid w:val="00B12F14"/>
    <w:rsid w:val="00B154EA"/>
    <w:rsid w:val="00B262BF"/>
    <w:rsid w:val="00B35602"/>
    <w:rsid w:val="00B360D6"/>
    <w:rsid w:val="00B41774"/>
    <w:rsid w:val="00B41D7E"/>
    <w:rsid w:val="00B42304"/>
    <w:rsid w:val="00B45807"/>
    <w:rsid w:val="00B50CFA"/>
    <w:rsid w:val="00B60FB4"/>
    <w:rsid w:val="00B618E2"/>
    <w:rsid w:val="00B67F43"/>
    <w:rsid w:val="00B71E60"/>
    <w:rsid w:val="00B73F5F"/>
    <w:rsid w:val="00B778EF"/>
    <w:rsid w:val="00B77EBF"/>
    <w:rsid w:val="00B87BAC"/>
    <w:rsid w:val="00BA32A0"/>
    <w:rsid w:val="00BB2A91"/>
    <w:rsid w:val="00BB2C0D"/>
    <w:rsid w:val="00BB7638"/>
    <w:rsid w:val="00BC4512"/>
    <w:rsid w:val="00BC572D"/>
    <w:rsid w:val="00BD0752"/>
    <w:rsid w:val="00BD4A8A"/>
    <w:rsid w:val="00BE0A19"/>
    <w:rsid w:val="00BE3729"/>
    <w:rsid w:val="00BE57F6"/>
    <w:rsid w:val="00BE6B53"/>
    <w:rsid w:val="00BF0789"/>
    <w:rsid w:val="00BF5F4B"/>
    <w:rsid w:val="00BF5F93"/>
    <w:rsid w:val="00BF77DD"/>
    <w:rsid w:val="00C048A4"/>
    <w:rsid w:val="00C06DAB"/>
    <w:rsid w:val="00C07F65"/>
    <w:rsid w:val="00C3032B"/>
    <w:rsid w:val="00C3196D"/>
    <w:rsid w:val="00C361FE"/>
    <w:rsid w:val="00C40E49"/>
    <w:rsid w:val="00C42590"/>
    <w:rsid w:val="00C51023"/>
    <w:rsid w:val="00C6373E"/>
    <w:rsid w:val="00C67E0B"/>
    <w:rsid w:val="00C813BB"/>
    <w:rsid w:val="00C81E80"/>
    <w:rsid w:val="00C8512A"/>
    <w:rsid w:val="00C86E9F"/>
    <w:rsid w:val="00C92225"/>
    <w:rsid w:val="00C96D8A"/>
    <w:rsid w:val="00C97929"/>
    <w:rsid w:val="00CA1FC4"/>
    <w:rsid w:val="00CA4285"/>
    <w:rsid w:val="00CA4D30"/>
    <w:rsid w:val="00CA6D05"/>
    <w:rsid w:val="00CA70E3"/>
    <w:rsid w:val="00CB17BB"/>
    <w:rsid w:val="00CB521D"/>
    <w:rsid w:val="00CB7F59"/>
    <w:rsid w:val="00CC467C"/>
    <w:rsid w:val="00CD051F"/>
    <w:rsid w:val="00CD43D4"/>
    <w:rsid w:val="00CD5580"/>
    <w:rsid w:val="00CE1651"/>
    <w:rsid w:val="00CE2353"/>
    <w:rsid w:val="00CE4714"/>
    <w:rsid w:val="00CF51D6"/>
    <w:rsid w:val="00CF780E"/>
    <w:rsid w:val="00CF7D52"/>
    <w:rsid w:val="00D01138"/>
    <w:rsid w:val="00D0322A"/>
    <w:rsid w:val="00D1040A"/>
    <w:rsid w:val="00D167F5"/>
    <w:rsid w:val="00D21065"/>
    <w:rsid w:val="00D220F5"/>
    <w:rsid w:val="00D227E0"/>
    <w:rsid w:val="00D42DD7"/>
    <w:rsid w:val="00D4547F"/>
    <w:rsid w:val="00D46364"/>
    <w:rsid w:val="00D46627"/>
    <w:rsid w:val="00D60706"/>
    <w:rsid w:val="00D62472"/>
    <w:rsid w:val="00D65F9E"/>
    <w:rsid w:val="00D8191E"/>
    <w:rsid w:val="00D81A9A"/>
    <w:rsid w:val="00D8395F"/>
    <w:rsid w:val="00D85665"/>
    <w:rsid w:val="00D90DE9"/>
    <w:rsid w:val="00D9122A"/>
    <w:rsid w:val="00D91D3D"/>
    <w:rsid w:val="00D92FF7"/>
    <w:rsid w:val="00D94500"/>
    <w:rsid w:val="00D95735"/>
    <w:rsid w:val="00DA05B6"/>
    <w:rsid w:val="00DA273B"/>
    <w:rsid w:val="00DA3B2B"/>
    <w:rsid w:val="00DB4184"/>
    <w:rsid w:val="00DB7B3D"/>
    <w:rsid w:val="00DC5F3C"/>
    <w:rsid w:val="00DD14B1"/>
    <w:rsid w:val="00DD5981"/>
    <w:rsid w:val="00DE5720"/>
    <w:rsid w:val="00DF3603"/>
    <w:rsid w:val="00DF65D5"/>
    <w:rsid w:val="00DF665F"/>
    <w:rsid w:val="00E032FF"/>
    <w:rsid w:val="00E04219"/>
    <w:rsid w:val="00E0470C"/>
    <w:rsid w:val="00E14B57"/>
    <w:rsid w:val="00E24773"/>
    <w:rsid w:val="00E27037"/>
    <w:rsid w:val="00E273EA"/>
    <w:rsid w:val="00E31361"/>
    <w:rsid w:val="00E31A76"/>
    <w:rsid w:val="00E37822"/>
    <w:rsid w:val="00E428B4"/>
    <w:rsid w:val="00E43BE0"/>
    <w:rsid w:val="00E43F1E"/>
    <w:rsid w:val="00E53441"/>
    <w:rsid w:val="00E57083"/>
    <w:rsid w:val="00E755A1"/>
    <w:rsid w:val="00E81182"/>
    <w:rsid w:val="00E9105B"/>
    <w:rsid w:val="00E964A5"/>
    <w:rsid w:val="00EA0F4D"/>
    <w:rsid w:val="00EA41AD"/>
    <w:rsid w:val="00EB5248"/>
    <w:rsid w:val="00EC0815"/>
    <w:rsid w:val="00EC30AB"/>
    <w:rsid w:val="00EE3CE5"/>
    <w:rsid w:val="00EE697E"/>
    <w:rsid w:val="00F03608"/>
    <w:rsid w:val="00F14847"/>
    <w:rsid w:val="00F17D60"/>
    <w:rsid w:val="00F211A7"/>
    <w:rsid w:val="00F25021"/>
    <w:rsid w:val="00F41158"/>
    <w:rsid w:val="00F5579B"/>
    <w:rsid w:val="00F572A6"/>
    <w:rsid w:val="00F64868"/>
    <w:rsid w:val="00F648D5"/>
    <w:rsid w:val="00F65E9C"/>
    <w:rsid w:val="00F7592E"/>
    <w:rsid w:val="00F82E12"/>
    <w:rsid w:val="00F83B15"/>
    <w:rsid w:val="00F91E7C"/>
    <w:rsid w:val="00F94A31"/>
    <w:rsid w:val="00F9562A"/>
    <w:rsid w:val="00F95F26"/>
    <w:rsid w:val="00FA5086"/>
    <w:rsid w:val="00FA7B04"/>
    <w:rsid w:val="00FB3F23"/>
    <w:rsid w:val="00FD215E"/>
    <w:rsid w:val="00FD3909"/>
    <w:rsid w:val="00FE1909"/>
    <w:rsid w:val="00FF5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1C1B99D"/>
  <w15:docId w15:val="{EA6BE097-07B7-4F1B-81FC-8D817F975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rdia New" w:eastAsia="Cordia New" w:hAnsi="Cordia New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semiHidden="1" w:uiPriority="35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5ECD"/>
    <w:rPr>
      <w:rFonts w:cs="Cordia New"/>
      <w:sz w:val="28"/>
      <w:szCs w:val="28"/>
    </w:rPr>
  </w:style>
  <w:style w:type="paragraph" w:styleId="1">
    <w:name w:val="heading 1"/>
    <w:basedOn w:val="a"/>
    <w:next w:val="a"/>
    <w:link w:val="10"/>
    <w:uiPriority w:val="99"/>
    <w:qFormat/>
    <w:rsid w:val="00E53441"/>
    <w:pPr>
      <w:keepNext/>
      <w:outlineLvl w:val="0"/>
    </w:pPr>
    <w:rPr>
      <w:b/>
      <w:bCs/>
      <w:u w:val="single"/>
    </w:rPr>
  </w:style>
  <w:style w:type="paragraph" w:styleId="2">
    <w:name w:val="heading 2"/>
    <w:basedOn w:val="a"/>
    <w:next w:val="a"/>
    <w:link w:val="20"/>
    <w:uiPriority w:val="99"/>
    <w:qFormat/>
    <w:rsid w:val="00E53441"/>
    <w:pPr>
      <w:keepNext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9"/>
    <w:qFormat/>
    <w:rsid w:val="00E53441"/>
    <w:pPr>
      <w:keepNext/>
      <w:outlineLvl w:val="2"/>
    </w:pPr>
    <w:rPr>
      <w:b/>
      <w:bCs/>
      <w:sz w:val="32"/>
      <w:szCs w:val="32"/>
      <w:u w:val="single"/>
    </w:rPr>
  </w:style>
  <w:style w:type="paragraph" w:styleId="4">
    <w:name w:val="heading 4"/>
    <w:basedOn w:val="a"/>
    <w:next w:val="a"/>
    <w:link w:val="40"/>
    <w:uiPriority w:val="99"/>
    <w:qFormat/>
    <w:rsid w:val="00E53441"/>
    <w:pPr>
      <w:keepNext/>
      <w:outlineLvl w:val="3"/>
    </w:pPr>
    <w:rPr>
      <w:sz w:val="32"/>
      <w:szCs w:val="32"/>
      <w:u w:val="single"/>
    </w:rPr>
  </w:style>
  <w:style w:type="paragraph" w:styleId="5">
    <w:name w:val="heading 5"/>
    <w:basedOn w:val="a"/>
    <w:next w:val="a"/>
    <w:link w:val="50"/>
    <w:uiPriority w:val="99"/>
    <w:qFormat/>
    <w:rsid w:val="00E53441"/>
    <w:pPr>
      <w:keepNext/>
      <w:ind w:left="-142" w:right="-1"/>
      <w:jc w:val="both"/>
      <w:outlineLvl w:val="4"/>
    </w:pPr>
    <w:rPr>
      <w:rFonts w:cs="AngsanaUPC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9"/>
    <w:qFormat/>
    <w:rsid w:val="00E53441"/>
    <w:pPr>
      <w:keepNext/>
      <w:ind w:left="-142" w:right="-1"/>
      <w:jc w:val="both"/>
      <w:outlineLvl w:val="5"/>
    </w:pPr>
    <w:rPr>
      <w:rFonts w:cs="AngsanaUPC"/>
      <w:sz w:val="32"/>
      <w:szCs w:val="32"/>
    </w:rPr>
  </w:style>
  <w:style w:type="paragraph" w:styleId="7">
    <w:name w:val="heading 7"/>
    <w:basedOn w:val="a"/>
    <w:next w:val="a"/>
    <w:link w:val="70"/>
    <w:uiPriority w:val="99"/>
    <w:qFormat/>
    <w:rsid w:val="00E53441"/>
    <w:pPr>
      <w:keepNext/>
      <w:ind w:left="-142" w:right="-1"/>
      <w:jc w:val="center"/>
      <w:outlineLvl w:val="6"/>
    </w:pPr>
    <w:rPr>
      <w:rFonts w:cs="AngsanaUPC"/>
      <w:sz w:val="32"/>
      <w:szCs w:val="32"/>
    </w:rPr>
  </w:style>
  <w:style w:type="paragraph" w:styleId="8">
    <w:name w:val="heading 8"/>
    <w:basedOn w:val="a"/>
    <w:next w:val="a"/>
    <w:link w:val="80"/>
    <w:uiPriority w:val="99"/>
    <w:qFormat/>
    <w:rsid w:val="00E53441"/>
    <w:pPr>
      <w:keepNext/>
      <w:ind w:left="142"/>
      <w:outlineLvl w:val="7"/>
    </w:pPr>
    <w:rPr>
      <w:b/>
      <w:bCs/>
      <w:sz w:val="32"/>
      <w:szCs w:val="32"/>
      <w:u w:val="single"/>
    </w:rPr>
  </w:style>
  <w:style w:type="paragraph" w:styleId="9">
    <w:name w:val="heading 9"/>
    <w:basedOn w:val="a"/>
    <w:next w:val="a"/>
    <w:link w:val="90"/>
    <w:uiPriority w:val="99"/>
    <w:qFormat/>
    <w:rsid w:val="00E53441"/>
    <w:pPr>
      <w:keepNext/>
      <w:ind w:right="63"/>
      <w:jc w:val="both"/>
      <w:outlineLvl w:val="8"/>
    </w:pPr>
    <w:rPr>
      <w:b/>
      <w:bCs/>
      <w:sz w:val="36"/>
      <w:szCs w:val="3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link w:val="1"/>
    <w:uiPriority w:val="99"/>
    <w:locked/>
    <w:rsid w:val="0060003B"/>
    <w:rPr>
      <w:rFonts w:ascii="Cambria" w:hAnsi="Cambria" w:cs="Angsana New"/>
      <w:b/>
      <w:bCs/>
      <w:kern w:val="32"/>
      <w:sz w:val="40"/>
      <w:szCs w:val="40"/>
    </w:rPr>
  </w:style>
  <w:style w:type="character" w:customStyle="1" w:styleId="20">
    <w:name w:val="หัวเรื่อง 2 อักขระ"/>
    <w:link w:val="2"/>
    <w:uiPriority w:val="99"/>
    <w:semiHidden/>
    <w:locked/>
    <w:rsid w:val="0060003B"/>
    <w:rPr>
      <w:rFonts w:ascii="Cambria" w:hAnsi="Cambria" w:cs="Angsana New"/>
      <w:b/>
      <w:bCs/>
      <w:i/>
      <w:iCs/>
      <w:sz w:val="35"/>
      <w:szCs w:val="35"/>
    </w:rPr>
  </w:style>
  <w:style w:type="character" w:customStyle="1" w:styleId="30">
    <w:name w:val="หัวเรื่อง 3 อักขระ"/>
    <w:link w:val="3"/>
    <w:uiPriority w:val="99"/>
    <w:semiHidden/>
    <w:locked/>
    <w:rsid w:val="0060003B"/>
    <w:rPr>
      <w:rFonts w:ascii="Cambria" w:hAnsi="Cambria" w:cs="Angsana New"/>
      <w:b/>
      <w:bCs/>
      <w:sz w:val="33"/>
      <w:szCs w:val="33"/>
    </w:rPr>
  </w:style>
  <w:style w:type="character" w:customStyle="1" w:styleId="40">
    <w:name w:val="หัวเรื่อง 4 อักขระ"/>
    <w:link w:val="4"/>
    <w:uiPriority w:val="99"/>
    <w:semiHidden/>
    <w:locked/>
    <w:rsid w:val="0060003B"/>
    <w:rPr>
      <w:rFonts w:ascii="Calibri" w:hAnsi="Calibri" w:cs="Cordia New"/>
      <w:b/>
      <w:bCs/>
      <w:sz w:val="35"/>
      <w:szCs w:val="35"/>
    </w:rPr>
  </w:style>
  <w:style w:type="character" w:customStyle="1" w:styleId="50">
    <w:name w:val="หัวเรื่อง 5 อักขระ"/>
    <w:link w:val="5"/>
    <w:uiPriority w:val="99"/>
    <w:semiHidden/>
    <w:locked/>
    <w:rsid w:val="0060003B"/>
    <w:rPr>
      <w:rFonts w:ascii="Calibri" w:hAnsi="Calibri" w:cs="Cordia New"/>
      <w:b/>
      <w:bCs/>
      <w:i/>
      <w:iCs/>
      <w:sz w:val="33"/>
      <w:szCs w:val="33"/>
    </w:rPr>
  </w:style>
  <w:style w:type="character" w:customStyle="1" w:styleId="60">
    <w:name w:val="หัวเรื่อง 6 อักขระ"/>
    <w:link w:val="6"/>
    <w:uiPriority w:val="99"/>
    <w:semiHidden/>
    <w:locked/>
    <w:rsid w:val="0060003B"/>
    <w:rPr>
      <w:rFonts w:ascii="Calibri" w:hAnsi="Calibri" w:cs="Cordia New"/>
      <w:b/>
      <w:bCs/>
    </w:rPr>
  </w:style>
  <w:style w:type="character" w:customStyle="1" w:styleId="70">
    <w:name w:val="หัวเรื่อง 7 อักขระ"/>
    <w:link w:val="7"/>
    <w:uiPriority w:val="99"/>
    <w:semiHidden/>
    <w:locked/>
    <w:rsid w:val="0060003B"/>
    <w:rPr>
      <w:rFonts w:ascii="Calibri" w:hAnsi="Calibri" w:cs="Cordia New"/>
      <w:sz w:val="30"/>
      <w:szCs w:val="30"/>
    </w:rPr>
  </w:style>
  <w:style w:type="character" w:customStyle="1" w:styleId="80">
    <w:name w:val="หัวเรื่อง 8 อักขระ"/>
    <w:link w:val="8"/>
    <w:uiPriority w:val="99"/>
    <w:semiHidden/>
    <w:locked/>
    <w:rsid w:val="0060003B"/>
    <w:rPr>
      <w:rFonts w:ascii="Calibri" w:hAnsi="Calibri" w:cs="Cordia New"/>
      <w:i/>
      <w:iCs/>
      <w:sz w:val="30"/>
      <w:szCs w:val="30"/>
    </w:rPr>
  </w:style>
  <w:style w:type="character" w:customStyle="1" w:styleId="90">
    <w:name w:val="หัวเรื่อง 9 อักขระ"/>
    <w:link w:val="9"/>
    <w:uiPriority w:val="99"/>
    <w:semiHidden/>
    <w:locked/>
    <w:rsid w:val="0060003B"/>
    <w:rPr>
      <w:rFonts w:ascii="Cambria" w:hAnsi="Cambria" w:cs="Angsana New"/>
    </w:rPr>
  </w:style>
  <w:style w:type="paragraph" w:styleId="a3">
    <w:name w:val="header"/>
    <w:basedOn w:val="a"/>
    <w:link w:val="a4"/>
    <w:uiPriority w:val="99"/>
    <w:rsid w:val="00E53441"/>
    <w:pPr>
      <w:tabs>
        <w:tab w:val="center" w:pos="4153"/>
        <w:tab w:val="right" w:pos="8306"/>
      </w:tabs>
    </w:pPr>
  </w:style>
  <w:style w:type="character" w:customStyle="1" w:styleId="a4">
    <w:name w:val="หัวกระดาษ อักขระ"/>
    <w:link w:val="a3"/>
    <w:uiPriority w:val="99"/>
    <w:locked/>
    <w:rsid w:val="0060003B"/>
    <w:rPr>
      <w:rFonts w:cs="Cordia New"/>
      <w:sz w:val="35"/>
      <w:szCs w:val="35"/>
    </w:rPr>
  </w:style>
  <w:style w:type="paragraph" w:styleId="a5">
    <w:name w:val="footer"/>
    <w:basedOn w:val="a"/>
    <w:link w:val="a6"/>
    <w:uiPriority w:val="99"/>
    <w:rsid w:val="00E53441"/>
    <w:pPr>
      <w:tabs>
        <w:tab w:val="center" w:pos="4153"/>
        <w:tab w:val="right" w:pos="8306"/>
      </w:tabs>
    </w:pPr>
  </w:style>
  <w:style w:type="character" w:customStyle="1" w:styleId="a6">
    <w:name w:val="ท้ายกระดาษ อักขระ"/>
    <w:link w:val="a5"/>
    <w:uiPriority w:val="99"/>
    <w:semiHidden/>
    <w:locked/>
    <w:rsid w:val="0060003B"/>
    <w:rPr>
      <w:rFonts w:cs="Cordia New"/>
      <w:sz w:val="35"/>
      <w:szCs w:val="35"/>
    </w:rPr>
  </w:style>
  <w:style w:type="character" w:styleId="a7">
    <w:name w:val="page number"/>
    <w:uiPriority w:val="99"/>
    <w:rsid w:val="00E53441"/>
    <w:rPr>
      <w:rFonts w:cs="Times New Roman"/>
    </w:rPr>
  </w:style>
  <w:style w:type="paragraph" w:styleId="a8">
    <w:name w:val="List Bullet"/>
    <w:basedOn w:val="a"/>
    <w:autoRedefine/>
    <w:uiPriority w:val="99"/>
    <w:rsid w:val="00E53441"/>
    <w:pPr>
      <w:tabs>
        <w:tab w:val="num" w:pos="360"/>
      </w:tabs>
      <w:ind w:left="360" w:hanging="360"/>
    </w:pPr>
  </w:style>
  <w:style w:type="paragraph" w:styleId="21">
    <w:name w:val="List Bullet 2"/>
    <w:basedOn w:val="a"/>
    <w:autoRedefine/>
    <w:uiPriority w:val="99"/>
    <w:rsid w:val="00E53441"/>
    <w:pPr>
      <w:tabs>
        <w:tab w:val="num" w:pos="643"/>
      </w:tabs>
      <w:ind w:left="643" w:hanging="360"/>
    </w:pPr>
  </w:style>
  <w:style w:type="paragraph" w:styleId="31">
    <w:name w:val="List Bullet 3"/>
    <w:basedOn w:val="a"/>
    <w:autoRedefine/>
    <w:uiPriority w:val="99"/>
    <w:rsid w:val="00E53441"/>
    <w:pPr>
      <w:tabs>
        <w:tab w:val="num" w:pos="926"/>
      </w:tabs>
      <w:ind w:left="926" w:hanging="360"/>
    </w:pPr>
  </w:style>
  <w:style w:type="paragraph" w:styleId="41">
    <w:name w:val="List Bullet 4"/>
    <w:basedOn w:val="a"/>
    <w:autoRedefine/>
    <w:uiPriority w:val="99"/>
    <w:rsid w:val="00E53441"/>
    <w:pPr>
      <w:tabs>
        <w:tab w:val="num" w:pos="1209"/>
      </w:tabs>
      <w:ind w:left="1209" w:hanging="360"/>
    </w:pPr>
  </w:style>
  <w:style w:type="paragraph" w:styleId="51">
    <w:name w:val="List Bullet 5"/>
    <w:basedOn w:val="a"/>
    <w:autoRedefine/>
    <w:uiPriority w:val="99"/>
    <w:rsid w:val="00E53441"/>
    <w:pPr>
      <w:tabs>
        <w:tab w:val="num" w:pos="1492"/>
      </w:tabs>
      <w:ind w:left="1492" w:hanging="360"/>
    </w:pPr>
  </w:style>
  <w:style w:type="paragraph" w:styleId="a9">
    <w:name w:val="List Number"/>
    <w:basedOn w:val="a"/>
    <w:uiPriority w:val="99"/>
    <w:rsid w:val="00E53441"/>
    <w:pPr>
      <w:tabs>
        <w:tab w:val="num" w:pos="360"/>
      </w:tabs>
      <w:ind w:left="360" w:hanging="360"/>
    </w:pPr>
  </w:style>
  <w:style w:type="paragraph" w:styleId="22">
    <w:name w:val="List Number 2"/>
    <w:basedOn w:val="a"/>
    <w:uiPriority w:val="99"/>
    <w:rsid w:val="00E53441"/>
    <w:pPr>
      <w:tabs>
        <w:tab w:val="num" w:pos="643"/>
      </w:tabs>
      <w:ind w:left="643" w:hanging="360"/>
    </w:pPr>
  </w:style>
  <w:style w:type="paragraph" w:styleId="32">
    <w:name w:val="List Number 3"/>
    <w:basedOn w:val="a"/>
    <w:uiPriority w:val="99"/>
    <w:rsid w:val="00E53441"/>
    <w:pPr>
      <w:tabs>
        <w:tab w:val="num" w:pos="926"/>
      </w:tabs>
      <w:ind w:left="926" w:hanging="360"/>
    </w:pPr>
  </w:style>
  <w:style w:type="paragraph" w:styleId="42">
    <w:name w:val="List Number 4"/>
    <w:basedOn w:val="a"/>
    <w:uiPriority w:val="99"/>
    <w:rsid w:val="00E53441"/>
    <w:pPr>
      <w:tabs>
        <w:tab w:val="num" w:pos="1209"/>
      </w:tabs>
      <w:ind w:left="1209" w:hanging="360"/>
    </w:pPr>
  </w:style>
  <w:style w:type="paragraph" w:styleId="52">
    <w:name w:val="List Number 5"/>
    <w:basedOn w:val="a"/>
    <w:uiPriority w:val="99"/>
    <w:rsid w:val="00E53441"/>
    <w:pPr>
      <w:tabs>
        <w:tab w:val="num" w:pos="1492"/>
      </w:tabs>
      <w:ind w:left="1492" w:hanging="360"/>
    </w:pPr>
  </w:style>
  <w:style w:type="paragraph" w:styleId="aa">
    <w:name w:val="Document Map"/>
    <w:basedOn w:val="a"/>
    <w:link w:val="ab"/>
    <w:uiPriority w:val="99"/>
    <w:semiHidden/>
    <w:rsid w:val="00E53441"/>
    <w:pPr>
      <w:shd w:val="clear" w:color="auto" w:fill="000080"/>
    </w:pPr>
    <w:rPr>
      <w:rFonts w:cs="AngsanaUPC"/>
    </w:rPr>
  </w:style>
  <w:style w:type="character" w:customStyle="1" w:styleId="ab">
    <w:name w:val="ผังเอกสาร อักขระ"/>
    <w:link w:val="aa"/>
    <w:uiPriority w:val="99"/>
    <w:semiHidden/>
    <w:locked/>
    <w:rsid w:val="0060003B"/>
    <w:rPr>
      <w:rFonts w:ascii="Times New Roman" w:hAnsi="Times New Roman" w:cs="Cordia New"/>
      <w:sz w:val="2"/>
    </w:rPr>
  </w:style>
  <w:style w:type="table" w:styleId="ac">
    <w:name w:val="Table Grid"/>
    <w:basedOn w:val="a1"/>
    <w:uiPriority w:val="99"/>
    <w:rsid w:val="00AF4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rsid w:val="00D42DD7"/>
    <w:rPr>
      <w:rFonts w:ascii="Tahoma" w:hAnsi="Tahoma" w:cs="Angsana New"/>
      <w:sz w:val="16"/>
      <w:szCs w:val="20"/>
    </w:rPr>
  </w:style>
  <w:style w:type="character" w:customStyle="1" w:styleId="ae">
    <w:name w:val="ข้อความบอลลูน อักขระ"/>
    <w:link w:val="ad"/>
    <w:uiPriority w:val="99"/>
    <w:locked/>
    <w:rsid w:val="00D42DD7"/>
    <w:rPr>
      <w:rFonts w:ascii="Tahoma" w:hAnsi="Tahoma" w:cs="Times New Roman"/>
      <w:sz w:val="16"/>
    </w:rPr>
  </w:style>
  <w:style w:type="character" w:customStyle="1" w:styleId="apple-converted-space">
    <w:name w:val="apple-converted-space"/>
    <w:uiPriority w:val="99"/>
    <w:rsid w:val="00C3032B"/>
    <w:rPr>
      <w:rFonts w:cs="Times New Roman"/>
    </w:rPr>
  </w:style>
  <w:style w:type="character" w:styleId="af">
    <w:name w:val="Placeholder Text"/>
    <w:uiPriority w:val="99"/>
    <w:semiHidden/>
    <w:rsid w:val="00DC5F3C"/>
    <w:rPr>
      <w:rFonts w:cs="Times New Roman"/>
      <w:color w:val="808080"/>
    </w:rPr>
  </w:style>
  <w:style w:type="paragraph" w:customStyle="1" w:styleId="Default">
    <w:name w:val="Default"/>
    <w:uiPriority w:val="99"/>
    <w:rsid w:val="00AF1A71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af0">
    <w:name w:val="Title"/>
    <w:basedOn w:val="a"/>
    <w:link w:val="af1"/>
    <w:uiPriority w:val="99"/>
    <w:qFormat/>
    <w:rsid w:val="00485DD1"/>
    <w:pPr>
      <w:jc w:val="center"/>
    </w:pPr>
    <w:rPr>
      <w:rFonts w:ascii="Angsana New" w:eastAsia="Times New Roman" w:hAnsi="Angsana New" w:cs="AngsanaUPC"/>
      <w:b/>
      <w:bCs/>
      <w:sz w:val="40"/>
      <w:szCs w:val="40"/>
    </w:rPr>
  </w:style>
  <w:style w:type="character" w:customStyle="1" w:styleId="af1">
    <w:name w:val="ชื่อเรื่อง อักขระ"/>
    <w:link w:val="af0"/>
    <w:uiPriority w:val="99"/>
    <w:locked/>
    <w:rsid w:val="00485DD1"/>
    <w:rPr>
      <w:rFonts w:ascii="Angsana New" w:hAnsi="Angsana New" w:cs="AngsanaUPC"/>
      <w:b/>
      <w:bCs/>
      <w:sz w:val="40"/>
      <w:szCs w:val="40"/>
      <w:lang w:bidi="th-TH"/>
    </w:rPr>
  </w:style>
  <w:style w:type="paragraph" w:styleId="af2">
    <w:name w:val="List Paragraph"/>
    <w:basedOn w:val="a"/>
    <w:uiPriority w:val="99"/>
    <w:qFormat/>
    <w:rsid w:val="003F3E19"/>
    <w:pPr>
      <w:ind w:left="720"/>
      <w:contextualSpacing/>
    </w:pPr>
    <w:rPr>
      <w:szCs w:val="3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emf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0.png"/><Relationship Id="rId29" Type="http://schemas.openxmlformats.org/officeDocument/2006/relationships/package" Target="embeddings/Microsoft_Visio_Drawing3.vsdx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package" Target="embeddings/Microsoft_Visio_Drawing2.vsdx"/><Relationship Id="rId31" Type="http://schemas.openxmlformats.org/officeDocument/2006/relationships/package" Target="embeddings/Microsoft_Visio_Drawing4.vsdx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emf"/><Relationship Id="rId35" Type="http://schemas.openxmlformats.org/officeDocument/2006/relationships/image" Target="media/image23.png"/><Relationship Id="rId43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package" Target="embeddings/Microsoft_Visio_Drawing1.vsdx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28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WSO_COMP_LAB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727914-3A61-4F92-AC09-0ECF2F68F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WSO_COMP_LAB.dot</Template>
  <TotalTime>45</TotalTime>
  <Pages>1</Pages>
  <Words>1535</Words>
  <Characters>8754</Characters>
  <Application>Microsoft Office Word</Application>
  <DocSecurity>0</DocSecurity>
  <Lines>72</Lines>
  <Paragraphs>20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วัตถุประสงค์</vt:lpstr>
      <vt:lpstr>วัตถุประสงค์</vt:lpstr>
    </vt:vector>
  </TitlesOfParts>
  <Company>Faculty of Engineering KMITNB</Company>
  <LinksUpToDate>false</LinksUpToDate>
  <CharactersWithSpaces>10269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วัตถุประสงค์</dc:title>
  <dc:subject/>
  <dc:creator>pao</dc:creator>
  <cp:keywords/>
  <dc:description/>
  <cp:lastModifiedBy>Sopon Suksomboon</cp:lastModifiedBy>
  <cp:revision>12</cp:revision>
  <cp:lastPrinted>2023-02-06T00:22:00Z</cp:lastPrinted>
  <dcterms:created xsi:type="dcterms:W3CDTF">2023-02-05T23:32:00Z</dcterms:created>
  <dcterms:modified xsi:type="dcterms:W3CDTF">2023-02-06T00:22:00Z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