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F24B" w14:textId="4B463BF4" w:rsidR="0022045E" w:rsidRPr="003B190B" w:rsidRDefault="0022045E" w:rsidP="00C7673A">
      <w:pPr>
        <w:autoSpaceDE w:val="0"/>
        <w:autoSpaceDN w:val="0"/>
        <w:adjustRightInd w:val="0"/>
        <w:spacing w:before="240"/>
        <w:rPr>
          <w:rFonts w:ascii="TH Sarabun New" w:hAnsi="TH Sarabun New" w:cs="TH Sarabun New"/>
          <w:sz w:val="32"/>
          <w:szCs w:val="32"/>
        </w:rPr>
      </w:pPr>
      <w:r w:rsidRPr="003B190B">
        <w:rPr>
          <w:rFonts w:ascii="TH Sarabun New" w:hAnsi="TH Sarabun New" w:cs="TH Sarabun New"/>
          <w:sz w:val="32"/>
          <w:szCs w:val="32"/>
          <w:cs/>
        </w:rPr>
        <w:t>รหัสวิชา</w:t>
      </w:r>
      <w:r w:rsidRPr="003B190B">
        <w:rPr>
          <w:rFonts w:ascii="TH Sarabun New" w:hAnsi="TH Sarabun New" w:cs="TH Sarabun New"/>
          <w:sz w:val="32"/>
          <w:szCs w:val="32"/>
        </w:rPr>
        <w:t>……</w:t>
      </w:r>
      <w:r w:rsidR="00AD5F37">
        <w:rPr>
          <w:rFonts w:ascii="TH Sarabun New" w:hAnsi="TH Sarabun New" w:cs="TH Sarabun New"/>
          <w:sz w:val="32"/>
          <w:szCs w:val="32"/>
        </w:rPr>
        <w:t>010113340</w:t>
      </w:r>
      <w:r w:rsidRPr="003B190B">
        <w:rPr>
          <w:rFonts w:ascii="TH Sarabun New" w:hAnsi="TH Sarabun New" w:cs="TH Sarabun New"/>
          <w:sz w:val="32"/>
          <w:szCs w:val="32"/>
        </w:rPr>
        <w:t>…</w:t>
      </w:r>
      <w:r w:rsidR="00EF5D23" w:rsidRPr="003B190B">
        <w:rPr>
          <w:rFonts w:ascii="TH Sarabun New" w:hAnsi="TH Sarabun New" w:cs="TH Sarabun New"/>
          <w:sz w:val="32"/>
          <w:szCs w:val="32"/>
        </w:rPr>
        <w:t>………</w:t>
      </w:r>
      <w:r w:rsidRPr="003B190B">
        <w:rPr>
          <w:rFonts w:ascii="TH Sarabun New" w:hAnsi="TH Sarabun New" w:cs="TH Sarabun New"/>
          <w:sz w:val="32"/>
          <w:szCs w:val="32"/>
        </w:rPr>
        <w:t>…..</w:t>
      </w:r>
      <w:r w:rsidRPr="003B190B">
        <w:rPr>
          <w:rFonts w:ascii="TH Sarabun New" w:hAnsi="TH Sarabun New" w:cs="TH Sarabun New"/>
          <w:sz w:val="32"/>
          <w:szCs w:val="32"/>
          <w:cs/>
        </w:rPr>
        <w:t>ชื่อวิชา</w:t>
      </w:r>
      <w:r w:rsidRPr="003B190B">
        <w:rPr>
          <w:rFonts w:ascii="TH Sarabun New" w:hAnsi="TH Sarabun New" w:cs="TH Sarabun New"/>
          <w:sz w:val="32"/>
          <w:szCs w:val="32"/>
        </w:rPr>
        <w:t xml:space="preserve"> Antenna and Microwave Engineering Laboratory</w:t>
      </w:r>
    </w:p>
    <w:p w14:paraId="651DF2B2" w14:textId="3E63EB8F" w:rsidR="0022045E" w:rsidRPr="003B190B" w:rsidRDefault="0022045E" w:rsidP="00F83B15">
      <w:pPr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</w:rPr>
      </w:pPr>
      <w:r w:rsidRPr="003B190B">
        <w:rPr>
          <w:rFonts w:ascii="TH Sarabun New" w:hAnsi="TH Sarabun New" w:cs="TH Sarabun New"/>
          <w:sz w:val="32"/>
          <w:szCs w:val="32"/>
          <w:cs/>
        </w:rPr>
        <w:t>ภาคการศึกษาที่</w:t>
      </w:r>
      <w:r w:rsidRPr="003B190B">
        <w:rPr>
          <w:rFonts w:ascii="TH Sarabun New" w:hAnsi="TH Sarabun New" w:cs="TH Sarabun New"/>
          <w:sz w:val="32"/>
          <w:szCs w:val="32"/>
        </w:rPr>
        <w:t>……</w:t>
      </w:r>
      <w:r w:rsidR="00EF5D23" w:rsidRPr="003B190B">
        <w:rPr>
          <w:rFonts w:ascii="TH Sarabun New" w:hAnsi="TH Sarabun New" w:cs="TH Sarabun New"/>
          <w:sz w:val="32"/>
          <w:szCs w:val="32"/>
        </w:rPr>
        <w:t>….</w:t>
      </w:r>
      <w:r w:rsidR="00AD5F37">
        <w:rPr>
          <w:rFonts w:ascii="TH Sarabun New" w:hAnsi="TH Sarabun New" w:cs="TH Sarabun New"/>
          <w:sz w:val="32"/>
          <w:szCs w:val="32"/>
        </w:rPr>
        <w:t>2</w:t>
      </w:r>
      <w:r w:rsidRPr="003B190B">
        <w:rPr>
          <w:rFonts w:ascii="TH Sarabun New" w:hAnsi="TH Sarabun New" w:cs="TH Sarabun New"/>
          <w:sz w:val="32"/>
          <w:szCs w:val="32"/>
        </w:rPr>
        <w:t>………</w:t>
      </w:r>
      <w:r w:rsidRPr="003B190B">
        <w:rPr>
          <w:rFonts w:ascii="TH Sarabun New" w:hAnsi="TH Sarabun New" w:cs="TH Sarabun New"/>
          <w:sz w:val="32"/>
          <w:szCs w:val="32"/>
          <w:cs/>
        </w:rPr>
        <w:t>ประจำปีการศึกษา</w:t>
      </w:r>
      <w:r w:rsidRPr="003B190B">
        <w:rPr>
          <w:rFonts w:ascii="TH Sarabun New" w:hAnsi="TH Sarabun New" w:cs="TH Sarabun New"/>
          <w:sz w:val="32"/>
          <w:szCs w:val="32"/>
        </w:rPr>
        <w:t>……...........…</w:t>
      </w:r>
      <w:r w:rsidR="00AD5F37">
        <w:rPr>
          <w:rFonts w:ascii="TH Sarabun New" w:hAnsi="TH Sarabun New" w:cs="TH Sarabun New"/>
          <w:sz w:val="32"/>
          <w:szCs w:val="32"/>
        </w:rPr>
        <w:t>2565</w:t>
      </w:r>
      <w:r w:rsidRPr="003B190B">
        <w:rPr>
          <w:rFonts w:ascii="TH Sarabun New" w:hAnsi="TH Sarabun New" w:cs="TH Sarabun New"/>
          <w:sz w:val="32"/>
          <w:szCs w:val="32"/>
        </w:rPr>
        <w:t>……</w:t>
      </w:r>
      <w:r w:rsidR="00EF5D23" w:rsidRPr="003B190B">
        <w:rPr>
          <w:rFonts w:ascii="TH Sarabun New" w:hAnsi="TH Sarabun New" w:cs="TH Sarabun New"/>
          <w:sz w:val="32"/>
          <w:szCs w:val="32"/>
        </w:rPr>
        <w:t>……………………………..</w:t>
      </w:r>
      <w:r w:rsidRPr="003B190B">
        <w:rPr>
          <w:rFonts w:ascii="TH Sarabun New" w:hAnsi="TH Sarabun New" w:cs="TH Sarabun New"/>
          <w:sz w:val="32"/>
          <w:szCs w:val="32"/>
        </w:rPr>
        <w:t>....……….</w:t>
      </w:r>
    </w:p>
    <w:p w14:paraId="48F4937F" w14:textId="3A7EA997" w:rsidR="0022045E" w:rsidRPr="003B190B" w:rsidRDefault="0022045E" w:rsidP="00F83B15">
      <w:pPr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</w:rPr>
      </w:pPr>
      <w:r w:rsidRPr="003B190B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3B190B">
        <w:rPr>
          <w:rFonts w:ascii="TH Sarabun New" w:hAnsi="TH Sarabun New" w:cs="TH Sarabun New"/>
          <w:sz w:val="32"/>
          <w:szCs w:val="32"/>
        </w:rPr>
        <w:t>……</w:t>
      </w:r>
      <w:r w:rsidR="002B5335">
        <w:rPr>
          <w:rFonts w:ascii="TH Sarabun New" w:hAnsi="TH Sarabun New" w:cs="TH Sarabun New"/>
          <w:sz w:val="32"/>
          <w:szCs w:val="32"/>
        </w:rPr>
        <w:t>6201011631188</w:t>
      </w:r>
      <w:r w:rsidRPr="003B190B">
        <w:rPr>
          <w:rFonts w:ascii="TH Sarabun New" w:hAnsi="TH Sarabun New" w:cs="TH Sarabun New"/>
          <w:sz w:val="32"/>
          <w:szCs w:val="32"/>
        </w:rPr>
        <w:t>…….……</w:t>
      </w:r>
      <w:r w:rsidRPr="003B190B">
        <w:rPr>
          <w:rFonts w:ascii="TH Sarabun New" w:hAnsi="TH Sarabun New" w:cs="TH Sarabun New"/>
          <w:sz w:val="32"/>
          <w:szCs w:val="32"/>
          <w:cs/>
        </w:rPr>
        <w:t>ชื่อ</w:t>
      </w:r>
      <w:r w:rsidRPr="003B190B">
        <w:rPr>
          <w:rFonts w:ascii="TH Sarabun New" w:hAnsi="TH Sarabun New" w:cs="TH Sarabun New"/>
          <w:sz w:val="32"/>
          <w:szCs w:val="32"/>
        </w:rPr>
        <w:t>-</w:t>
      </w:r>
      <w:r w:rsidRPr="003B190B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3B190B">
        <w:rPr>
          <w:rFonts w:ascii="TH Sarabun New" w:hAnsi="TH Sarabun New" w:cs="TH Sarabun New"/>
          <w:sz w:val="32"/>
          <w:szCs w:val="32"/>
        </w:rPr>
        <w:t>…</w:t>
      </w:r>
      <w:r w:rsidR="002B5335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EF5D23" w:rsidRPr="003B190B">
        <w:rPr>
          <w:rFonts w:ascii="TH Sarabun New" w:hAnsi="TH Sarabun New" w:cs="TH Sarabun New"/>
          <w:sz w:val="32"/>
          <w:szCs w:val="32"/>
        </w:rPr>
        <w:t>…</w:t>
      </w:r>
      <w:r w:rsidR="002B5335">
        <w:rPr>
          <w:rFonts w:ascii="TH Sarabun New" w:hAnsi="TH Sarabun New" w:cs="TH Sarabun New" w:hint="cs"/>
          <w:sz w:val="32"/>
          <w:szCs w:val="32"/>
          <w:cs/>
        </w:rPr>
        <w:t>โสภณ</w:t>
      </w:r>
      <w:r w:rsidR="00EF5D23" w:rsidRPr="003B190B">
        <w:rPr>
          <w:rFonts w:ascii="TH Sarabun New" w:hAnsi="TH Sarabun New" w:cs="TH Sarabun New"/>
          <w:sz w:val="32"/>
          <w:szCs w:val="32"/>
        </w:rPr>
        <w:t>………</w:t>
      </w:r>
      <w:r w:rsidR="002B5335">
        <w:rPr>
          <w:rFonts w:ascii="TH Sarabun New" w:hAnsi="TH Sarabun New" w:cs="TH Sarabun New" w:hint="cs"/>
          <w:sz w:val="32"/>
          <w:szCs w:val="32"/>
          <w:cs/>
        </w:rPr>
        <w:t>สุขสมบูรณ์</w:t>
      </w:r>
      <w:r w:rsidR="00EF5D23" w:rsidRPr="003B190B">
        <w:rPr>
          <w:rFonts w:ascii="TH Sarabun New" w:hAnsi="TH Sarabun New" w:cs="TH Sarabun New"/>
          <w:sz w:val="32"/>
          <w:szCs w:val="32"/>
        </w:rPr>
        <w:t>…</w:t>
      </w:r>
      <w:r w:rsidRPr="003B190B">
        <w:rPr>
          <w:rFonts w:ascii="TH Sarabun New" w:hAnsi="TH Sarabun New" w:cs="TH Sarabun New"/>
          <w:sz w:val="32"/>
          <w:szCs w:val="32"/>
        </w:rPr>
        <w:t>…………</w:t>
      </w:r>
    </w:p>
    <w:p w14:paraId="69CB3A23" w14:textId="503B1C8C" w:rsidR="00EF5D23" w:rsidRPr="003B190B" w:rsidRDefault="00EF5D23" w:rsidP="00EF5D23">
      <w:pPr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  <w:cs/>
        </w:rPr>
      </w:pPr>
      <w:r w:rsidRPr="003B190B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3B190B">
        <w:rPr>
          <w:rFonts w:ascii="TH Sarabun New" w:hAnsi="TH Sarabun New" w:cs="TH Sarabun New"/>
          <w:sz w:val="32"/>
          <w:szCs w:val="32"/>
        </w:rPr>
        <w:t>……</w:t>
      </w:r>
      <w:r w:rsidR="00F804F5">
        <w:rPr>
          <w:rFonts w:ascii="TH Sarabun New" w:hAnsi="TH Sarabun New" w:cs="TH Sarabun New"/>
          <w:sz w:val="32"/>
          <w:szCs w:val="32"/>
        </w:rPr>
        <w:t>6201011631072</w:t>
      </w:r>
      <w:r w:rsidRPr="003B190B">
        <w:rPr>
          <w:rFonts w:ascii="TH Sarabun New" w:hAnsi="TH Sarabun New" w:cs="TH Sarabun New"/>
          <w:sz w:val="32"/>
          <w:szCs w:val="32"/>
        </w:rPr>
        <w:t>….………</w:t>
      </w:r>
      <w:r w:rsidRPr="003B190B">
        <w:rPr>
          <w:rFonts w:ascii="TH Sarabun New" w:hAnsi="TH Sarabun New" w:cs="TH Sarabun New"/>
          <w:sz w:val="32"/>
          <w:szCs w:val="32"/>
          <w:cs/>
        </w:rPr>
        <w:t>ชื่อ</w:t>
      </w:r>
      <w:r w:rsidRPr="003B190B">
        <w:rPr>
          <w:rFonts w:ascii="TH Sarabun New" w:hAnsi="TH Sarabun New" w:cs="TH Sarabun New"/>
          <w:sz w:val="32"/>
          <w:szCs w:val="32"/>
        </w:rPr>
        <w:t>-</w:t>
      </w:r>
      <w:r w:rsidRPr="003B190B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3B190B">
        <w:rPr>
          <w:rFonts w:ascii="TH Sarabun New" w:hAnsi="TH Sarabun New" w:cs="TH Sarabun New"/>
          <w:sz w:val="32"/>
          <w:szCs w:val="32"/>
        </w:rPr>
        <w:t>……</w:t>
      </w:r>
      <w:r w:rsidR="00F804F5">
        <w:rPr>
          <w:rFonts w:ascii="TH Sarabun New" w:hAnsi="TH Sarabun New" w:cs="TH Sarabun New" w:hint="cs"/>
          <w:sz w:val="32"/>
          <w:szCs w:val="32"/>
          <w:cs/>
        </w:rPr>
        <w:t>นาย ธนภูมิ</w:t>
      </w:r>
      <w:r w:rsidRPr="003B190B">
        <w:rPr>
          <w:rFonts w:ascii="TH Sarabun New" w:hAnsi="TH Sarabun New" w:cs="TH Sarabun New"/>
          <w:sz w:val="32"/>
          <w:szCs w:val="32"/>
        </w:rPr>
        <w:t>……</w:t>
      </w:r>
      <w:r w:rsidR="00F804F5">
        <w:rPr>
          <w:rFonts w:ascii="TH Sarabun New" w:hAnsi="TH Sarabun New" w:cs="TH Sarabun New" w:hint="cs"/>
          <w:sz w:val="32"/>
          <w:szCs w:val="32"/>
          <w:cs/>
        </w:rPr>
        <w:t>อังอำนวยศิริ</w:t>
      </w:r>
      <w:r w:rsidRPr="003B190B">
        <w:rPr>
          <w:rFonts w:ascii="TH Sarabun New" w:hAnsi="TH Sarabun New" w:cs="TH Sarabun New"/>
          <w:sz w:val="32"/>
          <w:szCs w:val="32"/>
        </w:rPr>
        <w:t>…………</w:t>
      </w:r>
    </w:p>
    <w:p w14:paraId="34824A1A" w14:textId="37A41A63" w:rsidR="0022045E" w:rsidRPr="003B190B" w:rsidRDefault="0022045E" w:rsidP="00343890">
      <w:pPr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</w:rPr>
      </w:pPr>
      <w:r w:rsidRPr="003B190B">
        <w:rPr>
          <w:rFonts w:ascii="TH Sarabun New" w:hAnsi="TH Sarabun New" w:cs="TH Sarabun New"/>
          <w:sz w:val="32"/>
          <w:szCs w:val="32"/>
          <w:cs/>
        </w:rPr>
        <w:t>วันที่และช่วงเวลาที่ทำการทดลอง</w:t>
      </w:r>
      <w:r w:rsidRPr="003B190B">
        <w:rPr>
          <w:rFonts w:ascii="TH Sarabun New" w:hAnsi="TH Sarabun New" w:cs="TH Sarabun New"/>
          <w:sz w:val="32"/>
          <w:szCs w:val="32"/>
        </w:rPr>
        <w:t xml:space="preserve"> .............</w:t>
      </w:r>
      <w:r w:rsidR="002B5335">
        <w:rPr>
          <w:rFonts w:ascii="TH Sarabun New" w:hAnsi="TH Sarabun New" w:cs="TH Sarabun New"/>
          <w:sz w:val="32"/>
          <w:szCs w:val="32"/>
        </w:rPr>
        <w:t xml:space="preserve">8 </w:t>
      </w:r>
      <w:r w:rsidR="002B5335">
        <w:rPr>
          <w:rFonts w:ascii="TH Sarabun New" w:hAnsi="TH Sarabun New" w:cs="TH Sarabun New" w:hint="cs"/>
          <w:sz w:val="32"/>
          <w:szCs w:val="32"/>
          <w:cs/>
        </w:rPr>
        <w:t>กุมภาพันธ์</w:t>
      </w:r>
      <w:r w:rsidRPr="003B190B">
        <w:rPr>
          <w:rFonts w:ascii="TH Sarabun New" w:hAnsi="TH Sarabun New" w:cs="TH Sarabun New"/>
          <w:sz w:val="32"/>
          <w:szCs w:val="32"/>
        </w:rPr>
        <w:t>....</w:t>
      </w:r>
      <w:r w:rsidR="002B5335">
        <w:rPr>
          <w:rFonts w:ascii="TH Sarabun New" w:hAnsi="TH Sarabun New" w:cs="TH Sarabun New"/>
          <w:sz w:val="32"/>
          <w:szCs w:val="32"/>
        </w:rPr>
        <w:t>256</w:t>
      </w:r>
      <w:r w:rsidR="00A87506">
        <w:rPr>
          <w:rFonts w:ascii="TH Sarabun New" w:hAnsi="TH Sarabun New" w:cs="TH Sarabun New"/>
          <w:sz w:val="32"/>
          <w:szCs w:val="32"/>
        </w:rPr>
        <w:t>6</w:t>
      </w:r>
      <w:r w:rsidRPr="003B190B">
        <w:rPr>
          <w:rFonts w:ascii="TH Sarabun New" w:hAnsi="TH Sarabun New" w:cs="TH Sarabun New"/>
          <w:sz w:val="32"/>
          <w:szCs w:val="32"/>
        </w:rPr>
        <w:t>.....................................</w:t>
      </w:r>
    </w:p>
    <w:p w14:paraId="056184D1" w14:textId="32C5CBCA" w:rsidR="0022045E" w:rsidRPr="003B190B" w:rsidRDefault="0022045E" w:rsidP="00343890">
      <w:pPr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</w:rPr>
      </w:pPr>
      <w:r w:rsidRPr="003B190B">
        <w:rPr>
          <w:rFonts w:ascii="TH Sarabun New" w:hAnsi="TH Sarabun New" w:cs="TH Sarabun New"/>
          <w:sz w:val="32"/>
          <w:szCs w:val="32"/>
          <w:cs/>
        </w:rPr>
        <w:t>อาจารย์ผู้สอน</w:t>
      </w:r>
      <w:r w:rsidRPr="003B190B">
        <w:rPr>
          <w:rFonts w:ascii="TH Sarabun New" w:hAnsi="TH Sarabun New" w:cs="TH Sarabun New"/>
          <w:sz w:val="32"/>
          <w:szCs w:val="32"/>
        </w:rPr>
        <w:t>……………</w:t>
      </w:r>
      <w:r w:rsidR="002B5335">
        <w:rPr>
          <w:rFonts w:ascii="TH Sarabun New" w:hAnsi="TH Sarabun New" w:cs="TH Sarabun New"/>
          <w:sz w:val="32"/>
          <w:szCs w:val="32"/>
        </w:rPr>
        <w:t>PTD,WWT</w:t>
      </w:r>
      <w:r w:rsidRPr="003B190B">
        <w:rPr>
          <w:rFonts w:ascii="TH Sarabun New" w:hAnsi="TH Sarabun New" w:cs="TH Sarabun New"/>
          <w:sz w:val="32"/>
          <w:szCs w:val="32"/>
        </w:rPr>
        <w:t>………..……….……</w:t>
      </w:r>
    </w:p>
    <w:p w14:paraId="0930F057" w14:textId="65D5FEBB" w:rsidR="0022045E" w:rsidRPr="003B190B" w:rsidRDefault="002B5335" w:rsidP="00C3032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8AE2D6" wp14:editId="666C5A6D">
                <wp:simplePos x="0" y="0"/>
                <wp:positionH relativeFrom="column">
                  <wp:posOffset>-157480</wp:posOffset>
                </wp:positionH>
                <wp:positionV relativeFrom="paragraph">
                  <wp:posOffset>186055</wp:posOffset>
                </wp:positionV>
                <wp:extent cx="6122035" cy="0"/>
                <wp:effectExtent l="17780" t="10795" r="13335" b="17780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8D09B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14.65pt" to="469.6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" strokeweight="1.5pt"/>
            </w:pict>
          </mc:Fallback>
        </mc:AlternateContent>
      </w:r>
    </w:p>
    <w:p w14:paraId="3580E5BD" w14:textId="77777777" w:rsidR="0022045E" w:rsidRPr="003B190B" w:rsidRDefault="0022045E">
      <w:pPr>
        <w:pStyle w:val="1"/>
        <w:tabs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3B190B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2CFA5CFA" w14:textId="6A33B96B" w:rsidR="0022045E" w:rsidRPr="003B190B" w:rsidRDefault="0022045E" w:rsidP="00C3032B">
      <w:pPr>
        <w:rPr>
          <w:rFonts w:ascii="TH Sarabun New" w:hAnsi="TH Sarabun New" w:cs="TH Sarabun New"/>
          <w:sz w:val="32"/>
          <w:szCs w:val="32"/>
        </w:rPr>
      </w:pPr>
      <w:r w:rsidRPr="003B190B">
        <w:rPr>
          <w:rFonts w:ascii="TH Sarabun New" w:hAnsi="TH Sarabun New" w:cs="TH Sarabun New"/>
          <w:sz w:val="32"/>
          <w:szCs w:val="32"/>
        </w:rPr>
        <w:t xml:space="preserve">1. </w:t>
      </w:r>
      <w:r w:rsidRPr="003B190B">
        <w:rPr>
          <w:rFonts w:ascii="TH Sarabun New" w:hAnsi="TH Sarabun New" w:cs="TH Sarabun New"/>
          <w:sz w:val="32"/>
          <w:szCs w:val="32"/>
          <w:cs/>
        </w:rPr>
        <w:t xml:space="preserve">เพื่อให้นักศึกษามีความรู้และความเข้าใจในการใช้ </w:t>
      </w:r>
      <w:r w:rsidR="00541083">
        <w:rPr>
          <w:rFonts w:ascii="TH Sarabun New" w:hAnsi="TH Sarabun New" w:cs="TH Sarabun New"/>
          <w:sz w:val="32"/>
          <w:szCs w:val="32"/>
        </w:rPr>
        <w:t>Spectrum Analyzer</w:t>
      </w:r>
    </w:p>
    <w:p w14:paraId="1BCDAA14" w14:textId="098DCC87" w:rsidR="0022045E" w:rsidRPr="003B190B" w:rsidRDefault="0022045E" w:rsidP="00C3032B">
      <w:pPr>
        <w:rPr>
          <w:rFonts w:ascii="TH Sarabun New" w:hAnsi="TH Sarabun New" w:cs="TH Sarabun New"/>
          <w:sz w:val="32"/>
          <w:szCs w:val="32"/>
          <w:cs/>
        </w:rPr>
      </w:pPr>
      <w:r w:rsidRPr="003B190B">
        <w:rPr>
          <w:rFonts w:ascii="TH Sarabun New" w:hAnsi="TH Sarabun New" w:cs="TH Sarabun New"/>
          <w:sz w:val="32"/>
          <w:szCs w:val="32"/>
        </w:rPr>
        <w:t xml:space="preserve">2. </w:t>
      </w:r>
      <w:r w:rsidRPr="003B190B">
        <w:rPr>
          <w:rFonts w:ascii="TH Sarabun New" w:hAnsi="TH Sarabun New" w:cs="TH Sarabun New"/>
          <w:sz w:val="32"/>
          <w:szCs w:val="32"/>
          <w:cs/>
        </w:rPr>
        <w:t>เพื่อให้นักศึกษาสามารถ</w:t>
      </w:r>
      <w:r w:rsidR="00541083">
        <w:rPr>
          <w:rFonts w:ascii="TH Sarabun New" w:hAnsi="TH Sarabun New" w:cs="TH Sarabun New" w:hint="cs"/>
          <w:sz w:val="32"/>
          <w:szCs w:val="32"/>
          <w:cs/>
        </w:rPr>
        <w:t>เข้าใจคุณสมบัติของสายสัญญาณ</w:t>
      </w:r>
      <w:r w:rsidR="002616B6">
        <w:rPr>
          <w:rFonts w:ascii="TH Sarabun New" w:hAnsi="TH Sarabun New" w:cs="TH Sarabun New" w:hint="cs"/>
          <w:sz w:val="32"/>
          <w:szCs w:val="32"/>
          <w:cs/>
        </w:rPr>
        <w:t xml:space="preserve">แบบโคแอกเชียลแต่ละชนิด </w:t>
      </w:r>
      <w:r w:rsidR="00541083">
        <w:rPr>
          <w:rFonts w:ascii="TH Sarabun New" w:hAnsi="TH Sarabun New" w:cs="TH Sarabun New" w:hint="cs"/>
          <w:sz w:val="32"/>
          <w:szCs w:val="32"/>
          <w:cs/>
        </w:rPr>
        <w:t>เมื่อนำไปใช้งานในช่วงความถี่ต่าง ๆ</w:t>
      </w:r>
    </w:p>
    <w:p w14:paraId="3C029124" w14:textId="77777777" w:rsidR="00CB5DD9" w:rsidRPr="003B190B" w:rsidRDefault="00CB5DD9" w:rsidP="003760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986DDAE" w14:textId="77777777" w:rsidR="0022045E" w:rsidRPr="003B190B" w:rsidRDefault="00CB5DD9" w:rsidP="003760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B190B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เ</w:t>
      </w:r>
      <w:r w:rsidR="0022045E" w:rsidRPr="003B190B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ครื่องมือและอุปกรณ์</w:t>
      </w:r>
    </w:p>
    <w:p w14:paraId="55F3409D" w14:textId="77777777" w:rsidR="0022045E" w:rsidRPr="002E3920" w:rsidRDefault="0022045E" w:rsidP="003760C3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 w:rsidRPr="002E3920">
        <w:rPr>
          <w:rFonts w:ascii="TH Sarabun New" w:hAnsi="TH Sarabun New" w:cs="TH Sarabun New"/>
          <w:sz w:val="32"/>
          <w:szCs w:val="32"/>
        </w:rPr>
        <w:t xml:space="preserve">1. RF Power Meter </w:t>
      </w:r>
      <w:r w:rsidRPr="002E3920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Pr="002E3920">
        <w:rPr>
          <w:rFonts w:ascii="TH Sarabun New" w:hAnsi="TH Sarabun New" w:cs="TH Sarabun New"/>
          <w:sz w:val="32"/>
          <w:szCs w:val="32"/>
        </w:rPr>
        <w:t>HP8347A (10 Hz – 20 GHz)</w:t>
      </w:r>
    </w:p>
    <w:p w14:paraId="7002B028" w14:textId="77777777" w:rsidR="0022045E" w:rsidRPr="002E3920" w:rsidRDefault="0022045E" w:rsidP="003760C3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 w:rsidRPr="002E3920">
        <w:rPr>
          <w:rFonts w:ascii="TH Sarabun New" w:hAnsi="TH Sarabun New" w:cs="TH Sarabun New"/>
          <w:sz w:val="32"/>
          <w:szCs w:val="32"/>
        </w:rPr>
        <w:t xml:space="preserve">2. Power Sensor </w:t>
      </w:r>
      <w:r w:rsidRPr="002E3920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Pr="002E3920">
        <w:rPr>
          <w:rFonts w:ascii="TH Sarabun New" w:hAnsi="TH Sarabun New" w:cs="TH Sarabun New"/>
          <w:sz w:val="32"/>
          <w:szCs w:val="32"/>
        </w:rPr>
        <w:t>HP8485A (50 MHz – 26.5 GHz)</w:t>
      </w:r>
    </w:p>
    <w:p w14:paraId="322CE8AA" w14:textId="77777777" w:rsidR="0022045E" w:rsidRPr="002E3920" w:rsidRDefault="0022045E" w:rsidP="003760C3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 w:rsidRPr="002E3920">
        <w:rPr>
          <w:rFonts w:ascii="TH Sarabun New" w:hAnsi="TH Sarabun New" w:cs="TH Sarabun New"/>
          <w:sz w:val="32"/>
          <w:szCs w:val="32"/>
        </w:rPr>
        <w:t xml:space="preserve">3. Standard Termination 50 </w:t>
      </w:r>
      <w:r w:rsidRPr="002E3920">
        <w:rPr>
          <w:rFonts w:ascii="TH Sarabun New" w:hAnsi="TH Sarabun New" w:cs="TH Sarabun New"/>
          <w:position w:val="-4"/>
          <w:sz w:val="32"/>
          <w:szCs w:val="32"/>
        </w:rPr>
        <w:object w:dxaOrig="220" w:dyaOrig="240" w14:anchorId="252CDB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pt" o:ole="">
            <v:imagedata r:id="rId6" o:title=""/>
          </v:shape>
          <o:OLEObject Type="Embed" ProgID="Equation.DSMT4" ShapeID="_x0000_i1025" DrawAspect="Content" ObjectID="_1737173364" r:id="rId7"/>
        </w:object>
      </w:r>
      <w:r w:rsidRPr="002E3920">
        <w:rPr>
          <w:rFonts w:ascii="TH Sarabun New" w:hAnsi="TH Sarabun New" w:cs="TH Sarabun New"/>
          <w:sz w:val="32"/>
          <w:szCs w:val="32"/>
        </w:rPr>
        <w:t>, Short, Open</w:t>
      </w:r>
    </w:p>
    <w:p w14:paraId="7FE69E97" w14:textId="77777777" w:rsidR="0022045E" w:rsidRPr="002E3920" w:rsidRDefault="0022045E" w:rsidP="003760C3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 w:rsidRPr="002E3920">
        <w:rPr>
          <w:rFonts w:ascii="TH Sarabun New" w:hAnsi="TH Sarabun New" w:cs="TH Sarabun New"/>
          <w:sz w:val="32"/>
          <w:szCs w:val="32"/>
        </w:rPr>
        <w:t xml:space="preserve">4. Standard 50 </w:t>
      </w:r>
      <w:r w:rsidRPr="002E3920">
        <w:rPr>
          <w:rFonts w:ascii="TH Sarabun New" w:hAnsi="TH Sarabun New" w:cs="TH Sarabun New"/>
          <w:position w:val="-4"/>
          <w:sz w:val="32"/>
          <w:szCs w:val="32"/>
        </w:rPr>
        <w:object w:dxaOrig="220" w:dyaOrig="240" w14:anchorId="44F7FEF8">
          <v:shape id="_x0000_i1026" type="#_x0000_t75" style="width:11.5pt;height:12pt" o:ole="">
            <v:imagedata r:id="rId6" o:title=""/>
          </v:shape>
          <o:OLEObject Type="Embed" ProgID="Equation.DSMT4" ShapeID="_x0000_i1026" DrawAspect="Content" ObjectID="_1737173365" r:id="rId8"/>
        </w:object>
      </w:r>
      <w:r w:rsidRPr="002E3920">
        <w:rPr>
          <w:rFonts w:ascii="TH Sarabun New" w:hAnsi="TH Sarabun New" w:cs="TH Sarabun New"/>
          <w:sz w:val="32"/>
          <w:szCs w:val="32"/>
        </w:rPr>
        <w:t xml:space="preserve"> Coaxial cable</w:t>
      </w:r>
    </w:p>
    <w:p w14:paraId="4D5F0915" w14:textId="77777777" w:rsidR="0022045E" w:rsidRPr="002E3920" w:rsidRDefault="0022045E" w:rsidP="003760C3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 w:rsidRPr="002E3920">
        <w:rPr>
          <w:rFonts w:ascii="TH Sarabun New" w:hAnsi="TH Sarabun New" w:cs="TH Sarabun New"/>
          <w:sz w:val="32"/>
          <w:szCs w:val="32"/>
        </w:rPr>
        <w:t xml:space="preserve">5. Attenuator </w:t>
      </w:r>
      <w:r w:rsidRPr="002E3920">
        <w:rPr>
          <w:rFonts w:ascii="TH Sarabun New" w:hAnsi="TH Sarabun New" w:cs="TH Sarabun New"/>
          <w:sz w:val="32"/>
          <w:szCs w:val="32"/>
          <w:cs/>
        </w:rPr>
        <w:t xml:space="preserve">หมายเลข </w:t>
      </w:r>
      <w:r w:rsidRPr="002E3920">
        <w:rPr>
          <w:rFonts w:ascii="TH Sarabun New" w:hAnsi="TH Sarabun New" w:cs="TH Sarabun New"/>
          <w:sz w:val="32"/>
          <w:szCs w:val="32"/>
        </w:rPr>
        <w:t xml:space="preserve">MDC 1055- 3 dB </w:t>
      </w:r>
      <w:r w:rsidRPr="002E392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E3920">
        <w:rPr>
          <w:rFonts w:ascii="TH Sarabun New" w:hAnsi="TH Sarabun New" w:cs="TH Sarabun New"/>
          <w:sz w:val="32"/>
          <w:szCs w:val="32"/>
        </w:rPr>
        <w:t>6 dB</w:t>
      </w:r>
    </w:p>
    <w:p w14:paraId="51EC38C7" w14:textId="77777777" w:rsidR="0022045E" w:rsidRPr="002E3920" w:rsidRDefault="0022045E" w:rsidP="003760C3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 w:rsidRPr="002E3920">
        <w:rPr>
          <w:rFonts w:ascii="TH Sarabun New" w:hAnsi="TH Sarabun New" w:cs="TH Sarabun New"/>
          <w:sz w:val="32"/>
          <w:szCs w:val="32"/>
        </w:rPr>
        <w:t xml:space="preserve">6. Directional coupler </w:t>
      </w:r>
      <w:r w:rsidRPr="002E3920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Pr="002E3920">
        <w:rPr>
          <w:rFonts w:ascii="TH Sarabun New" w:hAnsi="TH Sarabun New" w:cs="TH Sarabun New"/>
          <w:sz w:val="32"/>
          <w:szCs w:val="32"/>
        </w:rPr>
        <w:t xml:space="preserve">CA-69X </w:t>
      </w:r>
      <w:r w:rsidRPr="002E392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E3920">
        <w:rPr>
          <w:rFonts w:ascii="TH Sarabun New" w:hAnsi="TH Sarabun New" w:cs="TH Sarabun New"/>
          <w:sz w:val="32"/>
          <w:szCs w:val="32"/>
        </w:rPr>
        <w:t>HP778D (10 Hz – 2.0 GHz)</w:t>
      </w:r>
    </w:p>
    <w:p w14:paraId="6E4B1570" w14:textId="77777777" w:rsidR="0022045E" w:rsidRPr="002E3920" w:rsidRDefault="0022045E" w:rsidP="003760C3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 w:rsidRPr="002E3920">
        <w:rPr>
          <w:rFonts w:ascii="TH Sarabun New" w:hAnsi="TH Sarabun New" w:cs="TH Sarabun New"/>
          <w:sz w:val="32"/>
          <w:szCs w:val="32"/>
        </w:rPr>
        <w:t xml:space="preserve">7. Circulator </w:t>
      </w:r>
      <w:r w:rsidRPr="002E3920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Pr="002E3920">
        <w:rPr>
          <w:rFonts w:ascii="TH Sarabun New" w:hAnsi="TH Sarabun New" w:cs="TH Sarabun New"/>
          <w:sz w:val="32"/>
          <w:szCs w:val="32"/>
        </w:rPr>
        <w:t>MA 7N027 (320 – 550 MHz)</w:t>
      </w:r>
    </w:p>
    <w:p w14:paraId="51826026" w14:textId="77777777" w:rsidR="0022045E" w:rsidRPr="002E3920" w:rsidRDefault="0022045E" w:rsidP="003760C3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 w:rsidRPr="002E3920">
        <w:rPr>
          <w:rFonts w:ascii="TH Sarabun New" w:hAnsi="TH Sarabun New" w:cs="TH Sarabun New"/>
          <w:sz w:val="32"/>
          <w:szCs w:val="32"/>
        </w:rPr>
        <w:t xml:space="preserve">8. Spectrum analyzer </w:t>
      </w:r>
      <w:r w:rsidRPr="002E3920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Pr="002E3920">
        <w:rPr>
          <w:rFonts w:ascii="TH Sarabun New" w:hAnsi="TH Sarabun New" w:cs="TH Sarabun New"/>
          <w:sz w:val="32"/>
          <w:szCs w:val="32"/>
        </w:rPr>
        <w:t>HP4395A (10 Hz – 500 MHz)/ Advantage TR4133A</w:t>
      </w:r>
    </w:p>
    <w:p w14:paraId="11AF7264" w14:textId="77777777" w:rsidR="0022045E" w:rsidRPr="003B190B" w:rsidRDefault="0022045E" w:rsidP="003760C3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 w:rsidRPr="002E3920">
        <w:rPr>
          <w:rFonts w:ascii="TH Sarabun New" w:hAnsi="TH Sarabun New" w:cs="TH Sarabun New"/>
          <w:sz w:val="32"/>
          <w:szCs w:val="32"/>
        </w:rPr>
        <w:t xml:space="preserve">9. Synthesized Signal Generator/Signal Generator </w:t>
      </w:r>
      <w:r w:rsidRPr="002E3920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Pr="002E3920">
        <w:rPr>
          <w:rFonts w:ascii="TH Sarabun New" w:hAnsi="TH Sarabun New" w:cs="TH Sarabun New"/>
          <w:sz w:val="32"/>
          <w:szCs w:val="32"/>
        </w:rPr>
        <w:t>HP83620B (10 MHz – 20 GHz)/ HP8657A (100 kHz – 1040 MHz)</w:t>
      </w:r>
    </w:p>
    <w:p w14:paraId="12C41EFA" w14:textId="5DDCFD2A" w:rsidR="00CB5DD9" w:rsidRDefault="00CB5DD9" w:rsidP="00F2502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1E92029" w14:textId="7E885F3C" w:rsidR="00E64608" w:rsidRDefault="00E64608" w:rsidP="00F2502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ทฤษฎีที่เกี่ยวข้อง</w:t>
      </w:r>
    </w:p>
    <w:p w14:paraId="10387249" w14:textId="6467141A" w:rsidR="00E64608" w:rsidRPr="002B5335" w:rsidRDefault="002B5335" w:rsidP="00F25021">
      <w:pPr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</w:pPr>
      <w:r w:rsidRPr="002B5335">
        <w:rPr>
          <w:rFonts w:ascii="TH Sarabun New" w:hAnsi="TH Sarabun New" w:cs="TH Sarabun New" w:hint="cs"/>
          <w:color w:val="FF0000"/>
          <w:sz w:val="32"/>
          <w:szCs w:val="32"/>
          <w:u w:val="dotted"/>
          <w:cs/>
        </w:rPr>
        <w:t xml:space="preserve">สาย </w:t>
      </w:r>
      <w:r w:rsidRPr="002B5335">
        <w:rPr>
          <w:rFonts w:ascii="TH Sarabun New" w:hAnsi="TH Sarabun New" w:cs="TH Sarabun New"/>
          <w:color w:val="FF0000"/>
          <w:sz w:val="32"/>
          <w:szCs w:val="32"/>
          <w:u w:val="dotted"/>
        </w:rPr>
        <w:t xml:space="preserve">Coaxial </w:t>
      </w:r>
      <w:r w:rsidRPr="002B5335">
        <w:rPr>
          <w:rFonts w:ascii="TH Sarabun New" w:hAnsi="TH Sarabun New" w:cs="TH Sarabun New" w:hint="cs"/>
          <w:color w:val="FF0000"/>
          <w:sz w:val="32"/>
          <w:szCs w:val="32"/>
          <w:u w:val="dotted"/>
          <w:cs/>
        </w:rPr>
        <w:t xml:space="preserve">แบ่งเป็น 2 ประเภท คือ </w:t>
      </w:r>
      <w:r w:rsidRPr="002B5335">
        <w:rPr>
          <w:rFonts w:ascii="TH Sarabun New" w:hAnsi="TH Sarabun New" w:cs="TH Sarabun New"/>
          <w:color w:val="FF0000"/>
          <w:sz w:val="32"/>
          <w:szCs w:val="32"/>
          <w:u w:val="dotted"/>
        </w:rPr>
        <w:t xml:space="preserve">Thin Coaxial </w:t>
      </w:r>
      <w:r w:rsidRPr="002B5335">
        <w:rPr>
          <w:rFonts w:ascii="TH Sarabun New" w:hAnsi="TH Sarabun New" w:cs="TH Sarabun New" w:hint="cs"/>
          <w:color w:val="FF0000"/>
          <w:sz w:val="32"/>
          <w:szCs w:val="32"/>
          <w:u w:val="dotted"/>
          <w:cs/>
        </w:rPr>
        <w:t xml:space="preserve">และ </w:t>
      </w:r>
      <w:r w:rsidRPr="002B5335">
        <w:rPr>
          <w:rFonts w:ascii="TH Sarabun New" w:hAnsi="TH Sarabun New" w:cs="TH Sarabun New"/>
          <w:color w:val="FF0000"/>
          <w:sz w:val="32"/>
          <w:szCs w:val="32"/>
          <w:u w:val="dotted"/>
        </w:rPr>
        <w:t xml:space="preserve">Thick Coaxial </w:t>
      </w:r>
      <w:r w:rsidRPr="002B5335">
        <w:rPr>
          <w:rFonts w:ascii="TH Sarabun New" w:hAnsi="TH Sarabun New" w:cs="TH Sarabun New" w:hint="cs"/>
          <w:color w:val="FF0000"/>
          <w:sz w:val="32"/>
          <w:szCs w:val="32"/>
          <w:u w:val="dotted"/>
          <w:cs/>
        </w:rPr>
        <w:t xml:space="preserve">โดยที่สายประเภท </w:t>
      </w:r>
      <w:r w:rsidRPr="002B5335">
        <w:rPr>
          <w:rFonts w:ascii="TH Sarabun New" w:hAnsi="TH Sarabun New" w:cs="TH Sarabun New"/>
          <w:color w:val="FF0000"/>
          <w:sz w:val="32"/>
          <w:szCs w:val="32"/>
          <w:u w:val="dotted"/>
        </w:rPr>
        <w:t xml:space="preserve">Thin Coaxial </w:t>
      </w:r>
      <w:r w:rsidRPr="002B5335">
        <w:rPr>
          <w:rFonts w:ascii="TH Sarabun New" w:hAnsi="TH Sarabun New" w:cs="TH Sarabun New" w:hint="cs"/>
          <w:color w:val="FF0000"/>
          <w:sz w:val="32"/>
          <w:szCs w:val="32"/>
          <w:u w:val="dotted"/>
          <w:cs/>
        </w:rPr>
        <w:t xml:space="preserve">จะมีขนาดเล็ก ติดตั้งและใช้งานง่าย เหมาะกับในห้องปฏิบัติการ ราคาถูก สามารถนำสัญญาญได้ไกลถึง 185 เมตร และ สายประเภท </w:t>
      </w:r>
      <w:r w:rsidRPr="002B5335">
        <w:rPr>
          <w:rFonts w:ascii="TH Sarabun New" w:hAnsi="TH Sarabun New" w:cs="TH Sarabun New"/>
          <w:color w:val="FF0000"/>
          <w:sz w:val="32"/>
          <w:szCs w:val="32"/>
          <w:u w:val="dotted"/>
        </w:rPr>
        <w:t xml:space="preserve">Thick Coaxial </w:t>
      </w:r>
      <w:r w:rsidRPr="002B5335">
        <w:rPr>
          <w:rFonts w:ascii="TH Sarabun New" w:hAnsi="TH Sarabun New" w:cs="TH Sarabun New" w:hint="cs"/>
          <w:color w:val="FF0000"/>
          <w:sz w:val="32"/>
          <w:szCs w:val="32"/>
          <w:u w:val="dotted"/>
          <w:cs/>
        </w:rPr>
        <w:t xml:space="preserve">เป็นสายค่อนข้างใหญ่ ส่วนใหญ่ใช้เป็น </w:t>
      </w:r>
      <w:r w:rsidRPr="002B5335">
        <w:rPr>
          <w:rFonts w:ascii="TH Sarabun New" w:hAnsi="TH Sarabun New" w:cs="TH Sarabun New"/>
          <w:color w:val="FF0000"/>
          <w:sz w:val="32"/>
          <w:szCs w:val="32"/>
          <w:u w:val="dotted"/>
        </w:rPr>
        <w:t xml:space="preserve">Backbone </w:t>
      </w:r>
      <w:r w:rsidRPr="002B5335">
        <w:rPr>
          <w:rFonts w:ascii="TH Sarabun New" w:hAnsi="TH Sarabun New" w:cs="TH Sarabun New" w:hint="cs"/>
          <w:color w:val="FF0000"/>
          <w:sz w:val="32"/>
          <w:szCs w:val="32"/>
          <w:u w:val="dotted"/>
          <w:cs/>
        </w:rPr>
        <w:t>สามารถนำสัญญาณได้ไกลถึง 500 เมตร</w:t>
      </w:r>
    </w:p>
    <w:p w14:paraId="0EAF3B16" w14:textId="3004E98E" w:rsidR="00E64608" w:rsidRDefault="00E64608" w:rsidP="00F2502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42C9673" w14:textId="77777777" w:rsidR="002E3920" w:rsidRPr="003B190B" w:rsidRDefault="002E3920" w:rsidP="00F2502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8E51C97" w14:textId="77777777" w:rsidR="0022045E" w:rsidRPr="003B190B" w:rsidRDefault="0022045E" w:rsidP="00F25021">
      <w:pP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3B190B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>ขั้นตอนการทดลอง</w:t>
      </w:r>
    </w:p>
    <w:p w14:paraId="58867012" w14:textId="0BF7542E" w:rsidR="0022045E" w:rsidRDefault="0022045E" w:rsidP="006C2D50">
      <w:pPr>
        <w:tabs>
          <w:tab w:val="left" w:pos="284"/>
        </w:tabs>
        <w:rPr>
          <w:rFonts w:ascii="TH Sarabun New" w:hAnsi="TH Sarabun New" w:cs="TH Sarabun New"/>
          <w:sz w:val="32"/>
          <w:szCs w:val="32"/>
          <w:cs/>
        </w:rPr>
      </w:pPr>
      <w:r w:rsidRPr="003B190B">
        <w:rPr>
          <w:rFonts w:ascii="TH Sarabun New" w:hAnsi="TH Sarabun New" w:cs="TH Sarabun New"/>
          <w:sz w:val="32"/>
          <w:szCs w:val="32"/>
        </w:rPr>
        <w:t xml:space="preserve">1. </w:t>
      </w:r>
      <w:r w:rsidRPr="003B190B">
        <w:rPr>
          <w:rFonts w:ascii="TH Sarabun New" w:hAnsi="TH Sarabun New" w:cs="TH Sarabun New"/>
          <w:sz w:val="32"/>
          <w:szCs w:val="32"/>
          <w:cs/>
        </w:rPr>
        <w:t>ต่อ</w:t>
      </w:r>
      <w:r w:rsidR="00EE2F66">
        <w:rPr>
          <w:rFonts w:ascii="TH Sarabun New" w:hAnsi="TH Sarabun New" w:cs="TH Sarabun New" w:hint="cs"/>
          <w:sz w:val="32"/>
          <w:szCs w:val="32"/>
          <w:cs/>
        </w:rPr>
        <w:t xml:space="preserve">เอาต์พุตของเครื่อง </w:t>
      </w:r>
      <w:r w:rsidR="00EE2F66">
        <w:rPr>
          <w:rFonts w:ascii="TH Sarabun New" w:hAnsi="TH Sarabun New" w:cs="TH Sarabun New"/>
          <w:sz w:val="32"/>
          <w:szCs w:val="32"/>
        </w:rPr>
        <w:t xml:space="preserve">RF generator </w:t>
      </w:r>
      <w:r w:rsidR="00EE2F66">
        <w:rPr>
          <w:rFonts w:ascii="TH Sarabun New" w:hAnsi="TH Sarabun New" w:cs="TH Sarabun New" w:hint="cs"/>
          <w:sz w:val="32"/>
          <w:szCs w:val="32"/>
          <w:cs/>
        </w:rPr>
        <w:t xml:space="preserve">เข้ากับเครื่อง </w:t>
      </w:r>
      <w:r w:rsidR="00EE2F66">
        <w:rPr>
          <w:rFonts w:ascii="TH Sarabun New" w:hAnsi="TH Sarabun New" w:cs="TH Sarabun New"/>
          <w:sz w:val="32"/>
          <w:szCs w:val="32"/>
        </w:rPr>
        <w:t xml:space="preserve">spectrum analyzer </w:t>
      </w:r>
      <w:r w:rsidR="00EE2F66">
        <w:rPr>
          <w:rFonts w:ascii="TH Sarabun New" w:hAnsi="TH Sarabun New" w:cs="TH Sarabun New" w:hint="cs"/>
          <w:sz w:val="32"/>
          <w:szCs w:val="32"/>
          <w:cs/>
        </w:rPr>
        <w:t>ผ่านสายโคแอกเชียล ที่มีรุ่นและความยาวต่าง ๆ กัน</w:t>
      </w:r>
      <w:r w:rsidR="0073381B">
        <w:rPr>
          <w:rFonts w:ascii="TH Sarabun New" w:hAnsi="TH Sarabun New" w:cs="TH Sarabun New" w:hint="cs"/>
          <w:sz w:val="32"/>
          <w:szCs w:val="32"/>
          <w:cs/>
        </w:rPr>
        <w:t xml:space="preserve"> สัก </w:t>
      </w:r>
      <w:r w:rsidR="0073381B">
        <w:rPr>
          <w:rFonts w:ascii="TH Sarabun New" w:hAnsi="TH Sarabun New" w:cs="TH Sarabun New"/>
          <w:sz w:val="32"/>
          <w:szCs w:val="32"/>
        </w:rPr>
        <w:t xml:space="preserve">3 </w:t>
      </w:r>
      <w:r w:rsidR="0073381B">
        <w:rPr>
          <w:rFonts w:ascii="TH Sarabun New" w:hAnsi="TH Sarabun New" w:cs="TH Sarabun New" w:hint="cs"/>
          <w:sz w:val="32"/>
          <w:szCs w:val="32"/>
          <w:cs/>
        </w:rPr>
        <w:t>เส้น</w:t>
      </w:r>
    </w:p>
    <w:p w14:paraId="1EB0BA81" w14:textId="66DE91F9" w:rsidR="00EE2F66" w:rsidRDefault="00EE2F66" w:rsidP="006C2D50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>ปรับความถี</w:t>
      </w:r>
      <w:r w:rsidR="002D76DD"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 w:hint="cs"/>
          <w:sz w:val="32"/>
          <w:szCs w:val="32"/>
          <w:cs/>
        </w:rPr>
        <w:t>และกำลังงานเอาต์พุต</w:t>
      </w:r>
      <w:r w:rsidR="002D76DD">
        <w:rPr>
          <w:rFonts w:ascii="TH Sarabun New" w:hAnsi="TH Sarabun New" w:cs="TH Sarabun New" w:hint="cs"/>
          <w:sz w:val="32"/>
          <w:szCs w:val="32"/>
          <w:cs/>
        </w:rPr>
        <w:t xml:space="preserve">ของเครื่อง </w:t>
      </w:r>
      <w:r w:rsidR="002D76DD">
        <w:rPr>
          <w:rFonts w:ascii="TH Sarabun New" w:hAnsi="TH Sarabun New" w:cs="TH Sarabun New"/>
          <w:sz w:val="32"/>
          <w:szCs w:val="32"/>
        </w:rPr>
        <w:t>RF generator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ตาม</w:t>
      </w:r>
      <w:r w:rsidR="002D76DD">
        <w:rPr>
          <w:rFonts w:ascii="TH Sarabun New" w:hAnsi="TH Sarabun New" w:cs="TH Sarabun New" w:hint="cs"/>
          <w:sz w:val="32"/>
          <w:szCs w:val="32"/>
          <w:cs/>
        </w:rPr>
        <w:t xml:space="preserve">ข้อมูลในตารางที่ </w:t>
      </w:r>
      <w:r w:rsidR="002D76DD">
        <w:rPr>
          <w:rFonts w:ascii="TH Sarabun New" w:hAnsi="TH Sarabun New" w:cs="TH Sarabun New"/>
          <w:sz w:val="32"/>
          <w:szCs w:val="32"/>
        </w:rPr>
        <w:t>1</w:t>
      </w:r>
    </w:p>
    <w:p w14:paraId="0392FAE4" w14:textId="4EC0F467" w:rsidR="002D76DD" w:rsidRDefault="002D76DD" w:rsidP="006C2D50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ปรับ </w:t>
      </w:r>
      <w:r>
        <w:rPr>
          <w:rFonts w:ascii="TH Sarabun New" w:hAnsi="TH Sarabun New" w:cs="TH Sarabun New"/>
          <w:sz w:val="32"/>
          <w:szCs w:val="32"/>
        </w:rPr>
        <w:t xml:space="preserve">center frequency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frequency span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ของเครื่อง </w:t>
      </w:r>
      <w:r>
        <w:rPr>
          <w:rFonts w:ascii="TH Sarabun New" w:hAnsi="TH Sarabun New" w:cs="TH Sarabun New"/>
          <w:sz w:val="32"/>
          <w:szCs w:val="32"/>
        </w:rPr>
        <w:t xml:space="preserve">spectrum analyzer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ให้สอดคล้องกับค่าที่ตั้งไว้กับ </w:t>
      </w:r>
      <w:r>
        <w:rPr>
          <w:rFonts w:ascii="TH Sarabun New" w:hAnsi="TH Sarabun New" w:cs="TH Sarabun New"/>
          <w:sz w:val="32"/>
          <w:szCs w:val="32"/>
        </w:rPr>
        <w:t>RF generator</w:t>
      </w:r>
    </w:p>
    <w:p w14:paraId="59B0F483" w14:textId="25F411AF" w:rsidR="002D76DD" w:rsidRPr="003B190B" w:rsidRDefault="002D76DD" w:rsidP="006C2D50">
      <w:pPr>
        <w:tabs>
          <w:tab w:val="left" w:pos="284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กดปุ่มปล่อยสัญญาณให้ออกจาก </w:t>
      </w:r>
      <w:r>
        <w:rPr>
          <w:rFonts w:ascii="TH Sarabun New" w:hAnsi="TH Sarabun New" w:cs="TH Sarabun New"/>
          <w:sz w:val="32"/>
          <w:szCs w:val="32"/>
        </w:rPr>
        <w:t xml:space="preserve">RF generator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อ่านค่ากำลังงานที่แสดงผลบนจอของ </w:t>
      </w:r>
      <w:r w:rsidR="00CC7AF5">
        <w:rPr>
          <w:rFonts w:ascii="TH Sarabun New" w:hAnsi="TH Sarabun New" w:cs="TH Sarabun New"/>
          <w:sz w:val="32"/>
          <w:szCs w:val="32"/>
        </w:rPr>
        <w:t>spectrum analyzer</w:t>
      </w:r>
    </w:p>
    <w:p w14:paraId="38864A9E" w14:textId="6617FDCA" w:rsidR="0022045E" w:rsidRPr="003B190B" w:rsidRDefault="002D76DD" w:rsidP="006C2D50">
      <w:pPr>
        <w:tabs>
          <w:tab w:val="left" w:pos="284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</w:t>
      </w:r>
      <w:r w:rsidR="0022045E" w:rsidRPr="003B190B">
        <w:rPr>
          <w:rFonts w:ascii="TH Sarabun New" w:hAnsi="TH Sarabun New" w:cs="TH Sarabun New"/>
          <w:sz w:val="32"/>
          <w:szCs w:val="32"/>
        </w:rPr>
        <w:t xml:space="preserve">. </w:t>
      </w:r>
      <w:r w:rsidR="0022045E" w:rsidRPr="003B190B">
        <w:rPr>
          <w:rFonts w:ascii="TH Sarabun New" w:hAnsi="TH Sarabun New" w:cs="TH Sarabun New"/>
          <w:sz w:val="32"/>
          <w:szCs w:val="32"/>
          <w:cs/>
        </w:rPr>
        <w:t xml:space="preserve">บันทึกผลการทดลองในตารางที่ </w:t>
      </w:r>
      <w:r w:rsidR="0022045E" w:rsidRPr="003B190B">
        <w:rPr>
          <w:rFonts w:ascii="TH Sarabun New" w:hAnsi="TH Sarabun New" w:cs="TH Sarabun New"/>
          <w:sz w:val="32"/>
          <w:szCs w:val="32"/>
        </w:rPr>
        <w:t>1</w:t>
      </w:r>
    </w:p>
    <w:p w14:paraId="616328A2" w14:textId="77777777" w:rsidR="0073381B" w:rsidRDefault="0073381B" w:rsidP="006E348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FB630CA" w14:textId="4D58C3FA" w:rsidR="0022045E" w:rsidRPr="003B190B" w:rsidRDefault="0022045E" w:rsidP="006E348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B190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3B190B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3B190B">
        <w:rPr>
          <w:rFonts w:ascii="TH Sarabun New" w:hAnsi="TH Sarabun New" w:cs="TH Sarabun New"/>
          <w:sz w:val="32"/>
          <w:szCs w:val="32"/>
        </w:rPr>
        <w:t xml:space="preserve"> </w:t>
      </w:r>
      <w:r w:rsidRPr="003B190B">
        <w:rPr>
          <w:rFonts w:ascii="TH Sarabun New" w:hAnsi="TH Sarabun New" w:cs="TH Sarabun New"/>
          <w:sz w:val="32"/>
          <w:szCs w:val="32"/>
          <w:cs/>
        </w:rPr>
        <w:t>ค่าการสูญเสียของสายนำสัญญาณ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9"/>
        <w:gridCol w:w="2368"/>
        <w:gridCol w:w="2368"/>
        <w:gridCol w:w="2368"/>
      </w:tblGrid>
      <w:tr w:rsidR="0073381B" w:rsidRPr="003B190B" w14:paraId="7345EDBB" w14:textId="77777777" w:rsidTr="00F804F5">
        <w:trPr>
          <w:jc w:val="center"/>
        </w:trPr>
        <w:tc>
          <w:tcPr>
            <w:tcW w:w="2246" w:type="dxa"/>
            <w:vMerge w:val="restart"/>
            <w:vAlign w:val="center"/>
          </w:tcPr>
          <w:p w14:paraId="7F25612C" w14:textId="0F37068D" w:rsidR="0073381B" w:rsidRPr="003B190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B190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ความถี่ </w:t>
            </w:r>
            <w:r w:rsidRPr="003B19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(MHz)/</w:t>
            </w:r>
            <w:r w:rsidRPr="003B190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กำลังงานส่ง </w:t>
            </w:r>
            <w:r w:rsidRPr="003B19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(dBm)</w:t>
            </w:r>
          </w:p>
        </w:tc>
        <w:tc>
          <w:tcPr>
            <w:tcW w:w="7104" w:type="dxa"/>
            <w:gridSpan w:val="3"/>
          </w:tcPr>
          <w:p w14:paraId="650B082F" w14:textId="03935F14" w:rsidR="0073381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ค่ากำลังงานที่อ่านได้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(dBm)</w:t>
            </w:r>
          </w:p>
        </w:tc>
      </w:tr>
      <w:tr w:rsidR="0073381B" w:rsidRPr="003B190B" w14:paraId="0BCC263E" w14:textId="77777777" w:rsidTr="00F804F5">
        <w:trPr>
          <w:jc w:val="center"/>
        </w:trPr>
        <w:tc>
          <w:tcPr>
            <w:tcW w:w="2246" w:type="dxa"/>
            <w:vMerge/>
          </w:tcPr>
          <w:p w14:paraId="45854B52" w14:textId="147608A9" w:rsidR="0073381B" w:rsidRPr="003B190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368" w:type="dxa"/>
          </w:tcPr>
          <w:p w14:paraId="12C46C87" w14:textId="77777777" w:rsidR="0073381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ชื่อของสายโคแอกเชียล</w:t>
            </w:r>
          </w:p>
          <w:p w14:paraId="25A76A93" w14:textId="28E7DF48" w:rsidR="0073381B" w:rsidRDefault="0073381B" w:rsidP="00E6707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………………………………….</w:t>
            </w:r>
          </w:p>
        </w:tc>
        <w:tc>
          <w:tcPr>
            <w:tcW w:w="2368" w:type="dxa"/>
          </w:tcPr>
          <w:p w14:paraId="7DBF1A23" w14:textId="77777777" w:rsidR="0073381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ชื่อของสายโคแอกเชียล</w:t>
            </w:r>
          </w:p>
          <w:p w14:paraId="22B03E74" w14:textId="275ABD82" w:rsidR="0073381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………………………………….</w:t>
            </w:r>
          </w:p>
        </w:tc>
        <w:tc>
          <w:tcPr>
            <w:tcW w:w="2368" w:type="dxa"/>
          </w:tcPr>
          <w:p w14:paraId="5AB51237" w14:textId="77777777" w:rsidR="0073381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ชื่อของสายโคแอกเชียล</w:t>
            </w:r>
          </w:p>
          <w:p w14:paraId="5E58B2B1" w14:textId="6F889C0C" w:rsidR="0073381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………………………………….</w:t>
            </w:r>
          </w:p>
        </w:tc>
      </w:tr>
      <w:tr w:rsidR="0073381B" w:rsidRPr="003B190B" w14:paraId="1FDA4B22" w14:textId="77777777" w:rsidTr="00F804F5">
        <w:trPr>
          <w:jc w:val="center"/>
        </w:trPr>
        <w:tc>
          <w:tcPr>
            <w:tcW w:w="2246" w:type="dxa"/>
            <w:vMerge/>
          </w:tcPr>
          <w:p w14:paraId="4B7A8AA7" w14:textId="793AE869" w:rsidR="0073381B" w:rsidRPr="003B190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8" w:type="dxa"/>
          </w:tcPr>
          <w:p w14:paraId="468BDA4C" w14:textId="2A1604E9" w:rsidR="0073381B" w:rsidRPr="003B190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ความยาวของสาย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โคแอกเชียล </w:t>
            </w:r>
            <w:r w:rsidR="00AD5F3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..1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..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ม.</w:t>
            </w:r>
          </w:p>
        </w:tc>
        <w:tc>
          <w:tcPr>
            <w:tcW w:w="2368" w:type="dxa"/>
          </w:tcPr>
          <w:p w14:paraId="564FD9B9" w14:textId="741E74C6" w:rsidR="0073381B" w:rsidRPr="003B190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ความยาวของสาย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โคแอกเชียล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…</w:t>
            </w:r>
            <w:r w:rsidR="00AD5F3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..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ม.</w:t>
            </w:r>
          </w:p>
        </w:tc>
        <w:tc>
          <w:tcPr>
            <w:tcW w:w="2368" w:type="dxa"/>
          </w:tcPr>
          <w:p w14:paraId="506077A1" w14:textId="02E3D750" w:rsidR="0073381B" w:rsidRPr="003B190B" w:rsidRDefault="0073381B" w:rsidP="00E670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ความยาวของสาย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โคแอกเชียล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</w:t>
            </w:r>
            <w:r w:rsidR="00AD5F3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..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ม.</w:t>
            </w:r>
          </w:p>
        </w:tc>
      </w:tr>
      <w:tr w:rsidR="00E6707B" w:rsidRPr="003B190B" w14:paraId="78DF118B" w14:textId="77777777" w:rsidTr="00F804F5">
        <w:trPr>
          <w:jc w:val="center"/>
        </w:trPr>
        <w:tc>
          <w:tcPr>
            <w:tcW w:w="2246" w:type="dxa"/>
          </w:tcPr>
          <w:p w14:paraId="1481238E" w14:textId="7390594F" w:rsidR="00E6707B" w:rsidRPr="00F804F5" w:rsidRDefault="00A2180F" w:rsidP="00E6707B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804F5">
              <w:rPr>
                <w:rFonts w:ascii="TH Sarabun New" w:hAnsi="TH Sarabun New" w:cs="TH Sarabun New"/>
                <w:sz w:val="30"/>
                <w:szCs w:val="30"/>
              </w:rPr>
              <w:t>10</w:t>
            </w:r>
            <w:r w:rsidR="00E6707B" w:rsidRPr="00F804F5">
              <w:rPr>
                <w:rFonts w:ascii="TH Sarabun New" w:hAnsi="TH Sarabun New" w:cs="TH Sarabun New"/>
                <w:sz w:val="30"/>
                <w:szCs w:val="30"/>
              </w:rPr>
              <w:t>0 MHz/ -15 dBm</w:t>
            </w:r>
          </w:p>
        </w:tc>
        <w:tc>
          <w:tcPr>
            <w:tcW w:w="2368" w:type="dxa"/>
          </w:tcPr>
          <w:p w14:paraId="393DCE03" w14:textId="2F799761" w:rsidR="00E6707B" w:rsidRPr="009F682C" w:rsidRDefault="00AD5F37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-15.97</w:t>
            </w:r>
          </w:p>
        </w:tc>
        <w:tc>
          <w:tcPr>
            <w:tcW w:w="2368" w:type="dxa"/>
          </w:tcPr>
          <w:p w14:paraId="13151140" w14:textId="53A94190" w:rsidR="00E6707B" w:rsidRPr="009F682C" w:rsidRDefault="00AD5F37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-15.47</w:t>
            </w:r>
          </w:p>
        </w:tc>
        <w:tc>
          <w:tcPr>
            <w:tcW w:w="2368" w:type="dxa"/>
          </w:tcPr>
          <w:p w14:paraId="2A4374A8" w14:textId="4A4C1473" w:rsidR="00E6707B" w:rsidRPr="009F682C" w:rsidRDefault="00AD5F37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-15.66</w:t>
            </w:r>
          </w:p>
        </w:tc>
      </w:tr>
      <w:tr w:rsidR="00E6707B" w:rsidRPr="003B190B" w14:paraId="53001327" w14:textId="77777777" w:rsidTr="00F804F5">
        <w:trPr>
          <w:jc w:val="center"/>
        </w:trPr>
        <w:tc>
          <w:tcPr>
            <w:tcW w:w="2246" w:type="dxa"/>
          </w:tcPr>
          <w:p w14:paraId="20B0EA66" w14:textId="03BF1294" w:rsidR="00E6707B" w:rsidRPr="00F804F5" w:rsidRDefault="00E6707B" w:rsidP="00E6707B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804F5">
              <w:rPr>
                <w:rFonts w:ascii="TH Sarabun New" w:hAnsi="TH Sarabun New" w:cs="TH Sarabun New"/>
                <w:sz w:val="30"/>
                <w:szCs w:val="30"/>
              </w:rPr>
              <w:t>100</w:t>
            </w:r>
            <w:r w:rsidR="00A2180F" w:rsidRPr="00F804F5">
              <w:rPr>
                <w:rFonts w:ascii="TH Sarabun New" w:hAnsi="TH Sarabun New" w:cs="TH Sarabun New"/>
                <w:sz w:val="30"/>
                <w:szCs w:val="30"/>
              </w:rPr>
              <w:t>0</w:t>
            </w:r>
            <w:r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 MHz/ -15 dBm</w:t>
            </w:r>
          </w:p>
        </w:tc>
        <w:tc>
          <w:tcPr>
            <w:tcW w:w="2368" w:type="dxa"/>
          </w:tcPr>
          <w:p w14:paraId="3E1D09EC" w14:textId="1511C563" w:rsidR="00E6707B" w:rsidRPr="009F682C" w:rsidRDefault="00AD5F37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-18.19</w:t>
            </w:r>
          </w:p>
        </w:tc>
        <w:tc>
          <w:tcPr>
            <w:tcW w:w="2368" w:type="dxa"/>
          </w:tcPr>
          <w:p w14:paraId="7B12656B" w14:textId="5EBD341A" w:rsidR="00E6707B" w:rsidRPr="009F682C" w:rsidRDefault="00AD5F37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-17.60</w:t>
            </w:r>
          </w:p>
        </w:tc>
        <w:tc>
          <w:tcPr>
            <w:tcW w:w="2368" w:type="dxa"/>
          </w:tcPr>
          <w:p w14:paraId="0BC9AD0A" w14:textId="0BE8A08F" w:rsidR="00E6707B" w:rsidRPr="009F682C" w:rsidRDefault="00AD5F37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-15.77</w:t>
            </w:r>
          </w:p>
        </w:tc>
      </w:tr>
      <w:tr w:rsidR="00E6707B" w:rsidRPr="003B190B" w14:paraId="29E04C35" w14:textId="77777777" w:rsidTr="00F804F5">
        <w:trPr>
          <w:jc w:val="center"/>
        </w:trPr>
        <w:tc>
          <w:tcPr>
            <w:tcW w:w="2246" w:type="dxa"/>
          </w:tcPr>
          <w:p w14:paraId="44EB93B0" w14:textId="0CC230D6" w:rsidR="00E6707B" w:rsidRPr="00F804F5" w:rsidRDefault="00A2180F" w:rsidP="00E6707B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804F5">
              <w:rPr>
                <w:rFonts w:ascii="TH Sarabun New" w:hAnsi="TH Sarabun New" w:cs="TH Sarabun New"/>
                <w:sz w:val="30"/>
                <w:szCs w:val="30"/>
              </w:rPr>
              <w:t>2000</w:t>
            </w:r>
            <w:r w:rsidR="00E6707B"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 MHz/ -1</w:t>
            </w:r>
            <w:r w:rsidRPr="00F804F5">
              <w:rPr>
                <w:rFonts w:ascii="TH Sarabun New" w:hAnsi="TH Sarabun New" w:cs="TH Sarabun New"/>
                <w:sz w:val="30"/>
                <w:szCs w:val="30"/>
              </w:rPr>
              <w:t>5</w:t>
            </w:r>
            <w:r w:rsidR="00E6707B"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 dBm</w:t>
            </w:r>
          </w:p>
        </w:tc>
        <w:tc>
          <w:tcPr>
            <w:tcW w:w="2368" w:type="dxa"/>
          </w:tcPr>
          <w:p w14:paraId="1C8D9C95" w14:textId="09B838D7" w:rsidR="00E6707B" w:rsidRPr="009F682C" w:rsidRDefault="00AD5F37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-19.81</w:t>
            </w:r>
          </w:p>
        </w:tc>
        <w:tc>
          <w:tcPr>
            <w:tcW w:w="2368" w:type="dxa"/>
          </w:tcPr>
          <w:p w14:paraId="7FBCCB34" w14:textId="78DD216B" w:rsidR="00E6707B" w:rsidRPr="009F682C" w:rsidRDefault="00AD5F37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-18.90</w:t>
            </w:r>
          </w:p>
        </w:tc>
        <w:tc>
          <w:tcPr>
            <w:tcW w:w="2368" w:type="dxa"/>
          </w:tcPr>
          <w:p w14:paraId="08CC8A3F" w14:textId="33895D98" w:rsidR="00E6707B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-15.97</w:t>
            </w:r>
          </w:p>
        </w:tc>
      </w:tr>
      <w:tr w:rsidR="00E6707B" w:rsidRPr="003B190B" w14:paraId="5507C7CE" w14:textId="77777777" w:rsidTr="00F804F5">
        <w:trPr>
          <w:jc w:val="center"/>
        </w:trPr>
        <w:tc>
          <w:tcPr>
            <w:tcW w:w="2246" w:type="dxa"/>
          </w:tcPr>
          <w:p w14:paraId="1CD8655F" w14:textId="53C8DCA2" w:rsidR="00E6707B" w:rsidRPr="00F804F5" w:rsidRDefault="00A2180F" w:rsidP="00E6707B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804F5">
              <w:rPr>
                <w:rFonts w:ascii="TH Sarabun New" w:hAnsi="TH Sarabun New" w:cs="TH Sarabun New"/>
                <w:sz w:val="30"/>
                <w:szCs w:val="30"/>
              </w:rPr>
              <w:t>3000</w:t>
            </w:r>
            <w:r w:rsidR="00E6707B"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 MHz/ -1</w:t>
            </w:r>
            <w:r w:rsidRPr="00F804F5">
              <w:rPr>
                <w:rFonts w:ascii="TH Sarabun New" w:hAnsi="TH Sarabun New" w:cs="TH Sarabun New"/>
                <w:sz w:val="30"/>
                <w:szCs w:val="30"/>
              </w:rPr>
              <w:t>5</w:t>
            </w:r>
            <w:r w:rsidR="00E6707B"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 dBm</w:t>
            </w:r>
          </w:p>
        </w:tc>
        <w:tc>
          <w:tcPr>
            <w:tcW w:w="2368" w:type="dxa"/>
          </w:tcPr>
          <w:p w14:paraId="34B5B85E" w14:textId="2C25AB5C" w:rsidR="00E6707B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-23.09</w:t>
            </w:r>
          </w:p>
        </w:tc>
        <w:tc>
          <w:tcPr>
            <w:tcW w:w="2368" w:type="dxa"/>
          </w:tcPr>
          <w:p w14:paraId="3A6EB33C" w14:textId="2D715543" w:rsidR="00E6707B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-19.65</w:t>
            </w:r>
          </w:p>
        </w:tc>
        <w:tc>
          <w:tcPr>
            <w:tcW w:w="2368" w:type="dxa"/>
          </w:tcPr>
          <w:p w14:paraId="43DECA68" w14:textId="7D1AF36A" w:rsidR="00E6707B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-15.70</w:t>
            </w:r>
          </w:p>
        </w:tc>
      </w:tr>
      <w:tr w:rsidR="00E6707B" w:rsidRPr="003B190B" w14:paraId="204A6C55" w14:textId="77777777" w:rsidTr="00F804F5">
        <w:trPr>
          <w:jc w:val="center"/>
        </w:trPr>
        <w:tc>
          <w:tcPr>
            <w:tcW w:w="2246" w:type="dxa"/>
          </w:tcPr>
          <w:p w14:paraId="26890361" w14:textId="5BC50F89" w:rsidR="00E6707B" w:rsidRPr="00F804F5" w:rsidRDefault="00A2180F" w:rsidP="00E6707B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804F5">
              <w:rPr>
                <w:rFonts w:ascii="TH Sarabun New" w:hAnsi="TH Sarabun New" w:cs="TH Sarabun New"/>
                <w:sz w:val="30"/>
                <w:szCs w:val="30"/>
              </w:rPr>
              <w:t>4000</w:t>
            </w:r>
            <w:r w:rsidR="00E6707B"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 MHz/ -</w:t>
            </w:r>
            <w:r w:rsidRPr="00F804F5">
              <w:rPr>
                <w:rFonts w:ascii="TH Sarabun New" w:hAnsi="TH Sarabun New" w:cs="TH Sarabun New"/>
                <w:sz w:val="30"/>
                <w:szCs w:val="30"/>
              </w:rPr>
              <w:t>1</w:t>
            </w:r>
            <w:r w:rsidR="00E6707B" w:rsidRPr="00F804F5">
              <w:rPr>
                <w:rFonts w:ascii="TH Sarabun New" w:hAnsi="TH Sarabun New" w:cs="TH Sarabun New"/>
                <w:sz w:val="30"/>
                <w:szCs w:val="30"/>
              </w:rPr>
              <w:t>5 dBm</w:t>
            </w:r>
          </w:p>
        </w:tc>
        <w:tc>
          <w:tcPr>
            <w:tcW w:w="2368" w:type="dxa"/>
          </w:tcPr>
          <w:p w14:paraId="71535609" w14:textId="5135B4DC" w:rsidR="00E6707B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-25.71</w:t>
            </w:r>
          </w:p>
        </w:tc>
        <w:tc>
          <w:tcPr>
            <w:tcW w:w="2368" w:type="dxa"/>
          </w:tcPr>
          <w:p w14:paraId="25188125" w14:textId="00082B83" w:rsidR="00E6707B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-20.53</w:t>
            </w:r>
          </w:p>
        </w:tc>
        <w:tc>
          <w:tcPr>
            <w:tcW w:w="2368" w:type="dxa"/>
          </w:tcPr>
          <w:p w14:paraId="381F353E" w14:textId="303A4F15" w:rsidR="00E6707B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-17.52</w:t>
            </w:r>
          </w:p>
        </w:tc>
      </w:tr>
      <w:tr w:rsidR="00A2180F" w:rsidRPr="003B190B" w14:paraId="34086667" w14:textId="77777777" w:rsidTr="00F804F5">
        <w:trPr>
          <w:jc w:val="center"/>
        </w:trPr>
        <w:tc>
          <w:tcPr>
            <w:tcW w:w="2246" w:type="dxa"/>
          </w:tcPr>
          <w:p w14:paraId="622AC66E" w14:textId="5438C79E" w:rsidR="00A2180F" w:rsidRPr="00F804F5" w:rsidRDefault="00A2180F" w:rsidP="00A2180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804F5">
              <w:rPr>
                <w:rFonts w:ascii="TH Sarabun New" w:hAnsi="TH Sarabun New" w:cs="TH Sarabun New"/>
                <w:sz w:val="30"/>
                <w:szCs w:val="30"/>
              </w:rPr>
              <w:t>100 MHz/ 0 dBm</w:t>
            </w:r>
          </w:p>
        </w:tc>
        <w:tc>
          <w:tcPr>
            <w:tcW w:w="2368" w:type="dxa"/>
          </w:tcPr>
          <w:p w14:paraId="1E0B43BA" w14:textId="632E2946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-1.25</w:t>
            </w:r>
          </w:p>
        </w:tc>
        <w:tc>
          <w:tcPr>
            <w:tcW w:w="2368" w:type="dxa"/>
          </w:tcPr>
          <w:p w14:paraId="31320146" w14:textId="7FEB7F96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-0.45</w:t>
            </w:r>
          </w:p>
        </w:tc>
        <w:tc>
          <w:tcPr>
            <w:tcW w:w="2368" w:type="dxa"/>
          </w:tcPr>
          <w:p w14:paraId="6667B7F0" w14:textId="477FD9D4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-0.83</w:t>
            </w:r>
          </w:p>
        </w:tc>
      </w:tr>
      <w:tr w:rsidR="00A2180F" w:rsidRPr="003B190B" w14:paraId="48D9F92B" w14:textId="77777777" w:rsidTr="00F804F5">
        <w:trPr>
          <w:jc w:val="center"/>
        </w:trPr>
        <w:tc>
          <w:tcPr>
            <w:tcW w:w="2246" w:type="dxa"/>
          </w:tcPr>
          <w:p w14:paraId="58969F50" w14:textId="7C613AC5" w:rsidR="00A2180F" w:rsidRPr="00F804F5" w:rsidRDefault="00A2180F" w:rsidP="00A2180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804F5">
              <w:rPr>
                <w:rFonts w:ascii="TH Sarabun New" w:hAnsi="TH Sarabun New" w:cs="TH Sarabun New"/>
                <w:sz w:val="30"/>
                <w:szCs w:val="30"/>
              </w:rPr>
              <w:t>1000 MHz/ 0 dBm</w:t>
            </w:r>
          </w:p>
        </w:tc>
        <w:tc>
          <w:tcPr>
            <w:tcW w:w="2368" w:type="dxa"/>
          </w:tcPr>
          <w:p w14:paraId="256A9B67" w14:textId="45E766F2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-3.06</w:t>
            </w:r>
          </w:p>
        </w:tc>
        <w:tc>
          <w:tcPr>
            <w:tcW w:w="2368" w:type="dxa"/>
          </w:tcPr>
          <w:p w14:paraId="05D88202" w14:textId="75BD9DD0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-2.68</w:t>
            </w:r>
          </w:p>
        </w:tc>
        <w:tc>
          <w:tcPr>
            <w:tcW w:w="2368" w:type="dxa"/>
          </w:tcPr>
          <w:p w14:paraId="5E00340F" w14:textId="109C5A26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-1.01</w:t>
            </w:r>
          </w:p>
        </w:tc>
      </w:tr>
      <w:tr w:rsidR="00A2180F" w:rsidRPr="003B190B" w14:paraId="4E8250E1" w14:textId="77777777" w:rsidTr="00F804F5">
        <w:trPr>
          <w:jc w:val="center"/>
        </w:trPr>
        <w:tc>
          <w:tcPr>
            <w:tcW w:w="2246" w:type="dxa"/>
          </w:tcPr>
          <w:p w14:paraId="42B2C97E" w14:textId="69BE000C" w:rsidR="00A2180F" w:rsidRPr="00F804F5" w:rsidRDefault="00A2180F" w:rsidP="00A2180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2000 MHz/ </w:t>
            </w:r>
            <w:r w:rsidR="00C6077B" w:rsidRPr="00F804F5">
              <w:rPr>
                <w:rFonts w:ascii="TH Sarabun New" w:hAnsi="TH Sarabun New" w:cs="TH Sarabun New"/>
                <w:sz w:val="30"/>
                <w:szCs w:val="30"/>
              </w:rPr>
              <w:t>0</w:t>
            </w:r>
            <w:r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 dBm</w:t>
            </w:r>
          </w:p>
        </w:tc>
        <w:tc>
          <w:tcPr>
            <w:tcW w:w="2368" w:type="dxa"/>
          </w:tcPr>
          <w:p w14:paraId="5FE8C45B" w14:textId="3C849940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-4.83</w:t>
            </w:r>
          </w:p>
        </w:tc>
        <w:tc>
          <w:tcPr>
            <w:tcW w:w="2368" w:type="dxa"/>
          </w:tcPr>
          <w:p w14:paraId="7FC1D23D" w14:textId="65FD35FA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-3.84</w:t>
            </w:r>
          </w:p>
        </w:tc>
        <w:tc>
          <w:tcPr>
            <w:tcW w:w="2368" w:type="dxa"/>
          </w:tcPr>
          <w:p w14:paraId="49AB5FAD" w14:textId="3756F51B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-0.66</w:t>
            </w:r>
          </w:p>
        </w:tc>
      </w:tr>
      <w:tr w:rsidR="00A2180F" w:rsidRPr="003B190B" w14:paraId="449183F8" w14:textId="77777777" w:rsidTr="00F804F5">
        <w:trPr>
          <w:jc w:val="center"/>
        </w:trPr>
        <w:tc>
          <w:tcPr>
            <w:tcW w:w="2246" w:type="dxa"/>
          </w:tcPr>
          <w:p w14:paraId="260E3E71" w14:textId="689A7FCD" w:rsidR="00A2180F" w:rsidRPr="00F804F5" w:rsidRDefault="00A2180F" w:rsidP="00A2180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3000 MHz/ </w:t>
            </w:r>
            <w:r w:rsidR="00C6077B" w:rsidRPr="00F804F5">
              <w:rPr>
                <w:rFonts w:ascii="TH Sarabun New" w:hAnsi="TH Sarabun New" w:cs="TH Sarabun New"/>
                <w:sz w:val="30"/>
                <w:szCs w:val="30"/>
              </w:rPr>
              <w:t>0</w:t>
            </w:r>
            <w:r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 dBm</w:t>
            </w:r>
          </w:p>
        </w:tc>
        <w:tc>
          <w:tcPr>
            <w:tcW w:w="2368" w:type="dxa"/>
          </w:tcPr>
          <w:p w14:paraId="0B7E3C63" w14:textId="242B1BB5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-8.21</w:t>
            </w:r>
          </w:p>
        </w:tc>
        <w:tc>
          <w:tcPr>
            <w:tcW w:w="2368" w:type="dxa"/>
          </w:tcPr>
          <w:p w14:paraId="04DF5273" w14:textId="093728DD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-4.79</w:t>
            </w:r>
          </w:p>
        </w:tc>
        <w:tc>
          <w:tcPr>
            <w:tcW w:w="2368" w:type="dxa"/>
          </w:tcPr>
          <w:p w14:paraId="066AA6E6" w14:textId="4532AB6B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-0.57</w:t>
            </w:r>
          </w:p>
        </w:tc>
      </w:tr>
      <w:tr w:rsidR="00A2180F" w:rsidRPr="003B190B" w14:paraId="213D7A8E" w14:textId="77777777" w:rsidTr="00F804F5">
        <w:trPr>
          <w:jc w:val="center"/>
        </w:trPr>
        <w:tc>
          <w:tcPr>
            <w:tcW w:w="2246" w:type="dxa"/>
          </w:tcPr>
          <w:p w14:paraId="414D4CB1" w14:textId="6597F97D" w:rsidR="00A2180F" w:rsidRPr="00F804F5" w:rsidRDefault="00A2180F" w:rsidP="00A2180F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4000 MHz/ </w:t>
            </w:r>
            <w:r w:rsidR="00C6077B" w:rsidRPr="00F804F5">
              <w:rPr>
                <w:rFonts w:ascii="TH Sarabun New" w:hAnsi="TH Sarabun New" w:cs="TH Sarabun New"/>
                <w:sz w:val="30"/>
                <w:szCs w:val="30"/>
              </w:rPr>
              <w:t>0</w:t>
            </w:r>
            <w:r w:rsidRPr="00F804F5">
              <w:rPr>
                <w:rFonts w:ascii="TH Sarabun New" w:hAnsi="TH Sarabun New" w:cs="TH Sarabun New"/>
                <w:sz w:val="30"/>
                <w:szCs w:val="30"/>
              </w:rPr>
              <w:t xml:space="preserve"> dBm</w:t>
            </w:r>
          </w:p>
        </w:tc>
        <w:tc>
          <w:tcPr>
            <w:tcW w:w="2368" w:type="dxa"/>
          </w:tcPr>
          <w:p w14:paraId="4D8402E2" w14:textId="1E510976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-10.85</w:t>
            </w:r>
          </w:p>
        </w:tc>
        <w:tc>
          <w:tcPr>
            <w:tcW w:w="2368" w:type="dxa"/>
          </w:tcPr>
          <w:p w14:paraId="5C6F771C" w14:textId="2CBDC736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-5.73</w:t>
            </w:r>
          </w:p>
        </w:tc>
        <w:tc>
          <w:tcPr>
            <w:tcW w:w="2368" w:type="dxa"/>
          </w:tcPr>
          <w:p w14:paraId="3B39534D" w14:textId="50DDED55" w:rsidR="00A2180F" w:rsidRPr="009F682C" w:rsidRDefault="009F682C" w:rsidP="00AD5F37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F682C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-1.92</w:t>
            </w:r>
          </w:p>
        </w:tc>
      </w:tr>
    </w:tbl>
    <w:p w14:paraId="02CB9C2E" w14:textId="243EE6FB" w:rsidR="002E3920" w:rsidRDefault="00CC7AF5" w:rsidP="00C7673A">
      <w:pPr>
        <w:spacing w:before="1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จากผลการวัดค่าต่าง ๆ ที่ได้ในตารางที่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</w:p>
    <w:p w14:paraId="1C2FF404" w14:textId="11D2C9B2" w:rsidR="00CC7AF5" w:rsidRDefault="00CC7AF5" w:rsidP="00C7673A">
      <w:pPr>
        <w:spacing w:before="1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ความยาวสายสัญญาณมีผลต่อความแรงสัญญาณที่ได้ทางปลายทางหรือไม่ อย่างไร?</w:t>
      </w:r>
    </w:p>
    <w:p w14:paraId="5E90655D" w14:textId="197E96EC" w:rsidR="009F682C" w:rsidRPr="009F682C" w:rsidRDefault="009F682C" w:rsidP="00C7673A">
      <w:pPr>
        <w:spacing w:before="120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9F682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ความยาวของสายมีผลต่อสัญญาณโดยเมื่อสายมีความยาวเพิ่มขึ้น </w:t>
      </w:r>
      <w:r w:rsidRPr="009F682C">
        <w:rPr>
          <w:rFonts w:ascii="TH Sarabun New" w:hAnsi="TH Sarabun New" w:cs="TH Sarabun New"/>
          <w:color w:val="FF0000"/>
          <w:sz w:val="32"/>
          <w:szCs w:val="32"/>
        </w:rPr>
        <w:t xml:space="preserve">Loss </w:t>
      </w:r>
      <w:r w:rsidRPr="009F682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เพิ่มขึ้นดังแสดงบนตารางที่ 1 </w:t>
      </w:r>
    </w:p>
    <w:p w14:paraId="73DCA8EF" w14:textId="6A71262F" w:rsidR="00CC7AF5" w:rsidRDefault="00CC7AF5" w:rsidP="00C7673A">
      <w:pPr>
        <w:spacing w:before="1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ความถี่ที่ใช้ในการส่งมีผลต่อความแรงของสัญ</w:t>
      </w:r>
      <w:r w:rsidR="009F682C">
        <w:rPr>
          <w:rFonts w:ascii="TH Sarabun New" w:hAnsi="TH Sarabun New" w:cs="TH Sarabun New" w:hint="cs"/>
          <w:sz w:val="32"/>
          <w:szCs w:val="32"/>
          <w:cs/>
        </w:rPr>
        <w:t>ญ</w:t>
      </w:r>
      <w:r>
        <w:rPr>
          <w:rFonts w:ascii="TH Sarabun New" w:hAnsi="TH Sarabun New" w:cs="TH Sarabun New" w:hint="cs"/>
          <w:sz w:val="32"/>
          <w:szCs w:val="32"/>
          <w:cs/>
        </w:rPr>
        <w:t>าณที่รับเที่ปลายสายหรือไม่ อย่างไร?</w:t>
      </w:r>
    </w:p>
    <w:p w14:paraId="69C3D5C5" w14:textId="45DEC929" w:rsidR="002E3920" w:rsidRPr="00F804F5" w:rsidRDefault="009F682C" w:rsidP="00C7673A">
      <w:pPr>
        <w:spacing w:before="120"/>
        <w:rPr>
          <w:rFonts w:ascii="TH Sarabun New" w:hAnsi="TH Sarabun New" w:cs="TH Sarabun New"/>
          <w:color w:val="FF0000"/>
          <w:sz w:val="32"/>
          <w:szCs w:val="32"/>
        </w:rPr>
      </w:pPr>
      <w:r w:rsidRPr="009F682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ความถี่มีผลอย่างเห็นได้ชัดเมื่อพิจารณาจากตารางที่ 1 โดยเมื่อความถี่เพิ่ม </w:t>
      </w:r>
      <w:r w:rsidRPr="009F682C">
        <w:rPr>
          <w:rFonts w:ascii="TH Sarabun New" w:hAnsi="TH Sarabun New" w:cs="TH Sarabun New"/>
          <w:color w:val="FF0000"/>
          <w:sz w:val="32"/>
          <w:szCs w:val="32"/>
        </w:rPr>
        <w:t>Loss</w:t>
      </w:r>
      <w:r w:rsidRPr="009F682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เพิ่มดังที่แสดง</w:t>
      </w:r>
    </w:p>
    <w:p w14:paraId="2C45F627" w14:textId="02C8BB3D" w:rsidR="0022045E" w:rsidRPr="003B190B" w:rsidRDefault="00384E41" w:rsidP="00C7673A">
      <w:pPr>
        <w:spacing w:before="1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5</w:t>
      </w:r>
      <w:r w:rsidR="0022045E" w:rsidRPr="003B190B">
        <w:rPr>
          <w:rFonts w:ascii="TH Sarabun New" w:hAnsi="TH Sarabun New" w:cs="TH Sarabun New"/>
          <w:sz w:val="32"/>
          <w:szCs w:val="32"/>
        </w:rPr>
        <w:t xml:space="preserve">. </w:t>
      </w:r>
      <w:r w:rsidR="0022045E" w:rsidRPr="003B190B">
        <w:rPr>
          <w:rFonts w:ascii="TH Sarabun New" w:hAnsi="TH Sarabun New" w:cs="TH Sarabun New"/>
          <w:sz w:val="32"/>
          <w:szCs w:val="32"/>
          <w:cs/>
        </w:rPr>
        <w:t xml:space="preserve">ทำการต่อ </w:t>
      </w:r>
      <w:r w:rsidR="0022045E" w:rsidRPr="003B190B">
        <w:rPr>
          <w:rFonts w:ascii="TH Sarabun New" w:hAnsi="TH Sarabun New" w:cs="TH Sarabun New"/>
          <w:sz w:val="32"/>
          <w:szCs w:val="32"/>
        </w:rPr>
        <w:t xml:space="preserve">Attenuator </w:t>
      </w:r>
      <w:r>
        <w:rPr>
          <w:rFonts w:ascii="TH Sarabun New" w:hAnsi="TH Sarabun New" w:cs="TH Sarabun New" w:hint="cs"/>
          <w:sz w:val="32"/>
          <w:szCs w:val="32"/>
          <w:cs/>
        </w:rPr>
        <w:t>แทรก</w:t>
      </w:r>
      <w:r w:rsidR="0022045E" w:rsidRPr="003B190B">
        <w:rPr>
          <w:rFonts w:ascii="TH Sarabun New" w:hAnsi="TH Sarabun New" w:cs="TH Sarabun New"/>
          <w:sz w:val="32"/>
          <w:szCs w:val="32"/>
          <w:cs/>
        </w:rPr>
        <w:t xml:space="preserve">เข้าไประหว่าง </w:t>
      </w:r>
      <w:r w:rsidR="0022045E" w:rsidRPr="003B190B">
        <w:rPr>
          <w:rFonts w:ascii="TH Sarabun New" w:hAnsi="TH Sarabun New" w:cs="TH Sarabun New"/>
          <w:sz w:val="32"/>
          <w:szCs w:val="32"/>
        </w:rPr>
        <w:t xml:space="preserve">Signal Generator </w:t>
      </w:r>
      <w:r w:rsidR="0022045E" w:rsidRPr="003B190B">
        <w:rPr>
          <w:rFonts w:ascii="TH Sarabun New" w:hAnsi="TH Sarabun New" w:cs="TH Sarabun New"/>
          <w:sz w:val="32"/>
          <w:szCs w:val="32"/>
          <w:cs/>
        </w:rPr>
        <w:t xml:space="preserve">และป้อน </w:t>
      </w:r>
      <w:r w:rsidR="0022045E" w:rsidRPr="003B190B">
        <w:rPr>
          <w:rFonts w:ascii="TH Sarabun New" w:hAnsi="TH Sarabun New" w:cs="TH Sarabun New"/>
          <w:sz w:val="32"/>
          <w:szCs w:val="32"/>
        </w:rPr>
        <w:t xml:space="preserve">Power </w:t>
      </w:r>
      <w:r w:rsidR="0022045E" w:rsidRPr="003B190B">
        <w:rPr>
          <w:rFonts w:ascii="TH Sarabun New" w:hAnsi="TH Sarabun New" w:cs="TH Sarabun New"/>
          <w:sz w:val="32"/>
          <w:szCs w:val="32"/>
          <w:cs/>
        </w:rPr>
        <w:t xml:space="preserve">ตามตารางที่ </w:t>
      </w:r>
      <w:r w:rsidR="0022045E" w:rsidRPr="003B190B">
        <w:rPr>
          <w:rFonts w:ascii="TH Sarabun New" w:hAnsi="TH Sarabun New" w:cs="TH Sarabun New"/>
          <w:sz w:val="32"/>
          <w:szCs w:val="32"/>
        </w:rPr>
        <w:t xml:space="preserve">2 </w:t>
      </w:r>
      <w:r w:rsidR="0073381B">
        <w:rPr>
          <w:rFonts w:ascii="TH Sarabun New" w:hAnsi="TH Sarabun New" w:cs="TH Sarabun New" w:hint="cs"/>
          <w:sz w:val="32"/>
          <w:szCs w:val="32"/>
          <w:cs/>
        </w:rPr>
        <w:t xml:space="preserve">โดยใช้สายโคแอกเชียลเส้นใดเส้นหนึ่งจากตารางที่ </w:t>
      </w:r>
      <w:r w:rsidR="0073381B">
        <w:rPr>
          <w:rFonts w:ascii="TH Sarabun New" w:hAnsi="TH Sarabun New" w:cs="TH Sarabun New"/>
          <w:sz w:val="32"/>
          <w:szCs w:val="32"/>
        </w:rPr>
        <w:t xml:space="preserve">1 </w:t>
      </w:r>
      <w:r w:rsidR="0073381B">
        <w:rPr>
          <w:rFonts w:ascii="TH Sarabun New" w:hAnsi="TH Sarabun New" w:cs="TH Sarabun New" w:hint="cs"/>
          <w:sz w:val="32"/>
          <w:szCs w:val="32"/>
          <w:cs/>
        </w:rPr>
        <w:t xml:space="preserve">ในการทดลอง </w:t>
      </w:r>
      <w:r w:rsidR="0022045E" w:rsidRPr="003B190B">
        <w:rPr>
          <w:rFonts w:ascii="TH Sarabun New" w:hAnsi="TH Sarabun New" w:cs="TH Sarabun New"/>
          <w:sz w:val="32"/>
          <w:szCs w:val="32"/>
          <w:cs/>
        </w:rPr>
        <w:t>พร้อมบันทึกผล</w:t>
      </w:r>
    </w:p>
    <w:p w14:paraId="13011208" w14:textId="77777777" w:rsidR="003B190B" w:rsidRDefault="003B190B" w:rsidP="006E348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B1D8AE9" w14:textId="68FD83B1" w:rsidR="0022045E" w:rsidRPr="003B190B" w:rsidRDefault="0022045E" w:rsidP="006E3482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B190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3B190B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3B190B">
        <w:rPr>
          <w:rFonts w:ascii="TH Sarabun New" w:hAnsi="TH Sarabun New" w:cs="TH Sarabun New"/>
          <w:sz w:val="32"/>
          <w:szCs w:val="32"/>
        </w:rPr>
        <w:t xml:space="preserve"> </w:t>
      </w:r>
      <w:r w:rsidRPr="003B190B">
        <w:rPr>
          <w:rFonts w:ascii="TH Sarabun New" w:hAnsi="TH Sarabun New" w:cs="TH Sarabun New"/>
          <w:sz w:val="32"/>
          <w:szCs w:val="32"/>
          <w:cs/>
        </w:rPr>
        <w:t xml:space="preserve">กำลังงานที่อ่านได้จาก </w:t>
      </w:r>
      <w:r w:rsidR="00B66044">
        <w:rPr>
          <w:rFonts w:ascii="TH Sarabun New" w:hAnsi="TH Sarabun New" w:cs="TH Sarabun New"/>
          <w:sz w:val="32"/>
          <w:szCs w:val="32"/>
        </w:rPr>
        <w:t>spectrum analyzer</w:t>
      </w:r>
      <w:r w:rsidRPr="003B190B">
        <w:rPr>
          <w:rFonts w:ascii="TH Sarabun New" w:hAnsi="TH Sarabun New" w:cs="TH Sarabun New"/>
          <w:sz w:val="32"/>
          <w:szCs w:val="32"/>
        </w:rPr>
        <w:t xml:space="preserve"> </w:t>
      </w:r>
      <w:r w:rsidRPr="003B190B">
        <w:rPr>
          <w:rFonts w:ascii="TH Sarabun New" w:hAnsi="TH Sarabun New" w:cs="TH Sarabun New"/>
          <w:sz w:val="32"/>
          <w:szCs w:val="32"/>
          <w:cs/>
        </w:rPr>
        <w:t xml:space="preserve">เมื่อต่อ </w:t>
      </w:r>
      <w:r w:rsidRPr="003B190B">
        <w:rPr>
          <w:rFonts w:ascii="TH Sarabun New" w:hAnsi="TH Sarabun New" w:cs="TH Sarabun New"/>
          <w:sz w:val="32"/>
          <w:szCs w:val="32"/>
        </w:rPr>
        <w:t xml:space="preserve">Attenuator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7"/>
        <w:gridCol w:w="2713"/>
        <w:gridCol w:w="2835"/>
      </w:tblGrid>
      <w:tr w:rsidR="00454EEE" w:rsidRPr="003B190B" w14:paraId="75769016" w14:textId="77777777" w:rsidTr="00C6077B">
        <w:trPr>
          <w:jc w:val="center"/>
        </w:trPr>
        <w:tc>
          <w:tcPr>
            <w:tcW w:w="2357" w:type="dxa"/>
            <w:vMerge w:val="restart"/>
            <w:vAlign w:val="center"/>
          </w:tcPr>
          <w:p w14:paraId="70984FB1" w14:textId="25504647" w:rsidR="00454EEE" w:rsidRPr="003B190B" w:rsidRDefault="00454EEE" w:rsidP="00384E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B190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ความถี่ </w:t>
            </w:r>
            <w:r w:rsidRPr="003B19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(MHz)/</w:t>
            </w:r>
            <w:r w:rsidRPr="003B190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กำลังงานส่ง </w:t>
            </w:r>
            <w:r w:rsidRPr="003B19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(dBm)</w:t>
            </w:r>
          </w:p>
        </w:tc>
        <w:tc>
          <w:tcPr>
            <w:tcW w:w="5548" w:type="dxa"/>
            <w:gridSpan w:val="2"/>
          </w:tcPr>
          <w:p w14:paraId="106E55B7" w14:textId="0053F91F" w:rsidR="00454EEE" w:rsidRPr="003B190B" w:rsidRDefault="00454EEE" w:rsidP="00384E4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ค่ากำลังงานที่อ่านได้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(dBm)</w:t>
            </w:r>
          </w:p>
        </w:tc>
      </w:tr>
      <w:tr w:rsidR="00454EEE" w:rsidRPr="003B190B" w14:paraId="3CA3A967" w14:textId="77777777" w:rsidTr="00454EEE">
        <w:trPr>
          <w:jc w:val="center"/>
        </w:trPr>
        <w:tc>
          <w:tcPr>
            <w:tcW w:w="2357" w:type="dxa"/>
            <w:vMerge/>
          </w:tcPr>
          <w:p w14:paraId="2766C37E" w14:textId="32814C13" w:rsidR="00454EEE" w:rsidRPr="003B190B" w:rsidRDefault="00454EEE" w:rsidP="00454EE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713" w:type="dxa"/>
          </w:tcPr>
          <w:p w14:paraId="1C32E18F" w14:textId="3A7B2EB9" w:rsidR="00454EEE" w:rsidRDefault="00454EEE" w:rsidP="00454EE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เบอร์ตัวลดทอน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</w:t>
            </w:r>
            <w:r w:rsidR="009F682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599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……</w:t>
            </w:r>
          </w:p>
          <w:p w14:paraId="48297CB0" w14:textId="6D16F983" w:rsidR="00454EEE" w:rsidRPr="00454EEE" w:rsidRDefault="00454EEE" w:rsidP="00454EE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54EE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ค่าลดทอนที่เขียนไว้</w:t>
            </w:r>
            <w:r w:rsidRPr="00454EE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</w:t>
            </w:r>
            <w:r w:rsidR="009F682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6dB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….</w:t>
            </w:r>
          </w:p>
        </w:tc>
        <w:tc>
          <w:tcPr>
            <w:tcW w:w="2835" w:type="dxa"/>
          </w:tcPr>
          <w:p w14:paraId="35F4049A" w14:textId="444290A0" w:rsidR="00454EEE" w:rsidRDefault="00454EEE" w:rsidP="00454EE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เบอร์ตัวลดทอน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……</w:t>
            </w:r>
            <w:r w:rsidR="009F682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1344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……</w:t>
            </w:r>
          </w:p>
          <w:p w14:paraId="79C60466" w14:textId="7916D0D5" w:rsidR="00454EEE" w:rsidRPr="003B190B" w:rsidRDefault="00454EEE" w:rsidP="00454EE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54EE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ค่าลดทอนที่เขียนไว้</w:t>
            </w:r>
            <w:r w:rsidRPr="00454EE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</w:t>
            </w:r>
            <w:r w:rsidR="009F682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10dB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….</w:t>
            </w:r>
          </w:p>
        </w:tc>
      </w:tr>
      <w:tr w:rsidR="00C6077B" w:rsidRPr="003B190B" w14:paraId="1CBDE392" w14:textId="77777777" w:rsidTr="00454EEE">
        <w:trPr>
          <w:jc w:val="center"/>
        </w:trPr>
        <w:tc>
          <w:tcPr>
            <w:tcW w:w="2357" w:type="dxa"/>
          </w:tcPr>
          <w:p w14:paraId="6DA6A111" w14:textId="1FDCE60E" w:rsidR="00C6077B" w:rsidRPr="003B190B" w:rsidRDefault="00C6077B" w:rsidP="00C607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>0 MHz/ -15 dBm</w:t>
            </w:r>
          </w:p>
        </w:tc>
        <w:tc>
          <w:tcPr>
            <w:tcW w:w="2713" w:type="dxa"/>
          </w:tcPr>
          <w:p w14:paraId="2C7E0269" w14:textId="426E6082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-22.06</w:t>
            </w:r>
          </w:p>
        </w:tc>
        <w:tc>
          <w:tcPr>
            <w:tcW w:w="2835" w:type="dxa"/>
          </w:tcPr>
          <w:p w14:paraId="2686CEF2" w14:textId="15D65B2A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-45.62</w:t>
            </w:r>
          </w:p>
        </w:tc>
      </w:tr>
      <w:tr w:rsidR="00C6077B" w:rsidRPr="003B190B" w14:paraId="101DE6F8" w14:textId="77777777" w:rsidTr="00454EEE">
        <w:trPr>
          <w:jc w:val="center"/>
        </w:trPr>
        <w:tc>
          <w:tcPr>
            <w:tcW w:w="2357" w:type="dxa"/>
          </w:tcPr>
          <w:p w14:paraId="3BD020B8" w14:textId="573F8A04" w:rsidR="00C6077B" w:rsidRPr="003B190B" w:rsidRDefault="00C6077B" w:rsidP="00C607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B190B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MHz/ -15 dBm</w:t>
            </w:r>
          </w:p>
        </w:tc>
        <w:tc>
          <w:tcPr>
            <w:tcW w:w="2713" w:type="dxa"/>
          </w:tcPr>
          <w:p w14:paraId="3A841407" w14:textId="758B89FF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-24.31</w:t>
            </w:r>
          </w:p>
        </w:tc>
        <w:tc>
          <w:tcPr>
            <w:tcW w:w="2835" w:type="dxa"/>
          </w:tcPr>
          <w:p w14:paraId="5D653E8F" w14:textId="34206AA6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-42.53</w:t>
            </w:r>
          </w:p>
        </w:tc>
      </w:tr>
      <w:tr w:rsidR="00C6077B" w:rsidRPr="003B190B" w14:paraId="5B97A193" w14:textId="77777777" w:rsidTr="00454EEE">
        <w:trPr>
          <w:jc w:val="center"/>
        </w:trPr>
        <w:tc>
          <w:tcPr>
            <w:tcW w:w="2357" w:type="dxa"/>
          </w:tcPr>
          <w:p w14:paraId="66326499" w14:textId="5011160D" w:rsidR="00C6077B" w:rsidRPr="003B190B" w:rsidRDefault="00C6077B" w:rsidP="00C607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MHz/ -1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dBm</w:t>
            </w:r>
          </w:p>
        </w:tc>
        <w:tc>
          <w:tcPr>
            <w:tcW w:w="2713" w:type="dxa"/>
          </w:tcPr>
          <w:p w14:paraId="364A3DBD" w14:textId="1200D30B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-26.60</w:t>
            </w:r>
          </w:p>
        </w:tc>
        <w:tc>
          <w:tcPr>
            <w:tcW w:w="2835" w:type="dxa"/>
          </w:tcPr>
          <w:p w14:paraId="07D04299" w14:textId="497D1230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-36.71</w:t>
            </w:r>
          </w:p>
        </w:tc>
      </w:tr>
      <w:tr w:rsidR="00C6077B" w:rsidRPr="003B190B" w14:paraId="4C8842C0" w14:textId="77777777" w:rsidTr="00454EEE">
        <w:trPr>
          <w:jc w:val="center"/>
        </w:trPr>
        <w:tc>
          <w:tcPr>
            <w:tcW w:w="2357" w:type="dxa"/>
          </w:tcPr>
          <w:p w14:paraId="631E74DE" w14:textId="0958669F" w:rsidR="00C6077B" w:rsidRPr="003B190B" w:rsidRDefault="00C6077B" w:rsidP="00C607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MHz/ -1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dBm</w:t>
            </w:r>
          </w:p>
        </w:tc>
        <w:tc>
          <w:tcPr>
            <w:tcW w:w="2713" w:type="dxa"/>
          </w:tcPr>
          <w:p w14:paraId="22765B24" w14:textId="697A9D1D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-28.11</w:t>
            </w:r>
          </w:p>
        </w:tc>
        <w:tc>
          <w:tcPr>
            <w:tcW w:w="2835" w:type="dxa"/>
          </w:tcPr>
          <w:p w14:paraId="7886200B" w14:textId="3A378C28" w:rsidR="00C6077B" w:rsidRPr="00CB5065" w:rsidRDefault="00CB5065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-32.78</w:t>
            </w:r>
          </w:p>
        </w:tc>
      </w:tr>
      <w:tr w:rsidR="00C6077B" w:rsidRPr="003B190B" w14:paraId="78FD37E4" w14:textId="77777777" w:rsidTr="00454EEE">
        <w:trPr>
          <w:jc w:val="center"/>
        </w:trPr>
        <w:tc>
          <w:tcPr>
            <w:tcW w:w="2357" w:type="dxa"/>
          </w:tcPr>
          <w:p w14:paraId="2275AA3A" w14:textId="18AD84BB" w:rsidR="00C6077B" w:rsidRPr="003B190B" w:rsidRDefault="00C6077B" w:rsidP="00C607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4000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MHz/ 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>5 dBm</w:t>
            </w:r>
          </w:p>
        </w:tc>
        <w:tc>
          <w:tcPr>
            <w:tcW w:w="2713" w:type="dxa"/>
          </w:tcPr>
          <w:p w14:paraId="17102AD2" w14:textId="56FE6A42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-31.66</w:t>
            </w:r>
          </w:p>
        </w:tc>
        <w:tc>
          <w:tcPr>
            <w:tcW w:w="2835" w:type="dxa"/>
          </w:tcPr>
          <w:p w14:paraId="6A19C090" w14:textId="153BFFB7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-29.08</w:t>
            </w:r>
          </w:p>
        </w:tc>
      </w:tr>
      <w:tr w:rsidR="00C6077B" w:rsidRPr="003B190B" w14:paraId="571A0CB0" w14:textId="77777777" w:rsidTr="00454EEE">
        <w:trPr>
          <w:jc w:val="center"/>
        </w:trPr>
        <w:tc>
          <w:tcPr>
            <w:tcW w:w="2357" w:type="dxa"/>
          </w:tcPr>
          <w:p w14:paraId="25560F08" w14:textId="7AC3AA2D" w:rsidR="00C6077B" w:rsidRPr="003B190B" w:rsidRDefault="00C6077B" w:rsidP="00C607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0 MHz/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dBm</w:t>
            </w:r>
          </w:p>
        </w:tc>
        <w:tc>
          <w:tcPr>
            <w:tcW w:w="2713" w:type="dxa"/>
          </w:tcPr>
          <w:p w14:paraId="718B5A47" w14:textId="1FC63E06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-6.92</w:t>
            </w:r>
          </w:p>
        </w:tc>
        <w:tc>
          <w:tcPr>
            <w:tcW w:w="2835" w:type="dxa"/>
          </w:tcPr>
          <w:p w14:paraId="22A60BA9" w14:textId="1AFF67AA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-18.84</w:t>
            </w:r>
          </w:p>
        </w:tc>
      </w:tr>
      <w:tr w:rsidR="00C6077B" w:rsidRPr="003B190B" w14:paraId="37F7B0F7" w14:textId="77777777" w:rsidTr="00454EEE">
        <w:trPr>
          <w:jc w:val="center"/>
        </w:trPr>
        <w:tc>
          <w:tcPr>
            <w:tcW w:w="2357" w:type="dxa"/>
          </w:tcPr>
          <w:p w14:paraId="248083FA" w14:textId="3F647829" w:rsidR="00C6077B" w:rsidRPr="003B190B" w:rsidRDefault="00C6077B" w:rsidP="00C607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B190B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MHz/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dBm</w:t>
            </w:r>
          </w:p>
        </w:tc>
        <w:tc>
          <w:tcPr>
            <w:tcW w:w="2713" w:type="dxa"/>
          </w:tcPr>
          <w:p w14:paraId="7153D79F" w14:textId="0078D1D5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-9.4</w:t>
            </w:r>
          </w:p>
        </w:tc>
        <w:tc>
          <w:tcPr>
            <w:tcW w:w="2835" w:type="dxa"/>
          </w:tcPr>
          <w:p w14:paraId="3883EBBE" w14:textId="1FD5A624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-17.28</w:t>
            </w:r>
          </w:p>
        </w:tc>
      </w:tr>
      <w:tr w:rsidR="00C6077B" w:rsidRPr="003B190B" w14:paraId="2FE8DC75" w14:textId="77777777" w:rsidTr="00454EEE">
        <w:trPr>
          <w:jc w:val="center"/>
        </w:trPr>
        <w:tc>
          <w:tcPr>
            <w:tcW w:w="2357" w:type="dxa"/>
          </w:tcPr>
          <w:p w14:paraId="0CB256B3" w14:textId="0C628175" w:rsidR="00C6077B" w:rsidRPr="003B190B" w:rsidRDefault="00C6077B" w:rsidP="00C607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MHz/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dBm</w:t>
            </w:r>
          </w:p>
        </w:tc>
        <w:tc>
          <w:tcPr>
            <w:tcW w:w="2713" w:type="dxa"/>
          </w:tcPr>
          <w:p w14:paraId="30B4C7BA" w14:textId="1588F52B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-11.91</w:t>
            </w:r>
          </w:p>
        </w:tc>
        <w:tc>
          <w:tcPr>
            <w:tcW w:w="2835" w:type="dxa"/>
          </w:tcPr>
          <w:p w14:paraId="225EF4FA" w14:textId="58BD10EC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-16.09</w:t>
            </w:r>
          </w:p>
        </w:tc>
      </w:tr>
      <w:tr w:rsidR="00C6077B" w:rsidRPr="003B190B" w14:paraId="5C45381B" w14:textId="77777777" w:rsidTr="00454EEE">
        <w:trPr>
          <w:jc w:val="center"/>
        </w:trPr>
        <w:tc>
          <w:tcPr>
            <w:tcW w:w="2357" w:type="dxa"/>
          </w:tcPr>
          <w:p w14:paraId="5CA44F7C" w14:textId="3A0D20B3" w:rsidR="00C6077B" w:rsidRPr="003B190B" w:rsidRDefault="00C6077B" w:rsidP="00C607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MHz/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dBm</w:t>
            </w:r>
          </w:p>
        </w:tc>
        <w:tc>
          <w:tcPr>
            <w:tcW w:w="2713" w:type="dxa"/>
          </w:tcPr>
          <w:p w14:paraId="268A26AF" w14:textId="5F02EDB1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-13.76</w:t>
            </w:r>
          </w:p>
        </w:tc>
        <w:tc>
          <w:tcPr>
            <w:tcW w:w="2835" w:type="dxa"/>
          </w:tcPr>
          <w:p w14:paraId="1CFACADD" w14:textId="0536688E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-14.97</w:t>
            </w:r>
          </w:p>
        </w:tc>
      </w:tr>
      <w:tr w:rsidR="00C6077B" w:rsidRPr="003B190B" w14:paraId="75AEF0F0" w14:textId="77777777" w:rsidTr="00454EEE">
        <w:trPr>
          <w:jc w:val="center"/>
        </w:trPr>
        <w:tc>
          <w:tcPr>
            <w:tcW w:w="2357" w:type="dxa"/>
          </w:tcPr>
          <w:p w14:paraId="1D65A1EB" w14:textId="7E2813AF" w:rsidR="00C6077B" w:rsidRPr="003B190B" w:rsidRDefault="00C6077B" w:rsidP="00C607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4000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MHz/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3B190B">
              <w:rPr>
                <w:rFonts w:ascii="TH Sarabun New" w:hAnsi="TH Sarabun New" w:cs="TH Sarabun New"/>
                <w:sz w:val="32"/>
                <w:szCs w:val="32"/>
              </w:rPr>
              <w:t xml:space="preserve"> dBm</w:t>
            </w:r>
          </w:p>
        </w:tc>
        <w:tc>
          <w:tcPr>
            <w:tcW w:w="2713" w:type="dxa"/>
          </w:tcPr>
          <w:p w14:paraId="5F017003" w14:textId="1A46B99B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-16.72</w:t>
            </w:r>
          </w:p>
        </w:tc>
        <w:tc>
          <w:tcPr>
            <w:tcW w:w="2835" w:type="dxa"/>
          </w:tcPr>
          <w:p w14:paraId="237C6156" w14:textId="2268505D" w:rsidR="00C6077B" w:rsidRPr="00CB5065" w:rsidRDefault="009F682C" w:rsidP="009F682C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CB506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-13.67</w:t>
            </w:r>
          </w:p>
        </w:tc>
      </w:tr>
    </w:tbl>
    <w:p w14:paraId="535E1914" w14:textId="49D3A0F1" w:rsidR="0022045E" w:rsidRDefault="0022045E" w:rsidP="00DA273B">
      <w:pPr>
        <w:rPr>
          <w:rFonts w:ascii="TH Sarabun New" w:hAnsi="TH Sarabun New" w:cs="TH Sarabun New"/>
          <w:sz w:val="32"/>
          <w:szCs w:val="32"/>
        </w:rPr>
      </w:pPr>
    </w:p>
    <w:p w14:paraId="56D22879" w14:textId="595E5423" w:rsidR="00CC7AF5" w:rsidRDefault="00CC7AF5" w:rsidP="00DA273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จากผลการทดลองที่ได้ ตัวลดทอนมีคุณสมบัติอย่างไร?</w:t>
      </w:r>
    </w:p>
    <w:p w14:paraId="12CEB821" w14:textId="7FCE3136" w:rsidR="00CB5065" w:rsidRPr="00CB5065" w:rsidRDefault="00CB5065" w:rsidP="00DA273B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 w:rsidRPr="00CB5065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 xml:space="preserve">ตัว </w:t>
      </w:r>
      <w:r w:rsidRPr="00CB5065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 xml:space="preserve">Attenuator </w:t>
      </w:r>
      <w:r w:rsidRPr="00CB5065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ช่วยในการลดทอนหรือลดความแรงของสัญญาณ</w:t>
      </w:r>
      <w:r w:rsidRPr="00CB506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ทำให้ </w:t>
      </w:r>
      <w:r w:rsidRPr="00CB5065">
        <w:rPr>
          <w:rFonts w:ascii="TH SarabunPSK" w:hAnsi="TH SarabunPSK" w:cs="TH SarabunPSK"/>
          <w:color w:val="FF0000"/>
          <w:sz w:val="32"/>
          <w:szCs w:val="32"/>
        </w:rPr>
        <w:t xml:space="preserve">Power </w:t>
      </w:r>
      <w:r w:rsidRPr="00CB5065">
        <w:rPr>
          <w:rFonts w:ascii="TH SarabunPSK" w:hAnsi="TH SarabunPSK" w:cs="TH SarabunPSK" w:hint="cs"/>
          <w:color w:val="FF0000"/>
          <w:sz w:val="32"/>
          <w:szCs w:val="32"/>
          <w:cs/>
        </w:rPr>
        <w:t>ที่จะส่งมามีกำลังอ่อนลง</w:t>
      </w:r>
    </w:p>
    <w:p w14:paraId="12671A34" w14:textId="77777777" w:rsidR="00F804F5" w:rsidRDefault="00F804F5" w:rsidP="004F6E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0A3744E" w14:textId="0ED8133F" w:rsidR="0022045E" w:rsidRPr="003B190B" w:rsidRDefault="0022045E" w:rsidP="004F6E3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B190B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สรุปผลการทดลอง</w:t>
      </w:r>
    </w:p>
    <w:p w14:paraId="41F22BE6" w14:textId="03F0C61C" w:rsidR="0022045E" w:rsidRPr="002B5335" w:rsidRDefault="00CB5065" w:rsidP="004861DC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color w:val="FF0000"/>
          <w:sz w:val="32"/>
          <w:szCs w:val="32"/>
        </w:rPr>
      </w:pPr>
      <w:r w:rsidRPr="002B5335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2B5335">
        <w:rPr>
          <w:rFonts w:ascii="TH Sarabun New" w:hAnsi="TH Sarabun New" w:cs="TH Sarabun New" w:hint="cs"/>
          <w:color w:val="FF0000"/>
          <w:sz w:val="32"/>
          <w:szCs w:val="32"/>
          <w:cs/>
        </w:rPr>
        <w:t>จากการทดลอง สามารถสรุปได้ดังนี้</w:t>
      </w:r>
    </w:p>
    <w:p w14:paraId="46ECE422" w14:textId="1D2E65DA" w:rsidR="00CB5065" w:rsidRPr="002B5335" w:rsidRDefault="00CB5065" w:rsidP="004861DC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color w:val="FF0000"/>
          <w:sz w:val="32"/>
          <w:szCs w:val="32"/>
        </w:rPr>
      </w:pPr>
      <w:r w:rsidRPr="002B53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ในการทดลองที่ 3.1 สามารถสรุปได้ว่า ค่าความสูญเสียแปรผันตามความยาวของสาย </w:t>
      </w:r>
      <w:r w:rsidRPr="002B5335">
        <w:rPr>
          <w:rFonts w:ascii="TH Sarabun New" w:hAnsi="TH Sarabun New" w:cs="TH Sarabun New"/>
          <w:color w:val="FF0000"/>
          <w:sz w:val="32"/>
          <w:szCs w:val="32"/>
        </w:rPr>
        <w:t xml:space="preserve">Coaxial </w:t>
      </w:r>
      <w:r w:rsidRPr="002B53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Pr="002B5335">
        <w:rPr>
          <w:rFonts w:ascii="TH Sarabun New" w:hAnsi="TH Sarabun New" w:cs="TH Sarabun New"/>
          <w:color w:val="FF0000"/>
          <w:sz w:val="32"/>
          <w:szCs w:val="32"/>
        </w:rPr>
        <w:t xml:space="preserve">Frequency </w:t>
      </w:r>
    </w:p>
    <w:p w14:paraId="18061CDC" w14:textId="5FF3DD76" w:rsidR="00CB5065" w:rsidRPr="002B5335" w:rsidRDefault="00CB5065" w:rsidP="004861DC">
      <w:pPr>
        <w:pStyle w:val="a3"/>
        <w:tabs>
          <w:tab w:val="clear" w:pos="4153"/>
          <w:tab w:val="clear" w:pos="8306"/>
        </w:tabs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2B53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ในการทดลองที่ 3.2 สามารถสรุปได้ว่า เมื่อทำการต่อ </w:t>
      </w:r>
      <w:r w:rsidRPr="002B5335">
        <w:rPr>
          <w:rFonts w:ascii="TH Sarabun New" w:hAnsi="TH Sarabun New" w:cs="TH Sarabun New"/>
          <w:color w:val="FF0000"/>
          <w:sz w:val="32"/>
          <w:szCs w:val="32"/>
        </w:rPr>
        <w:t xml:space="preserve">Attenuator </w:t>
      </w:r>
      <w:r w:rsidRPr="002B5335">
        <w:rPr>
          <w:rFonts w:ascii="TH Sarabun New" w:hAnsi="TH Sarabun New" w:cs="TH Sarabun New" w:hint="cs"/>
          <w:color w:val="FF0000"/>
          <w:sz w:val="32"/>
          <w:szCs w:val="32"/>
          <w:cs/>
        </w:rPr>
        <w:t>เข้าไปจะทำให้</w:t>
      </w:r>
      <w:r w:rsidR="002B5335" w:rsidRPr="002B5335">
        <w:rPr>
          <w:rFonts w:ascii="TH Sarabun New" w:hAnsi="TH Sarabun New" w:cs="TH Sarabun New" w:hint="cs"/>
          <w:color w:val="FF0000"/>
          <w:sz w:val="32"/>
          <w:szCs w:val="32"/>
          <w:cs/>
        </w:rPr>
        <w:t>กำลังส่งมีค่าต่ำล</w:t>
      </w:r>
      <w:r w:rsidR="002B5335" w:rsidRPr="002B5335">
        <w:rPr>
          <w:rFonts w:ascii="TH Sarabun New" w:hAnsi="TH Sarabun New" w:cs="TH Sarabun New"/>
          <w:color w:val="FF0000"/>
          <w:sz w:val="32"/>
          <w:szCs w:val="32"/>
          <w:cs/>
        </w:rPr>
        <w:t>ง</w:t>
      </w:r>
      <w:r w:rsidR="002B5335" w:rsidRPr="002B53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อย่างเห็นได้ชัด ยิ่งตัว </w:t>
      </w:r>
      <w:r w:rsidR="002B5335" w:rsidRPr="002B5335">
        <w:rPr>
          <w:rFonts w:ascii="TH Sarabun New" w:hAnsi="TH Sarabun New" w:cs="TH Sarabun New"/>
          <w:color w:val="FF0000"/>
          <w:sz w:val="32"/>
          <w:szCs w:val="32"/>
        </w:rPr>
        <w:t xml:space="preserve">Attenuator </w:t>
      </w:r>
      <w:r w:rsidR="002B5335" w:rsidRPr="002B5335">
        <w:rPr>
          <w:rFonts w:ascii="TH Sarabun New" w:hAnsi="TH Sarabun New" w:cs="TH Sarabun New" w:hint="cs"/>
          <w:color w:val="FF0000"/>
          <w:sz w:val="32"/>
          <w:szCs w:val="32"/>
          <w:cs/>
        </w:rPr>
        <w:t>มีค่ามากขึ้น กำลังส่งยิ่งมีความน้อยดังแสดงในตารางที่ 2</w:t>
      </w:r>
    </w:p>
    <w:sectPr w:rsidR="00CB5065" w:rsidRPr="002B5335" w:rsidSect="00A11047">
      <w:headerReference w:type="default" r:id="rId9"/>
      <w:footerReference w:type="default" r:id="rId10"/>
      <w:pgSz w:w="11906" w:h="16838" w:code="9"/>
      <w:pgMar w:top="1134" w:right="992" w:bottom="1134" w:left="1701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E2C7" w14:textId="77777777" w:rsidR="00CC33CC" w:rsidRDefault="00CC33CC">
      <w:r>
        <w:separator/>
      </w:r>
    </w:p>
  </w:endnote>
  <w:endnote w:type="continuationSeparator" w:id="0">
    <w:p w14:paraId="59301213" w14:textId="77777777" w:rsidR="00CC33CC" w:rsidRDefault="00CC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F16" w14:textId="730B78F3" w:rsidR="0022045E" w:rsidRPr="003B190B" w:rsidRDefault="002B5335" w:rsidP="00357B98">
    <w:pPr>
      <w:pStyle w:val="a5"/>
      <w:tabs>
        <w:tab w:val="clear" w:pos="8306"/>
        <w:tab w:val="right" w:pos="9356"/>
      </w:tabs>
      <w:ind w:left="-142" w:right="-569"/>
      <w:jc w:val="center"/>
      <w:rPr>
        <w:rFonts w:ascii="TH Sarabun New" w:hAnsi="TH Sarabun New" w:cs="TH Sarabun New"/>
        <w:cs/>
      </w:rPr>
    </w:pPr>
    <w:r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38E3BFF" wp14:editId="14A0ACA2">
              <wp:simplePos x="0" y="0"/>
              <wp:positionH relativeFrom="column">
                <wp:posOffset>-191135</wp:posOffset>
              </wp:positionH>
              <wp:positionV relativeFrom="paragraph">
                <wp:posOffset>255905</wp:posOffset>
              </wp:positionV>
              <wp:extent cx="6126480" cy="0"/>
              <wp:effectExtent l="12700" t="10795" r="13970" b="17780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9E08A" id="Line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05pt,20.15pt" to="467.3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" o:allowincell="f" strokeweight="1.5pt"/>
          </w:pict>
        </mc:Fallback>
      </mc:AlternateContent>
    </w:r>
    <w:r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2A06D0B" wp14:editId="36F85848">
              <wp:simplePos x="0" y="0"/>
              <wp:positionH relativeFrom="column">
                <wp:posOffset>-184785</wp:posOffset>
              </wp:positionH>
              <wp:positionV relativeFrom="paragraph">
                <wp:posOffset>-55245</wp:posOffset>
              </wp:positionV>
              <wp:extent cx="6126480" cy="0"/>
              <wp:effectExtent l="9525" t="13970" r="17145" b="14605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CA6C6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5pt,-4.35pt" to="467.85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" o:allowincell="f" strokeweight="1.5pt"/>
          </w:pict>
        </mc:Fallback>
      </mc:AlternateContent>
    </w:r>
    <w:r w:rsidR="0022045E" w:rsidRPr="003B190B">
      <w:rPr>
        <w:rFonts w:ascii="TH Sarabun New" w:hAnsi="TH Sarabun New" w:cs="TH Sarabun New"/>
        <w:cs/>
      </w:rPr>
      <w:t>ภาควิชาวิศวกรรมไฟฟ้าและคอมพิวเตอร์  มหาวิทยาลัยเทคโนโลยีพระจอมเกล้าพระนครเหนือ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9AAF5" w14:textId="77777777" w:rsidR="00CC33CC" w:rsidRDefault="00CC33CC">
      <w:r>
        <w:separator/>
      </w:r>
    </w:p>
  </w:footnote>
  <w:footnote w:type="continuationSeparator" w:id="0">
    <w:p w14:paraId="29EBA005" w14:textId="77777777" w:rsidR="00CC33CC" w:rsidRDefault="00CC3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552F5" w14:textId="68C88D28" w:rsidR="0022045E" w:rsidRPr="00C7673A" w:rsidRDefault="00F804F5" w:rsidP="00F804F5">
    <w:pPr>
      <w:pStyle w:val="a3"/>
      <w:rPr>
        <w:b/>
        <w:bCs/>
        <w:sz w:val="40"/>
        <w:szCs w:val="40"/>
      </w:rPr>
    </w:pPr>
    <w:r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FE7F2E" wp14:editId="2BA71EEC">
              <wp:simplePos x="0" y="0"/>
              <wp:positionH relativeFrom="column">
                <wp:posOffset>691515</wp:posOffset>
              </wp:positionH>
              <wp:positionV relativeFrom="paragraph">
                <wp:posOffset>154305</wp:posOffset>
              </wp:positionV>
              <wp:extent cx="4445000" cy="431800"/>
              <wp:effectExtent l="0" t="0" r="0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500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66D7181" w14:textId="77777777" w:rsidR="00F804F5" w:rsidRPr="00C7673A" w:rsidRDefault="00F804F5" w:rsidP="00F804F5">
                          <w:pPr>
                            <w:pStyle w:val="a3"/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F5D2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 xml:space="preserve">การทดลองที่ 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>3</w:t>
                          </w:r>
                          <w:r w:rsidRPr="00EF5D2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 xml:space="preserve">การใช้ 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>Spectrum Analyzer</w:t>
                          </w:r>
                          <w:r w:rsidRPr="00EF5D2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วัดกำลังของสัญญาณ</w:t>
                          </w:r>
                        </w:p>
                        <w:p w14:paraId="66637919" w14:textId="77777777" w:rsidR="00F804F5" w:rsidRDefault="00F804F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AFE7F2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54.45pt;margin-top:12.15pt;width:350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" fillcolor="white [3201]" stroked="f" strokeweight=".5pt">
              <v:textbox>
                <w:txbxContent>
                  <w:p w14:paraId="466D7181" w14:textId="77777777" w:rsidR="00F804F5" w:rsidRPr="00C7673A" w:rsidRDefault="00F804F5" w:rsidP="00F804F5">
                    <w:pPr>
                      <w:pStyle w:val="a3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EF5D23">
                      <w:rPr>
                        <w:rFonts w:ascii="TH Sarabun New" w:hAnsi="TH Sarabun New" w:cs="TH Sarabun New"/>
                        <w:b/>
                        <w:bCs/>
                        <w:sz w:val="36"/>
                        <w:szCs w:val="36"/>
                        <w:cs/>
                      </w:rPr>
                      <w:t xml:space="preserve">การทดลองที่ </w:t>
                    </w:r>
                    <w:r>
                      <w:rPr>
                        <w:rFonts w:ascii="TH Sarabun New" w:hAnsi="TH Sarabun New" w:cs="TH Sarabun New"/>
                        <w:b/>
                        <w:bCs/>
                        <w:sz w:val="36"/>
                        <w:szCs w:val="36"/>
                      </w:rPr>
                      <w:t>3</w:t>
                    </w:r>
                    <w:r w:rsidRPr="00EF5D23">
                      <w:rPr>
                        <w:rFonts w:ascii="TH Sarabun New" w:hAnsi="TH Sarabun New" w:cs="TH Sarabun New"/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6"/>
                        <w:szCs w:val="36"/>
                        <w:cs/>
                      </w:rPr>
                      <w:t xml:space="preserve">การใช้ </w:t>
                    </w:r>
                    <w:r>
                      <w:rPr>
                        <w:rFonts w:ascii="TH Sarabun New" w:hAnsi="TH Sarabun New" w:cs="TH Sarabun New"/>
                        <w:b/>
                        <w:bCs/>
                        <w:sz w:val="36"/>
                        <w:szCs w:val="36"/>
                      </w:rPr>
                      <w:t>Spectrum Analyzer</w:t>
                    </w:r>
                    <w:r w:rsidRPr="00EF5D23">
                      <w:rPr>
                        <w:rFonts w:ascii="TH Sarabun New" w:hAnsi="TH Sarabun New" w:cs="TH Sarabun New"/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6"/>
                        <w:szCs w:val="36"/>
                        <w:cs/>
                      </w:rPr>
                      <w:t>วัดกำลังของสัญญาณ</w:t>
                    </w:r>
                  </w:p>
                  <w:p w14:paraId="66637919" w14:textId="77777777" w:rsidR="00F804F5" w:rsidRDefault="00F804F5"/>
                </w:txbxContent>
              </v:textbox>
            </v:shape>
          </w:pict>
        </mc:Fallback>
      </mc:AlternateContent>
    </w:r>
    <w:r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1458864" wp14:editId="69EAE6F7">
              <wp:simplePos x="0" y="0"/>
              <wp:positionH relativeFrom="margin">
                <wp:posOffset>-156845</wp:posOffset>
              </wp:positionH>
              <wp:positionV relativeFrom="paragraph">
                <wp:posOffset>705485</wp:posOffset>
              </wp:positionV>
              <wp:extent cx="612330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E2082" id="Line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2.35pt,55.55pt" to="469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" strokeweight="1.5pt">
              <w10:wrap anchorx="margin"/>
            </v:line>
          </w:pict>
        </mc:Fallback>
      </mc:AlternateContent>
    </w:r>
    <w:r w:rsidR="002B5335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0D28903C" wp14:editId="30D208A1">
              <wp:simplePos x="0" y="0"/>
              <wp:positionH relativeFrom="column">
                <wp:posOffset>5927090</wp:posOffset>
              </wp:positionH>
              <wp:positionV relativeFrom="paragraph">
                <wp:posOffset>52705</wp:posOffset>
              </wp:positionV>
              <wp:extent cx="13970" cy="9956800"/>
              <wp:effectExtent l="15875" t="12700" r="17780" b="12700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3970" cy="99568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9FBE5" id="Line 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7pt,4.15pt" to="467.8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" o:allowincell="f" strokeweight="1.5pt"/>
          </w:pict>
        </mc:Fallback>
      </mc:AlternateContent>
    </w:r>
    <w:r w:rsidR="002B5335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832016C" wp14:editId="6E25CCAF">
              <wp:simplePos x="0" y="0"/>
              <wp:positionH relativeFrom="column">
                <wp:posOffset>-184785</wp:posOffset>
              </wp:positionH>
              <wp:positionV relativeFrom="paragraph">
                <wp:posOffset>39370</wp:posOffset>
              </wp:positionV>
              <wp:extent cx="10795" cy="9957435"/>
              <wp:effectExtent l="9525" t="18415" r="17780" b="15875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795" cy="99574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374A6" id="Line 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5pt,3.1pt" to="-13.7pt,7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" o:allowincell="f" strokeweight="1.5pt"/>
          </w:pict>
        </mc:Fallback>
      </mc:AlternateContent>
    </w:r>
    <w:r w:rsidR="002B5335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16D6BD7" wp14:editId="1DFCBD9C">
              <wp:simplePos x="0" y="0"/>
              <wp:positionH relativeFrom="column">
                <wp:posOffset>5320665</wp:posOffset>
              </wp:positionH>
              <wp:positionV relativeFrom="paragraph">
                <wp:posOffset>64770</wp:posOffset>
              </wp:positionV>
              <wp:extent cx="0" cy="640715"/>
              <wp:effectExtent l="9525" t="15240" r="9525" b="10795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407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A91C3"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95pt,5.1pt" to="418.9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HBrQEAAEgDAAAOAAAAZHJzL2Uyb0RvYy54bWysU02P0zAQvSPxHyzfadIVu0D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" o:allowincell="f" strokeweight="1.5pt"/>
          </w:pict>
        </mc:Fallback>
      </mc:AlternateContent>
    </w:r>
    <w:r w:rsidR="002B5335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CF0E9E" wp14:editId="77008DCE">
              <wp:simplePos x="0" y="0"/>
              <wp:positionH relativeFrom="column">
                <wp:posOffset>5345430</wp:posOffset>
              </wp:positionH>
              <wp:positionV relativeFrom="paragraph">
                <wp:posOffset>84455</wp:posOffset>
              </wp:positionV>
              <wp:extent cx="612140" cy="640080"/>
              <wp:effectExtent l="0" t="0" r="1270" b="127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841CCF" w14:textId="77777777" w:rsidR="0022045E" w:rsidRPr="00C7673A" w:rsidRDefault="0022045E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 w:rsidRPr="00C7673A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  <w:cs/>
                            </w:rPr>
                            <w:t>หน้า</w:t>
                          </w:r>
                        </w:p>
                        <w:p w14:paraId="2A51F490" w14:textId="77777777" w:rsidR="0022045E" w:rsidRPr="00C7673A" w:rsidRDefault="00357BF4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 w:rsidRPr="00C7673A">
                            <w:rPr>
                              <w:rStyle w:val="a7"/>
                              <w:rFonts w:ascii="TH Sarabun New" w:hAnsi="TH Sarabun New" w:cs="TH Sarabun New"/>
                            </w:rPr>
                            <w:fldChar w:fldCharType="begin"/>
                          </w:r>
                          <w:r w:rsidR="0022045E" w:rsidRPr="00C7673A">
                            <w:rPr>
                              <w:rStyle w:val="a7"/>
                              <w:rFonts w:ascii="TH Sarabun New" w:hAnsi="TH Sarabun New" w:cs="TH Sarabun New"/>
                            </w:rPr>
                            <w:instrText xml:space="preserve"> PAGE </w:instrText>
                          </w:r>
                          <w:r w:rsidRPr="00C7673A">
                            <w:rPr>
                              <w:rStyle w:val="a7"/>
                              <w:rFonts w:ascii="TH Sarabun New" w:hAnsi="TH Sarabun New" w:cs="TH Sarabun New"/>
                            </w:rPr>
                            <w:fldChar w:fldCharType="separate"/>
                          </w:r>
                          <w:r w:rsidR="00F52C4C">
                            <w:rPr>
                              <w:rStyle w:val="a7"/>
                              <w:rFonts w:ascii="TH Sarabun New" w:hAnsi="TH Sarabun New" w:cs="TH Sarabun New"/>
                              <w:noProof/>
                            </w:rPr>
                            <w:t>1</w:t>
                          </w:r>
                          <w:r w:rsidRPr="00C7673A">
                            <w:rPr>
                              <w:rStyle w:val="a7"/>
                              <w:rFonts w:ascii="TH Sarabun New" w:hAnsi="TH Sarabun New" w:cs="TH Sarabun New"/>
                            </w:rPr>
                            <w:fldChar w:fldCharType="end"/>
                          </w:r>
                          <w:r w:rsidR="0022045E" w:rsidRPr="00C7673A">
                            <w:rPr>
                              <w:rStyle w:val="a7"/>
                              <w:rFonts w:ascii="TH Sarabun New" w:hAnsi="TH Sarabun New" w:cs="TH Sarabun New"/>
                            </w:rPr>
                            <w:t xml:space="preserve"> </w:t>
                          </w:r>
                          <w:r w:rsidR="0022045E" w:rsidRPr="00C7673A">
                            <w:rPr>
                              <w:rStyle w:val="a7"/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 xml:space="preserve">/ </w:t>
                          </w:r>
                          <w:r w:rsidRPr="00C7673A">
                            <w:rPr>
                              <w:rStyle w:val="a7"/>
                              <w:rFonts w:ascii="TH Sarabun New" w:hAnsi="TH Sarabun New" w:cs="TH Sarabun New"/>
                            </w:rPr>
                            <w:fldChar w:fldCharType="begin"/>
                          </w:r>
                          <w:r w:rsidR="0022045E" w:rsidRPr="00C7673A">
                            <w:rPr>
                              <w:rStyle w:val="a7"/>
                              <w:rFonts w:ascii="TH Sarabun New" w:hAnsi="TH Sarabun New" w:cs="TH Sarabun New"/>
                            </w:rPr>
                            <w:instrText xml:space="preserve"> NUMPAGES </w:instrText>
                          </w:r>
                          <w:r w:rsidRPr="00C7673A">
                            <w:rPr>
                              <w:rStyle w:val="a7"/>
                              <w:rFonts w:ascii="TH Sarabun New" w:hAnsi="TH Sarabun New" w:cs="TH Sarabun New"/>
                            </w:rPr>
                            <w:fldChar w:fldCharType="separate"/>
                          </w:r>
                          <w:r w:rsidR="00F52C4C">
                            <w:rPr>
                              <w:rStyle w:val="a7"/>
                              <w:rFonts w:ascii="TH Sarabun New" w:hAnsi="TH Sarabun New" w:cs="TH Sarabun New"/>
                              <w:noProof/>
                            </w:rPr>
                            <w:t>10</w:t>
                          </w:r>
                          <w:r w:rsidRPr="00C7673A">
                            <w:rPr>
                              <w:rStyle w:val="a7"/>
                              <w:rFonts w:ascii="TH Sarabun New" w:hAnsi="TH Sarabun New" w:cs="TH Sarabun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CF0E9E" id="Text Box 4" o:spid="_x0000_s1027" type="#_x0000_t202" style="position:absolute;margin-left:420.9pt;margin-top:6.65pt;width:48.2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" o:allowincell="f" filled="f" stroked="f">
              <v:textbox>
                <w:txbxContent>
                  <w:p w14:paraId="1F841CCF" w14:textId="77777777" w:rsidR="0022045E" w:rsidRPr="00C7673A" w:rsidRDefault="0022045E">
                    <w:pPr>
                      <w:jc w:val="center"/>
                      <w:rPr>
                        <w:rFonts w:ascii="TH Sarabun New" w:hAnsi="TH Sarabun New" w:cs="TH Sarabun New"/>
                        <w:sz w:val="32"/>
                        <w:szCs w:val="32"/>
                      </w:rPr>
                    </w:pPr>
                    <w:r w:rsidRPr="00C7673A">
                      <w:rPr>
                        <w:rFonts w:ascii="TH Sarabun New" w:hAnsi="TH Sarabun New" w:cs="TH Sarabun New"/>
                        <w:sz w:val="32"/>
                        <w:szCs w:val="32"/>
                        <w:cs/>
                      </w:rPr>
                      <w:t>หน้า</w:t>
                    </w:r>
                  </w:p>
                  <w:p w14:paraId="2A51F490" w14:textId="77777777" w:rsidR="0022045E" w:rsidRPr="00C7673A" w:rsidRDefault="00357BF4">
                    <w:pPr>
                      <w:jc w:val="center"/>
                      <w:rPr>
                        <w:rFonts w:ascii="TH Sarabun New" w:hAnsi="TH Sarabun New" w:cs="TH Sarabun New"/>
                        <w:sz w:val="32"/>
                        <w:szCs w:val="32"/>
                      </w:rPr>
                    </w:pPr>
                    <w:r w:rsidRPr="00C7673A">
                      <w:rPr>
                        <w:rStyle w:val="a7"/>
                        <w:rFonts w:ascii="TH Sarabun New" w:hAnsi="TH Sarabun New" w:cs="TH Sarabun New"/>
                      </w:rPr>
                      <w:fldChar w:fldCharType="begin"/>
                    </w:r>
                    <w:r w:rsidR="0022045E" w:rsidRPr="00C7673A">
                      <w:rPr>
                        <w:rStyle w:val="a7"/>
                        <w:rFonts w:ascii="TH Sarabun New" w:hAnsi="TH Sarabun New" w:cs="TH Sarabun New"/>
                      </w:rPr>
                      <w:instrText xml:space="preserve"> PAGE </w:instrText>
                    </w:r>
                    <w:r w:rsidRPr="00C7673A">
                      <w:rPr>
                        <w:rStyle w:val="a7"/>
                        <w:rFonts w:ascii="TH Sarabun New" w:hAnsi="TH Sarabun New" w:cs="TH Sarabun New"/>
                      </w:rPr>
                      <w:fldChar w:fldCharType="separate"/>
                    </w:r>
                    <w:r w:rsidR="00F52C4C">
                      <w:rPr>
                        <w:rStyle w:val="a7"/>
                        <w:rFonts w:ascii="TH Sarabun New" w:hAnsi="TH Sarabun New" w:cs="TH Sarabun New"/>
                        <w:noProof/>
                      </w:rPr>
                      <w:t>1</w:t>
                    </w:r>
                    <w:r w:rsidRPr="00C7673A">
                      <w:rPr>
                        <w:rStyle w:val="a7"/>
                        <w:rFonts w:ascii="TH Sarabun New" w:hAnsi="TH Sarabun New" w:cs="TH Sarabun New"/>
                      </w:rPr>
                      <w:fldChar w:fldCharType="end"/>
                    </w:r>
                    <w:r w:rsidR="0022045E" w:rsidRPr="00C7673A">
                      <w:rPr>
                        <w:rStyle w:val="a7"/>
                        <w:rFonts w:ascii="TH Sarabun New" w:hAnsi="TH Sarabun New" w:cs="TH Sarabun New"/>
                      </w:rPr>
                      <w:t xml:space="preserve"> </w:t>
                    </w:r>
                    <w:r w:rsidR="0022045E" w:rsidRPr="00C7673A">
                      <w:rPr>
                        <w:rStyle w:val="a7"/>
                        <w:rFonts w:ascii="TH Sarabun New" w:hAnsi="TH Sarabun New" w:cs="TH Sarabun New"/>
                        <w:sz w:val="32"/>
                        <w:szCs w:val="32"/>
                      </w:rPr>
                      <w:t xml:space="preserve">/ </w:t>
                    </w:r>
                    <w:r w:rsidRPr="00C7673A">
                      <w:rPr>
                        <w:rStyle w:val="a7"/>
                        <w:rFonts w:ascii="TH Sarabun New" w:hAnsi="TH Sarabun New" w:cs="TH Sarabun New"/>
                      </w:rPr>
                      <w:fldChar w:fldCharType="begin"/>
                    </w:r>
                    <w:r w:rsidR="0022045E" w:rsidRPr="00C7673A">
                      <w:rPr>
                        <w:rStyle w:val="a7"/>
                        <w:rFonts w:ascii="TH Sarabun New" w:hAnsi="TH Sarabun New" w:cs="TH Sarabun New"/>
                      </w:rPr>
                      <w:instrText xml:space="preserve"> NUMPAGES </w:instrText>
                    </w:r>
                    <w:r w:rsidRPr="00C7673A">
                      <w:rPr>
                        <w:rStyle w:val="a7"/>
                        <w:rFonts w:ascii="TH Sarabun New" w:hAnsi="TH Sarabun New" w:cs="TH Sarabun New"/>
                      </w:rPr>
                      <w:fldChar w:fldCharType="separate"/>
                    </w:r>
                    <w:r w:rsidR="00F52C4C">
                      <w:rPr>
                        <w:rStyle w:val="a7"/>
                        <w:rFonts w:ascii="TH Sarabun New" w:hAnsi="TH Sarabun New" w:cs="TH Sarabun New"/>
                        <w:noProof/>
                      </w:rPr>
                      <w:t>10</w:t>
                    </w:r>
                    <w:r w:rsidRPr="00C7673A">
                      <w:rPr>
                        <w:rStyle w:val="a7"/>
                        <w:rFonts w:ascii="TH Sarabun New" w:hAnsi="TH Sarabun New" w:cs="TH Sarabun Ne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00000">
      <w:rPr>
        <w:rFonts w:ascii="TH Sarabun New" w:hAnsi="TH Sarabun New" w:cs="TH Sarabun New"/>
        <w:noProof/>
      </w:rPr>
      <w:object w:dxaOrig="1440" w:dyaOrig="1440" w14:anchorId="4B7092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-7.35pt;margin-top:11.65pt;width:42.5pt;height:43.2pt;z-index:251662336;visibility:visible;mso-wrap-edited:f;mso-position-horizontal-relative:text;mso-position-vertical-relative:text" o:allowincell="f">
          <v:imagedata r:id="rId1" o:title=""/>
          <w10:wrap type="topAndBottom"/>
        </v:shape>
        <o:OLEObject Type="Embed" ProgID="Word.Picture.8" ShapeID="_x0000_s1027" DrawAspect="Content" ObjectID="_1737173366" r:id="rId2"/>
      </w:object>
    </w:r>
    <w:r w:rsidR="002B5335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8AC3196" wp14:editId="00051BEE">
              <wp:simplePos x="0" y="0"/>
              <wp:positionH relativeFrom="column">
                <wp:posOffset>565785</wp:posOffset>
              </wp:positionH>
              <wp:positionV relativeFrom="paragraph">
                <wp:posOffset>64770</wp:posOffset>
              </wp:positionV>
              <wp:extent cx="0" cy="640080"/>
              <wp:effectExtent l="17145" t="15240" r="11430" b="11430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400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0C536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5.1pt" to="44.5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" o:allowincell="f" strokeweight="1.5pt"/>
          </w:pict>
        </mc:Fallback>
      </mc:AlternateContent>
    </w:r>
    <w:r w:rsidR="002B5335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40F7109F" wp14:editId="64ED3DC1">
              <wp:simplePos x="0" y="0"/>
              <wp:positionH relativeFrom="column">
                <wp:posOffset>-165735</wp:posOffset>
              </wp:positionH>
              <wp:positionV relativeFrom="paragraph">
                <wp:posOffset>52705</wp:posOffset>
              </wp:positionV>
              <wp:extent cx="6123305" cy="0"/>
              <wp:effectExtent l="9525" t="12700" r="10795" b="15875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AB739" id="Line 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4.15pt" to="469.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" o:allowincell="f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2C"/>
    <w:rsid w:val="00005436"/>
    <w:rsid w:val="00011E96"/>
    <w:rsid w:val="000229EA"/>
    <w:rsid w:val="00023A26"/>
    <w:rsid w:val="00023D51"/>
    <w:rsid w:val="00035A69"/>
    <w:rsid w:val="0003655B"/>
    <w:rsid w:val="00040F07"/>
    <w:rsid w:val="000463B7"/>
    <w:rsid w:val="00052FB4"/>
    <w:rsid w:val="00063BC5"/>
    <w:rsid w:val="00072A91"/>
    <w:rsid w:val="000838B1"/>
    <w:rsid w:val="00085E1A"/>
    <w:rsid w:val="000A5AEC"/>
    <w:rsid w:val="000C4E14"/>
    <w:rsid w:val="000D482A"/>
    <w:rsid w:val="000E0DF5"/>
    <w:rsid w:val="000E3A34"/>
    <w:rsid w:val="000E497E"/>
    <w:rsid w:val="000F51DA"/>
    <w:rsid w:val="000F5F52"/>
    <w:rsid w:val="0012052C"/>
    <w:rsid w:val="00121B71"/>
    <w:rsid w:val="00123485"/>
    <w:rsid w:val="0012468D"/>
    <w:rsid w:val="00126B91"/>
    <w:rsid w:val="00130423"/>
    <w:rsid w:val="00151FD0"/>
    <w:rsid w:val="00153A80"/>
    <w:rsid w:val="001570FC"/>
    <w:rsid w:val="001624DF"/>
    <w:rsid w:val="001627B9"/>
    <w:rsid w:val="00162EED"/>
    <w:rsid w:val="00162F64"/>
    <w:rsid w:val="00175012"/>
    <w:rsid w:val="00184B14"/>
    <w:rsid w:val="001850A5"/>
    <w:rsid w:val="001E2D33"/>
    <w:rsid w:val="001F109B"/>
    <w:rsid w:val="00211F73"/>
    <w:rsid w:val="002176BB"/>
    <w:rsid w:val="0022045E"/>
    <w:rsid w:val="00221048"/>
    <w:rsid w:val="00232E3A"/>
    <w:rsid w:val="0023374F"/>
    <w:rsid w:val="002430DA"/>
    <w:rsid w:val="00244316"/>
    <w:rsid w:val="00250E6D"/>
    <w:rsid w:val="0026070F"/>
    <w:rsid w:val="002616B6"/>
    <w:rsid w:val="00267A94"/>
    <w:rsid w:val="00271D52"/>
    <w:rsid w:val="00276D40"/>
    <w:rsid w:val="002779A5"/>
    <w:rsid w:val="002863A4"/>
    <w:rsid w:val="002A021D"/>
    <w:rsid w:val="002A0362"/>
    <w:rsid w:val="002A5B12"/>
    <w:rsid w:val="002B3A4D"/>
    <w:rsid w:val="002B5335"/>
    <w:rsid w:val="002C4661"/>
    <w:rsid w:val="002D107E"/>
    <w:rsid w:val="002D76DD"/>
    <w:rsid w:val="002E1EC2"/>
    <w:rsid w:val="002E3920"/>
    <w:rsid w:val="002F5491"/>
    <w:rsid w:val="0030040B"/>
    <w:rsid w:val="00312447"/>
    <w:rsid w:val="00317B64"/>
    <w:rsid w:val="00317BFB"/>
    <w:rsid w:val="003335D2"/>
    <w:rsid w:val="003369CF"/>
    <w:rsid w:val="00337644"/>
    <w:rsid w:val="00342420"/>
    <w:rsid w:val="00343890"/>
    <w:rsid w:val="00347285"/>
    <w:rsid w:val="00357B98"/>
    <w:rsid w:val="00357BF4"/>
    <w:rsid w:val="003760C3"/>
    <w:rsid w:val="003770F4"/>
    <w:rsid w:val="00380B76"/>
    <w:rsid w:val="00384E41"/>
    <w:rsid w:val="003867C1"/>
    <w:rsid w:val="00386E52"/>
    <w:rsid w:val="003874B0"/>
    <w:rsid w:val="0039147F"/>
    <w:rsid w:val="003A1E63"/>
    <w:rsid w:val="003B190B"/>
    <w:rsid w:val="003B4B36"/>
    <w:rsid w:val="003C3525"/>
    <w:rsid w:val="003C3E64"/>
    <w:rsid w:val="003D45E0"/>
    <w:rsid w:val="003E2A70"/>
    <w:rsid w:val="003E42D3"/>
    <w:rsid w:val="003F3E19"/>
    <w:rsid w:val="003F68AD"/>
    <w:rsid w:val="0040016B"/>
    <w:rsid w:val="004012AD"/>
    <w:rsid w:val="00406349"/>
    <w:rsid w:val="00407599"/>
    <w:rsid w:val="0042652D"/>
    <w:rsid w:val="00430DB8"/>
    <w:rsid w:val="004423D8"/>
    <w:rsid w:val="00451666"/>
    <w:rsid w:val="00454EEE"/>
    <w:rsid w:val="004655C9"/>
    <w:rsid w:val="004704DE"/>
    <w:rsid w:val="00477FA6"/>
    <w:rsid w:val="00485DD1"/>
    <w:rsid w:val="004861DC"/>
    <w:rsid w:val="004923E3"/>
    <w:rsid w:val="004B2A7E"/>
    <w:rsid w:val="004C1BBB"/>
    <w:rsid w:val="004C1DC7"/>
    <w:rsid w:val="004D408F"/>
    <w:rsid w:val="004D486D"/>
    <w:rsid w:val="004D65D4"/>
    <w:rsid w:val="004D70D6"/>
    <w:rsid w:val="004E25C0"/>
    <w:rsid w:val="004E741A"/>
    <w:rsid w:val="004F06CA"/>
    <w:rsid w:val="004F414B"/>
    <w:rsid w:val="004F6B1A"/>
    <w:rsid w:val="004F6E3B"/>
    <w:rsid w:val="004F73D1"/>
    <w:rsid w:val="00503E94"/>
    <w:rsid w:val="00520D59"/>
    <w:rsid w:val="00522115"/>
    <w:rsid w:val="00526AF0"/>
    <w:rsid w:val="00541083"/>
    <w:rsid w:val="00544F10"/>
    <w:rsid w:val="0054662D"/>
    <w:rsid w:val="005501AD"/>
    <w:rsid w:val="00574288"/>
    <w:rsid w:val="00574A6B"/>
    <w:rsid w:val="005801C8"/>
    <w:rsid w:val="00582D99"/>
    <w:rsid w:val="00594B8B"/>
    <w:rsid w:val="0059755F"/>
    <w:rsid w:val="005A077B"/>
    <w:rsid w:val="005A0E12"/>
    <w:rsid w:val="005A51E9"/>
    <w:rsid w:val="005B2514"/>
    <w:rsid w:val="005D0457"/>
    <w:rsid w:val="005D4CFC"/>
    <w:rsid w:val="005D7599"/>
    <w:rsid w:val="005E38F9"/>
    <w:rsid w:val="005E79B1"/>
    <w:rsid w:val="005F3A75"/>
    <w:rsid w:val="005F7B5D"/>
    <w:rsid w:val="0060320D"/>
    <w:rsid w:val="006052BB"/>
    <w:rsid w:val="006104A6"/>
    <w:rsid w:val="00612768"/>
    <w:rsid w:val="0061524E"/>
    <w:rsid w:val="0061575A"/>
    <w:rsid w:val="0061579C"/>
    <w:rsid w:val="006170B9"/>
    <w:rsid w:val="006271B7"/>
    <w:rsid w:val="0063044E"/>
    <w:rsid w:val="006367B9"/>
    <w:rsid w:val="006403C7"/>
    <w:rsid w:val="00640B38"/>
    <w:rsid w:val="006417D2"/>
    <w:rsid w:val="00673672"/>
    <w:rsid w:val="0067541B"/>
    <w:rsid w:val="00676E7D"/>
    <w:rsid w:val="00682ECA"/>
    <w:rsid w:val="006874B4"/>
    <w:rsid w:val="006C2D50"/>
    <w:rsid w:val="006C75CB"/>
    <w:rsid w:val="006D16D3"/>
    <w:rsid w:val="006D221F"/>
    <w:rsid w:val="006D7FFD"/>
    <w:rsid w:val="006E3482"/>
    <w:rsid w:val="006E623A"/>
    <w:rsid w:val="006F5459"/>
    <w:rsid w:val="00706F1E"/>
    <w:rsid w:val="00713B8F"/>
    <w:rsid w:val="007241E2"/>
    <w:rsid w:val="00730834"/>
    <w:rsid w:val="0073381B"/>
    <w:rsid w:val="0073648C"/>
    <w:rsid w:val="00737291"/>
    <w:rsid w:val="00770BA6"/>
    <w:rsid w:val="00774AF1"/>
    <w:rsid w:val="0078244F"/>
    <w:rsid w:val="007841C2"/>
    <w:rsid w:val="00784509"/>
    <w:rsid w:val="007854DB"/>
    <w:rsid w:val="00787220"/>
    <w:rsid w:val="00787B46"/>
    <w:rsid w:val="007919AF"/>
    <w:rsid w:val="00793946"/>
    <w:rsid w:val="007A0780"/>
    <w:rsid w:val="007A43A4"/>
    <w:rsid w:val="007A5432"/>
    <w:rsid w:val="007A62FA"/>
    <w:rsid w:val="007A7A9A"/>
    <w:rsid w:val="007B38CF"/>
    <w:rsid w:val="007C4191"/>
    <w:rsid w:val="007E4290"/>
    <w:rsid w:val="007F7DB7"/>
    <w:rsid w:val="00830829"/>
    <w:rsid w:val="00832EF4"/>
    <w:rsid w:val="008333BF"/>
    <w:rsid w:val="00835BFD"/>
    <w:rsid w:val="00840634"/>
    <w:rsid w:val="0084258B"/>
    <w:rsid w:val="00843E14"/>
    <w:rsid w:val="008473A2"/>
    <w:rsid w:val="00851F73"/>
    <w:rsid w:val="008558B9"/>
    <w:rsid w:val="0085616B"/>
    <w:rsid w:val="00861C13"/>
    <w:rsid w:val="0086524B"/>
    <w:rsid w:val="00867980"/>
    <w:rsid w:val="00872FEE"/>
    <w:rsid w:val="00876A8F"/>
    <w:rsid w:val="0088044F"/>
    <w:rsid w:val="008862EE"/>
    <w:rsid w:val="00887E80"/>
    <w:rsid w:val="00895BF2"/>
    <w:rsid w:val="00896349"/>
    <w:rsid w:val="008B408D"/>
    <w:rsid w:val="008B6285"/>
    <w:rsid w:val="008D6AE9"/>
    <w:rsid w:val="008E1EE6"/>
    <w:rsid w:val="008F0978"/>
    <w:rsid w:val="008F34CF"/>
    <w:rsid w:val="00900223"/>
    <w:rsid w:val="0090415A"/>
    <w:rsid w:val="009042C8"/>
    <w:rsid w:val="00914EBD"/>
    <w:rsid w:val="009279F2"/>
    <w:rsid w:val="00927BE4"/>
    <w:rsid w:val="00934B57"/>
    <w:rsid w:val="00935C84"/>
    <w:rsid w:val="009410A1"/>
    <w:rsid w:val="00946582"/>
    <w:rsid w:val="00946765"/>
    <w:rsid w:val="00960EB5"/>
    <w:rsid w:val="00961DE9"/>
    <w:rsid w:val="0096751A"/>
    <w:rsid w:val="00970FF1"/>
    <w:rsid w:val="009844CE"/>
    <w:rsid w:val="00985403"/>
    <w:rsid w:val="00987C18"/>
    <w:rsid w:val="00996C92"/>
    <w:rsid w:val="009A1F28"/>
    <w:rsid w:val="009A620D"/>
    <w:rsid w:val="009B0499"/>
    <w:rsid w:val="009B1B6E"/>
    <w:rsid w:val="009B32BA"/>
    <w:rsid w:val="009B5D09"/>
    <w:rsid w:val="009C5978"/>
    <w:rsid w:val="009D0BF4"/>
    <w:rsid w:val="009D3D7A"/>
    <w:rsid w:val="009E1541"/>
    <w:rsid w:val="009E548D"/>
    <w:rsid w:val="009F349D"/>
    <w:rsid w:val="009F682C"/>
    <w:rsid w:val="009F68FA"/>
    <w:rsid w:val="00A0033F"/>
    <w:rsid w:val="00A07AB6"/>
    <w:rsid w:val="00A11047"/>
    <w:rsid w:val="00A15D45"/>
    <w:rsid w:val="00A2180F"/>
    <w:rsid w:val="00A23B8B"/>
    <w:rsid w:val="00A278EC"/>
    <w:rsid w:val="00A32FFA"/>
    <w:rsid w:val="00A40698"/>
    <w:rsid w:val="00A60385"/>
    <w:rsid w:val="00A63158"/>
    <w:rsid w:val="00A670E3"/>
    <w:rsid w:val="00A80B46"/>
    <w:rsid w:val="00A87506"/>
    <w:rsid w:val="00A92DDB"/>
    <w:rsid w:val="00AA09E3"/>
    <w:rsid w:val="00AA5BAE"/>
    <w:rsid w:val="00AA635C"/>
    <w:rsid w:val="00AB64A4"/>
    <w:rsid w:val="00AB7332"/>
    <w:rsid w:val="00AB75B0"/>
    <w:rsid w:val="00AB7B74"/>
    <w:rsid w:val="00AD073C"/>
    <w:rsid w:val="00AD5F37"/>
    <w:rsid w:val="00AE28A7"/>
    <w:rsid w:val="00AF1A71"/>
    <w:rsid w:val="00AF48B8"/>
    <w:rsid w:val="00AF491C"/>
    <w:rsid w:val="00AF5602"/>
    <w:rsid w:val="00B02C82"/>
    <w:rsid w:val="00B036D2"/>
    <w:rsid w:val="00B106A1"/>
    <w:rsid w:val="00B1150E"/>
    <w:rsid w:val="00B12F14"/>
    <w:rsid w:val="00B154EA"/>
    <w:rsid w:val="00B262BF"/>
    <w:rsid w:val="00B35602"/>
    <w:rsid w:val="00B360D6"/>
    <w:rsid w:val="00B45807"/>
    <w:rsid w:val="00B50CFA"/>
    <w:rsid w:val="00B618E2"/>
    <w:rsid w:val="00B66044"/>
    <w:rsid w:val="00B67F43"/>
    <w:rsid w:val="00B71E60"/>
    <w:rsid w:val="00B75AE0"/>
    <w:rsid w:val="00B77EBF"/>
    <w:rsid w:val="00BA32A0"/>
    <w:rsid w:val="00BB2A91"/>
    <w:rsid w:val="00BB2C0D"/>
    <w:rsid w:val="00BC4512"/>
    <w:rsid w:val="00BC572D"/>
    <w:rsid w:val="00BD0752"/>
    <w:rsid w:val="00BD4A8A"/>
    <w:rsid w:val="00BE0A19"/>
    <w:rsid w:val="00BE6B53"/>
    <w:rsid w:val="00BF0789"/>
    <w:rsid w:val="00BF5F4B"/>
    <w:rsid w:val="00BF5F93"/>
    <w:rsid w:val="00C048A4"/>
    <w:rsid w:val="00C06DAB"/>
    <w:rsid w:val="00C13DDE"/>
    <w:rsid w:val="00C21094"/>
    <w:rsid w:val="00C3032B"/>
    <w:rsid w:val="00C361FE"/>
    <w:rsid w:val="00C40E49"/>
    <w:rsid w:val="00C42590"/>
    <w:rsid w:val="00C51023"/>
    <w:rsid w:val="00C6077B"/>
    <w:rsid w:val="00C6373E"/>
    <w:rsid w:val="00C7673A"/>
    <w:rsid w:val="00C813BB"/>
    <w:rsid w:val="00C81E80"/>
    <w:rsid w:val="00C8512A"/>
    <w:rsid w:val="00C86E9F"/>
    <w:rsid w:val="00C97929"/>
    <w:rsid w:val="00CA1FC4"/>
    <w:rsid w:val="00CA4285"/>
    <w:rsid w:val="00CA4D30"/>
    <w:rsid w:val="00CA6D05"/>
    <w:rsid w:val="00CA70E3"/>
    <w:rsid w:val="00CB17BB"/>
    <w:rsid w:val="00CB5065"/>
    <w:rsid w:val="00CB521D"/>
    <w:rsid w:val="00CB5DD9"/>
    <w:rsid w:val="00CC33CC"/>
    <w:rsid w:val="00CC467C"/>
    <w:rsid w:val="00CC7AF5"/>
    <w:rsid w:val="00CD051F"/>
    <w:rsid w:val="00CD5580"/>
    <w:rsid w:val="00CE4714"/>
    <w:rsid w:val="00CF51D6"/>
    <w:rsid w:val="00CF780E"/>
    <w:rsid w:val="00CF7D52"/>
    <w:rsid w:val="00D1040A"/>
    <w:rsid w:val="00D167F5"/>
    <w:rsid w:val="00D21065"/>
    <w:rsid w:val="00D227E0"/>
    <w:rsid w:val="00D3659E"/>
    <w:rsid w:val="00D42DD7"/>
    <w:rsid w:val="00D46364"/>
    <w:rsid w:val="00D46627"/>
    <w:rsid w:val="00D60706"/>
    <w:rsid w:val="00D65F9E"/>
    <w:rsid w:val="00D8191E"/>
    <w:rsid w:val="00D81A9A"/>
    <w:rsid w:val="00D8395F"/>
    <w:rsid w:val="00D85665"/>
    <w:rsid w:val="00D8758D"/>
    <w:rsid w:val="00D90DE9"/>
    <w:rsid w:val="00D9122A"/>
    <w:rsid w:val="00D91D3D"/>
    <w:rsid w:val="00D92FF7"/>
    <w:rsid w:val="00D94500"/>
    <w:rsid w:val="00D95735"/>
    <w:rsid w:val="00DA05B6"/>
    <w:rsid w:val="00DA07AF"/>
    <w:rsid w:val="00DA273B"/>
    <w:rsid w:val="00DA3B2B"/>
    <w:rsid w:val="00DB4184"/>
    <w:rsid w:val="00DB7B3D"/>
    <w:rsid w:val="00DC5F3C"/>
    <w:rsid w:val="00DD18A1"/>
    <w:rsid w:val="00DD5981"/>
    <w:rsid w:val="00DE5720"/>
    <w:rsid w:val="00DF3603"/>
    <w:rsid w:val="00DF65D5"/>
    <w:rsid w:val="00DF665F"/>
    <w:rsid w:val="00E032FF"/>
    <w:rsid w:val="00E0470C"/>
    <w:rsid w:val="00E14B57"/>
    <w:rsid w:val="00E24773"/>
    <w:rsid w:val="00E27037"/>
    <w:rsid w:val="00E273EA"/>
    <w:rsid w:val="00E31361"/>
    <w:rsid w:val="00E31A76"/>
    <w:rsid w:val="00E43BE0"/>
    <w:rsid w:val="00E53441"/>
    <w:rsid w:val="00E57083"/>
    <w:rsid w:val="00E64608"/>
    <w:rsid w:val="00E6707B"/>
    <w:rsid w:val="00E81182"/>
    <w:rsid w:val="00E9105B"/>
    <w:rsid w:val="00E964A5"/>
    <w:rsid w:val="00EA41AD"/>
    <w:rsid w:val="00EB5248"/>
    <w:rsid w:val="00EC0815"/>
    <w:rsid w:val="00EC30AB"/>
    <w:rsid w:val="00EE2F66"/>
    <w:rsid w:val="00EE697E"/>
    <w:rsid w:val="00EF5D23"/>
    <w:rsid w:val="00F03608"/>
    <w:rsid w:val="00F14847"/>
    <w:rsid w:val="00F25021"/>
    <w:rsid w:val="00F41158"/>
    <w:rsid w:val="00F52C4C"/>
    <w:rsid w:val="00F572A6"/>
    <w:rsid w:val="00F602E3"/>
    <w:rsid w:val="00F64868"/>
    <w:rsid w:val="00F648D5"/>
    <w:rsid w:val="00F65E9C"/>
    <w:rsid w:val="00F7592E"/>
    <w:rsid w:val="00F804F5"/>
    <w:rsid w:val="00F82E12"/>
    <w:rsid w:val="00F83B15"/>
    <w:rsid w:val="00F91E7C"/>
    <w:rsid w:val="00F9562A"/>
    <w:rsid w:val="00F95F26"/>
    <w:rsid w:val="00FB3F23"/>
    <w:rsid w:val="00FD215E"/>
    <w:rsid w:val="00FD3909"/>
    <w:rsid w:val="00FE125A"/>
    <w:rsid w:val="00F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FAF056"/>
  <w15:docId w15:val="{AF649CE2-4501-4623-9106-58822084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441"/>
    <w:rPr>
      <w:rFonts w:cs="Cordia New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E53441"/>
    <w:pPr>
      <w:keepNext/>
      <w:outlineLvl w:val="0"/>
    </w:pPr>
    <w:rPr>
      <w:b/>
      <w:bCs/>
      <w:u w:val="single"/>
    </w:rPr>
  </w:style>
  <w:style w:type="paragraph" w:styleId="2">
    <w:name w:val="heading 2"/>
    <w:basedOn w:val="a"/>
    <w:next w:val="a"/>
    <w:link w:val="20"/>
    <w:uiPriority w:val="99"/>
    <w:qFormat/>
    <w:rsid w:val="00E53441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E53441"/>
    <w:pPr>
      <w:keepNext/>
      <w:outlineLvl w:val="2"/>
    </w:pPr>
    <w:rPr>
      <w:b/>
      <w:bCs/>
      <w:sz w:val="32"/>
      <w:szCs w:val="32"/>
      <w:u w:val="single"/>
    </w:rPr>
  </w:style>
  <w:style w:type="paragraph" w:styleId="4">
    <w:name w:val="heading 4"/>
    <w:basedOn w:val="a"/>
    <w:next w:val="a"/>
    <w:link w:val="40"/>
    <w:uiPriority w:val="99"/>
    <w:qFormat/>
    <w:rsid w:val="00E53441"/>
    <w:pPr>
      <w:keepNext/>
      <w:outlineLvl w:val="3"/>
    </w:pPr>
    <w:rPr>
      <w:sz w:val="32"/>
      <w:szCs w:val="32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E53441"/>
    <w:pPr>
      <w:keepNext/>
      <w:ind w:left="-142" w:right="-1"/>
      <w:jc w:val="both"/>
      <w:outlineLvl w:val="4"/>
    </w:pPr>
    <w:rPr>
      <w:rFonts w:cs="AngsanaUPC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E53441"/>
    <w:pPr>
      <w:keepNext/>
      <w:ind w:left="-142" w:right="-1"/>
      <w:jc w:val="both"/>
      <w:outlineLvl w:val="5"/>
    </w:pPr>
    <w:rPr>
      <w:rFonts w:cs="AngsanaUPC"/>
      <w:sz w:val="32"/>
      <w:szCs w:val="32"/>
    </w:rPr>
  </w:style>
  <w:style w:type="paragraph" w:styleId="7">
    <w:name w:val="heading 7"/>
    <w:basedOn w:val="a"/>
    <w:next w:val="a"/>
    <w:link w:val="70"/>
    <w:uiPriority w:val="99"/>
    <w:qFormat/>
    <w:rsid w:val="00E53441"/>
    <w:pPr>
      <w:keepNext/>
      <w:ind w:left="-142" w:right="-1"/>
      <w:jc w:val="center"/>
      <w:outlineLvl w:val="6"/>
    </w:pPr>
    <w:rPr>
      <w:rFonts w:cs="AngsanaUPC"/>
      <w:sz w:val="32"/>
      <w:szCs w:val="32"/>
    </w:rPr>
  </w:style>
  <w:style w:type="paragraph" w:styleId="8">
    <w:name w:val="heading 8"/>
    <w:basedOn w:val="a"/>
    <w:next w:val="a"/>
    <w:link w:val="80"/>
    <w:uiPriority w:val="99"/>
    <w:qFormat/>
    <w:rsid w:val="00E53441"/>
    <w:pPr>
      <w:keepNext/>
      <w:ind w:left="142"/>
      <w:outlineLvl w:val="7"/>
    </w:pPr>
    <w:rPr>
      <w:b/>
      <w:bCs/>
      <w:sz w:val="32"/>
      <w:szCs w:val="32"/>
      <w:u w:val="single"/>
    </w:rPr>
  </w:style>
  <w:style w:type="paragraph" w:styleId="9">
    <w:name w:val="heading 9"/>
    <w:basedOn w:val="a"/>
    <w:next w:val="a"/>
    <w:link w:val="90"/>
    <w:uiPriority w:val="99"/>
    <w:qFormat/>
    <w:rsid w:val="00E53441"/>
    <w:pPr>
      <w:keepNext/>
      <w:ind w:right="63"/>
      <w:jc w:val="both"/>
      <w:outlineLvl w:val="8"/>
    </w:pPr>
    <w:rPr>
      <w:b/>
      <w:bCs/>
      <w:sz w:val="36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823F28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link w:val="2"/>
    <w:uiPriority w:val="9"/>
    <w:semiHidden/>
    <w:rsid w:val="00823F28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30">
    <w:name w:val="หัวเรื่อง 3 อักขระ"/>
    <w:link w:val="3"/>
    <w:uiPriority w:val="9"/>
    <w:semiHidden/>
    <w:rsid w:val="00823F28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40">
    <w:name w:val="หัวเรื่อง 4 อักขระ"/>
    <w:link w:val="4"/>
    <w:uiPriority w:val="9"/>
    <w:semiHidden/>
    <w:rsid w:val="00823F28"/>
    <w:rPr>
      <w:rFonts w:ascii="Calibri" w:eastAsia="Times New Roman" w:hAnsi="Calibri" w:cs="Cordia New"/>
      <w:b/>
      <w:bCs/>
      <w:sz w:val="28"/>
      <w:szCs w:val="35"/>
    </w:rPr>
  </w:style>
  <w:style w:type="character" w:customStyle="1" w:styleId="50">
    <w:name w:val="หัวเรื่อง 5 อักขระ"/>
    <w:link w:val="5"/>
    <w:uiPriority w:val="9"/>
    <w:semiHidden/>
    <w:rsid w:val="00823F28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customStyle="1" w:styleId="60">
    <w:name w:val="หัวเรื่อง 6 อักขระ"/>
    <w:link w:val="6"/>
    <w:uiPriority w:val="9"/>
    <w:semiHidden/>
    <w:rsid w:val="00823F28"/>
    <w:rPr>
      <w:rFonts w:ascii="Calibri" w:eastAsia="Times New Roman" w:hAnsi="Calibri" w:cs="Cordia New"/>
      <w:b/>
      <w:bCs/>
    </w:rPr>
  </w:style>
  <w:style w:type="character" w:customStyle="1" w:styleId="70">
    <w:name w:val="หัวเรื่อง 7 อักขระ"/>
    <w:link w:val="7"/>
    <w:uiPriority w:val="9"/>
    <w:semiHidden/>
    <w:rsid w:val="00823F28"/>
    <w:rPr>
      <w:rFonts w:ascii="Calibri" w:eastAsia="Times New Roman" w:hAnsi="Calibri" w:cs="Cordia New"/>
      <w:sz w:val="24"/>
      <w:szCs w:val="30"/>
    </w:rPr>
  </w:style>
  <w:style w:type="character" w:customStyle="1" w:styleId="80">
    <w:name w:val="หัวเรื่อง 8 อักขระ"/>
    <w:link w:val="8"/>
    <w:uiPriority w:val="9"/>
    <w:semiHidden/>
    <w:rsid w:val="00823F28"/>
    <w:rPr>
      <w:rFonts w:ascii="Calibri" w:eastAsia="Times New Roman" w:hAnsi="Calibri" w:cs="Cordia New"/>
      <w:i/>
      <w:iCs/>
      <w:sz w:val="24"/>
      <w:szCs w:val="30"/>
    </w:rPr>
  </w:style>
  <w:style w:type="character" w:customStyle="1" w:styleId="90">
    <w:name w:val="หัวเรื่อง 9 อักขระ"/>
    <w:link w:val="9"/>
    <w:uiPriority w:val="9"/>
    <w:semiHidden/>
    <w:rsid w:val="00823F28"/>
    <w:rPr>
      <w:rFonts w:ascii="Cambria" w:eastAsia="Times New Roman" w:hAnsi="Cambria" w:cs="Angsana New"/>
    </w:rPr>
  </w:style>
  <w:style w:type="paragraph" w:styleId="a3">
    <w:name w:val="header"/>
    <w:basedOn w:val="a"/>
    <w:link w:val="a4"/>
    <w:uiPriority w:val="99"/>
    <w:rsid w:val="00E53441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link w:val="a3"/>
    <w:uiPriority w:val="99"/>
    <w:rsid w:val="00823F28"/>
    <w:rPr>
      <w:rFonts w:cs="Cordia New"/>
      <w:sz w:val="28"/>
      <w:szCs w:val="35"/>
    </w:rPr>
  </w:style>
  <w:style w:type="paragraph" w:styleId="a5">
    <w:name w:val="footer"/>
    <w:basedOn w:val="a"/>
    <w:link w:val="a6"/>
    <w:uiPriority w:val="99"/>
    <w:rsid w:val="00E53441"/>
    <w:pPr>
      <w:tabs>
        <w:tab w:val="center" w:pos="4153"/>
        <w:tab w:val="right" w:pos="8306"/>
      </w:tabs>
    </w:pPr>
  </w:style>
  <w:style w:type="character" w:customStyle="1" w:styleId="a6">
    <w:name w:val="ท้ายกระดาษ อักขระ"/>
    <w:link w:val="a5"/>
    <w:uiPriority w:val="99"/>
    <w:semiHidden/>
    <w:rsid w:val="00823F28"/>
    <w:rPr>
      <w:rFonts w:cs="Cordia New"/>
      <w:sz w:val="28"/>
      <w:szCs w:val="35"/>
    </w:rPr>
  </w:style>
  <w:style w:type="character" w:styleId="a7">
    <w:name w:val="page number"/>
    <w:uiPriority w:val="99"/>
    <w:rsid w:val="00E53441"/>
    <w:rPr>
      <w:rFonts w:cs="Times New Roman"/>
    </w:rPr>
  </w:style>
  <w:style w:type="paragraph" w:styleId="a8">
    <w:name w:val="List Bullet"/>
    <w:basedOn w:val="a"/>
    <w:autoRedefine/>
    <w:uiPriority w:val="99"/>
    <w:rsid w:val="00E53441"/>
    <w:pPr>
      <w:tabs>
        <w:tab w:val="num" w:pos="360"/>
      </w:tabs>
      <w:ind w:left="360" w:hanging="360"/>
    </w:pPr>
  </w:style>
  <w:style w:type="paragraph" w:styleId="21">
    <w:name w:val="List Bullet 2"/>
    <w:basedOn w:val="a"/>
    <w:autoRedefine/>
    <w:uiPriority w:val="99"/>
    <w:rsid w:val="00E53441"/>
    <w:pPr>
      <w:tabs>
        <w:tab w:val="num" w:pos="720"/>
      </w:tabs>
      <w:ind w:left="720" w:hanging="360"/>
    </w:pPr>
  </w:style>
  <w:style w:type="paragraph" w:styleId="31">
    <w:name w:val="List Bullet 3"/>
    <w:basedOn w:val="a"/>
    <w:autoRedefine/>
    <w:uiPriority w:val="99"/>
    <w:rsid w:val="00E53441"/>
    <w:pPr>
      <w:tabs>
        <w:tab w:val="num" w:pos="1080"/>
      </w:tabs>
      <w:ind w:left="1080" w:hanging="360"/>
    </w:pPr>
  </w:style>
  <w:style w:type="paragraph" w:styleId="41">
    <w:name w:val="List Bullet 4"/>
    <w:basedOn w:val="a"/>
    <w:autoRedefine/>
    <w:uiPriority w:val="99"/>
    <w:rsid w:val="00E53441"/>
    <w:pPr>
      <w:tabs>
        <w:tab w:val="num" w:pos="1440"/>
      </w:tabs>
      <w:ind w:left="1440" w:hanging="360"/>
    </w:pPr>
  </w:style>
  <w:style w:type="paragraph" w:styleId="51">
    <w:name w:val="List Bullet 5"/>
    <w:basedOn w:val="a"/>
    <w:autoRedefine/>
    <w:uiPriority w:val="99"/>
    <w:rsid w:val="00E53441"/>
    <w:pPr>
      <w:tabs>
        <w:tab w:val="num" w:pos="1800"/>
      </w:tabs>
      <w:ind w:left="1800" w:hanging="360"/>
    </w:pPr>
  </w:style>
  <w:style w:type="paragraph" w:styleId="a9">
    <w:name w:val="List Number"/>
    <w:basedOn w:val="a"/>
    <w:uiPriority w:val="99"/>
    <w:rsid w:val="00E53441"/>
    <w:pPr>
      <w:tabs>
        <w:tab w:val="num" w:pos="360"/>
      </w:tabs>
      <w:ind w:left="360" w:hanging="360"/>
    </w:pPr>
  </w:style>
  <w:style w:type="paragraph" w:styleId="22">
    <w:name w:val="List Number 2"/>
    <w:basedOn w:val="a"/>
    <w:uiPriority w:val="99"/>
    <w:rsid w:val="00E53441"/>
    <w:pPr>
      <w:tabs>
        <w:tab w:val="num" w:pos="720"/>
      </w:tabs>
      <w:ind w:left="720" w:hanging="360"/>
    </w:pPr>
  </w:style>
  <w:style w:type="paragraph" w:styleId="32">
    <w:name w:val="List Number 3"/>
    <w:basedOn w:val="a"/>
    <w:uiPriority w:val="99"/>
    <w:rsid w:val="00E53441"/>
    <w:pPr>
      <w:tabs>
        <w:tab w:val="num" w:pos="1080"/>
      </w:tabs>
      <w:ind w:left="1080" w:hanging="360"/>
    </w:pPr>
  </w:style>
  <w:style w:type="paragraph" w:styleId="42">
    <w:name w:val="List Number 4"/>
    <w:basedOn w:val="a"/>
    <w:uiPriority w:val="99"/>
    <w:rsid w:val="00E53441"/>
    <w:pPr>
      <w:tabs>
        <w:tab w:val="num" w:pos="1440"/>
      </w:tabs>
      <w:ind w:left="1440" w:hanging="360"/>
    </w:pPr>
  </w:style>
  <w:style w:type="paragraph" w:styleId="52">
    <w:name w:val="List Number 5"/>
    <w:basedOn w:val="a"/>
    <w:uiPriority w:val="99"/>
    <w:rsid w:val="00E53441"/>
    <w:pPr>
      <w:tabs>
        <w:tab w:val="num" w:pos="1800"/>
      </w:tabs>
      <w:ind w:left="1800" w:hanging="360"/>
    </w:pPr>
  </w:style>
  <w:style w:type="paragraph" w:styleId="aa">
    <w:name w:val="Document Map"/>
    <w:basedOn w:val="a"/>
    <w:link w:val="ab"/>
    <w:uiPriority w:val="99"/>
    <w:semiHidden/>
    <w:rsid w:val="00E53441"/>
    <w:pPr>
      <w:shd w:val="clear" w:color="auto" w:fill="000080"/>
    </w:pPr>
    <w:rPr>
      <w:rFonts w:cs="AngsanaUPC"/>
    </w:rPr>
  </w:style>
  <w:style w:type="character" w:customStyle="1" w:styleId="ab">
    <w:name w:val="ผังเอกสาร อักขระ"/>
    <w:link w:val="aa"/>
    <w:uiPriority w:val="99"/>
    <w:semiHidden/>
    <w:rsid w:val="00823F28"/>
    <w:rPr>
      <w:rFonts w:ascii="Times New Roman" w:hAnsi="Times New Roman" w:cs="Cordia New"/>
      <w:sz w:val="0"/>
      <w:szCs w:val="0"/>
    </w:rPr>
  </w:style>
  <w:style w:type="table" w:styleId="ac">
    <w:name w:val="Table Grid"/>
    <w:basedOn w:val="a1"/>
    <w:uiPriority w:val="99"/>
    <w:rsid w:val="00AF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rsid w:val="00D42DD7"/>
    <w:rPr>
      <w:rFonts w:ascii="Tahoma" w:hAnsi="Tahoma" w:cs="Angsana New"/>
      <w:sz w:val="16"/>
      <w:szCs w:val="20"/>
    </w:rPr>
  </w:style>
  <w:style w:type="character" w:customStyle="1" w:styleId="ae">
    <w:name w:val="ข้อความบอลลูน อักขระ"/>
    <w:link w:val="ad"/>
    <w:uiPriority w:val="99"/>
    <w:locked/>
    <w:rsid w:val="00D42DD7"/>
    <w:rPr>
      <w:rFonts w:ascii="Tahoma" w:hAnsi="Tahoma" w:cs="Times New Roman"/>
      <w:sz w:val="16"/>
    </w:rPr>
  </w:style>
  <w:style w:type="character" w:customStyle="1" w:styleId="apple-converted-space">
    <w:name w:val="apple-converted-space"/>
    <w:uiPriority w:val="99"/>
    <w:rsid w:val="00C3032B"/>
    <w:rPr>
      <w:rFonts w:cs="Times New Roman"/>
    </w:rPr>
  </w:style>
  <w:style w:type="character" w:styleId="af">
    <w:name w:val="Placeholder Text"/>
    <w:uiPriority w:val="99"/>
    <w:semiHidden/>
    <w:rsid w:val="00DC5F3C"/>
    <w:rPr>
      <w:rFonts w:cs="Times New Roman"/>
      <w:color w:val="808080"/>
    </w:rPr>
  </w:style>
  <w:style w:type="paragraph" w:customStyle="1" w:styleId="Default">
    <w:name w:val="Default"/>
    <w:uiPriority w:val="99"/>
    <w:rsid w:val="00AF1A7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0">
    <w:name w:val="Title"/>
    <w:basedOn w:val="a"/>
    <w:link w:val="af1"/>
    <w:uiPriority w:val="99"/>
    <w:qFormat/>
    <w:rsid w:val="00485DD1"/>
    <w:pPr>
      <w:jc w:val="center"/>
    </w:pPr>
    <w:rPr>
      <w:rFonts w:ascii="Angsana New" w:eastAsia="Times New Roman" w:hAnsi="Angsana New" w:cs="AngsanaUPC"/>
      <w:b/>
      <w:bCs/>
      <w:sz w:val="40"/>
      <w:szCs w:val="40"/>
    </w:rPr>
  </w:style>
  <w:style w:type="character" w:customStyle="1" w:styleId="af1">
    <w:name w:val="ชื่อเรื่อง อักขระ"/>
    <w:link w:val="af0"/>
    <w:uiPriority w:val="99"/>
    <w:locked/>
    <w:rsid w:val="00485DD1"/>
    <w:rPr>
      <w:rFonts w:ascii="Angsana New" w:hAnsi="Angsana New" w:cs="AngsanaUPC"/>
      <w:b/>
      <w:bCs/>
      <w:sz w:val="40"/>
      <w:szCs w:val="40"/>
      <w:lang w:bidi="th-TH"/>
    </w:rPr>
  </w:style>
  <w:style w:type="paragraph" w:styleId="af2">
    <w:name w:val="List Paragraph"/>
    <w:basedOn w:val="a"/>
    <w:uiPriority w:val="34"/>
    <w:qFormat/>
    <w:rsid w:val="003F3E19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WSO_COMP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WSO_COMP_LAB.dot</Template>
  <TotalTime>19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วัตถุประสงค์</vt:lpstr>
      <vt:lpstr>วัตถุประสงค์</vt:lpstr>
    </vt:vector>
  </TitlesOfParts>
  <Company>Faculty of Engineering KMITNB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วัตถุประสงค์</dc:title>
  <dc:subject/>
  <dc:creator>pao</dc:creator>
  <cp:keywords/>
  <dc:description/>
  <cp:lastModifiedBy>Sopon Suksomboon</cp:lastModifiedBy>
  <cp:revision>7</cp:revision>
  <cp:lastPrinted>2023-02-06T00:23:00Z</cp:lastPrinted>
  <dcterms:created xsi:type="dcterms:W3CDTF">2023-02-03T09:04:00Z</dcterms:created>
  <dcterms:modified xsi:type="dcterms:W3CDTF">2023-02-06T00:23:00Z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