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607" w14:textId="77777777" w:rsidR="008A5B23" w:rsidRDefault="008A5B23" w:rsidP="008A5B2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รหัสวิชา</w:t>
      </w:r>
      <w:r>
        <w:rPr>
          <w:rFonts w:ascii="TH SarabunPSK" w:hAnsi="TH SarabunPSK" w:cs="TH SarabunPSK" w:hint="cs"/>
          <w:sz w:val="32"/>
          <w:szCs w:val="32"/>
        </w:rPr>
        <w:t xml:space="preserve">………010113340………….. </w:t>
      </w:r>
      <w:r>
        <w:rPr>
          <w:rFonts w:ascii="TH SarabunPSK" w:hAnsi="TH SarabunPSK" w:cs="TH SarabunPSK" w:hint="cs"/>
          <w:sz w:val="32"/>
          <w:szCs w:val="32"/>
          <w:cs/>
        </w:rPr>
        <w:t>ชื่อวิชา</w:t>
      </w:r>
      <w:r>
        <w:rPr>
          <w:rFonts w:ascii="TH SarabunPSK" w:hAnsi="TH SarabunPSK" w:cs="TH SarabunPSK" w:hint="cs"/>
          <w:sz w:val="32"/>
          <w:szCs w:val="32"/>
        </w:rPr>
        <w:t xml:space="preserve"> Antenna and Microwave Engineering Laboratory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6F69C37" w14:textId="77777777" w:rsidR="008A5B23" w:rsidRDefault="008A5B23" w:rsidP="008A5B2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ภาคการศึกษาที่</w:t>
      </w:r>
      <w:r>
        <w:rPr>
          <w:rFonts w:ascii="TH SarabunPSK" w:hAnsi="TH SarabunPSK" w:cs="TH SarabunPSK" w:hint="cs"/>
          <w:sz w:val="32"/>
          <w:szCs w:val="32"/>
        </w:rPr>
        <w:t>…….……2.……………</w:t>
      </w:r>
      <w:r>
        <w:rPr>
          <w:rFonts w:ascii="TH SarabunPSK" w:hAnsi="TH SarabunPSK" w:cs="TH SarabunPSK" w:hint="cs"/>
          <w:sz w:val="32"/>
          <w:szCs w:val="32"/>
          <w:cs/>
        </w:rPr>
        <w:t>ประจำปีการศึกษา</w:t>
      </w:r>
      <w:r>
        <w:rPr>
          <w:rFonts w:ascii="TH SarabunPSK" w:hAnsi="TH SarabunPSK" w:cs="TH SarabunPSK" w:hint="cs"/>
          <w:sz w:val="32"/>
          <w:szCs w:val="32"/>
        </w:rPr>
        <w:t>……...........2565……………………….....……….</w:t>
      </w:r>
    </w:p>
    <w:p w14:paraId="3DD38C39" w14:textId="77777777" w:rsidR="008A5B23" w:rsidRDefault="008A5B23" w:rsidP="008A5B2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 w:hint="cs"/>
          <w:sz w:val="32"/>
          <w:szCs w:val="32"/>
        </w:rPr>
        <w:t>…6201011631188................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>
        <w:rPr>
          <w:rFonts w:ascii="TH SarabunPSK" w:hAnsi="TH SarabunPSK" w:cs="TH SarabunPSK" w:hint="cs"/>
          <w:sz w:val="32"/>
          <w:szCs w:val="32"/>
        </w:rPr>
        <w:t>…..………</w:t>
      </w:r>
      <w:r>
        <w:rPr>
          <w:rFonts w:ascii="TH SarabunPSK" w:hAnsi="TH SarabunPSK" w:cs="TH SarabunPSK" w:hint="cs"/>
          <w:sz w:val="32"/>
          <w:szCs w:val="32"/>
          <w:cs/>
        </w:rPr>
        <w:t>นาย..โสภณ</w:t>
      </w:r>
      <w:r>
        <w:rPr>
          <w:rFonts w:ascii="TH SarabunPSK" w:hAnsi="TH SarabunPSK" w:cs="TH SarabunPSK" w:hint="cs"/>
          <w:sz w:val="32"/>
          <w:szCs w:val="32"/>
        </w:rPr>
        <w:t>……</w:t>
      </w:r>
      <w:r>
        <w:rPr>
          <w:rFonts w:ascii="TH SarabunPSK" w:hAnsi="TH SarabunPSK" w:cs="TH SarabunPSK" w:hint="cs"/>
          <w:sz w:val="32"/>
          <w:szCs w:val="32"/>
          <w:cs/>
        </w:rPr>
        <w:t>สุขสมบูรณ์</w:t>
      </w:r>
      <w:r>
        <w:rPr>
          <w:rFonts w:ascii="TH SarabunPSK" w:hAnsi="TH SarabunPSK" w:cs="TH SarabunPSK" w:hint="cs"/>
          <w:sz w:val="32"/>
          <w:szCs w:val="32"/>
        </w:rPr>
        <w:t>…….</w:t>
      </w:r>
    </w:p>
    <w:p w14:paraId="77B740EB" w14:textId="77777777" w:rsidR="008A5B23" w:rsidRDefault="008A5B23" w:rsidP="008A5B23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>
        <w:rPr>
          <w:rFonts w:ascii="TH Sarabun New" w:hAnsi="TH Sarabun New" w:cs="TH Sarabun New"/>
          <w:sz w:val="32"/>
          <w:szCs w:val="32"/>
        </w:rPr>
        <w:t>……6201011631072….………</w:t>
      </w:r>
      <w:r>
        <w:rPr>
          <w:rFonts w:ascii="TH Sarabun New" w:hAnsi="TH Sarabun New" w:cs="TH Sarabun New" w:hint="cs"/>
          <w:sz w:val="32"/>
          <w:szCs w:val="32"/>
          <w:cs/>
        </w:rPr>
        <w:t>ชื่อ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นามสกุล</w:t>
      </w:r>
      <w:r>
        <w:rPr>
          <w:rFonts w:ascii="TH Sarabun New" w:hAnsi="TH Sarabun New" w:cs="TH Sarabun New"/>
          <w:sz w:val="32"/>
          <w:szCs w:val="32"/>
        </w:rPr>
        <w:t>……</w:t>
      </w:r>
      <w:r>
        <w:rPr>
          <w:rFonts w:ascii="TH Sarabun New" w:hAnsi="TH Sarabun New" w:cs="TH Sarabun New" w:hint="cs"/>
          <w:sz w:val="32"/>
          <w:szCs w:val="32"/>
          <w:cs/>
        </w:rPr>
        <w:t>นาย ธนภูมิ</w:t>
      </w:r>
      <w:r>
        <w:rPr>
          <w:rFonts w:ascii="TH Sarabun New" w:hAnsi="TH Sarabun New" w:cs="TH Sarabun New"/>
          <w:sz w:val="32"/>
          <w:szCs w:val="32"/>
        </w:rPr>
        <w:t>……</w:t>
      </w:r>
      <w:r>
        <w:rPr>
          <w:rFonts w:ascii="TH Sarabun New" w:hAnsi="TH Sarabun New" w:cs="TH Sarabun New" w:hint="cs"/>
          <w:sz w:val="32"/>
          <w:szCs w:val="32"/>
          <w:cs/>
        </w:rPr>
        <w:t>อังอำนวยศิริ</w:t>
      </w:r>
      <w:r>
        <w:rPr>
          <w:rFonts w:ascii="TH Sarabun New" w:hAnsi="TH Sarabun New" w:cs="TH Sarabun New"/>
          <w:sz w:val="32"/>
          <w:szCs w:val="32"/>
        </w:rPr>
        <w:t>…………</w:t>
      </w:r>
      <w:r>
        <w:rPr>
          <w:rFonts w:ascii="TH Sarabun New" w:hAnsi="TH Sarabun New" w:cs="TH Sarabun New" w:hint="cs"/>
          <w:sz w:val="32"/>
          <w:szCs w:val="32"/>
          <w:cs/>
        </w:rPr>
        <w:t>..</w:t>
      </w:r>
    </w:p>
    <w:p w14:paraId="4C426BE2" w14:textId="77777777" w:rsidR="008A5B23" w:rsidRDefault="008A5B23" w:rsidP="008A5B2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 และช่วงเวลาที่ทำการทดลอง</w:t>
      </w:r>
      <w:r>
        <w:rPr>
          <w:rFonts w:ascii="TH SarabunPSK" w:hAnsi="TH SarabunPSK" w:cs="TH SarabunPSK" w:hint="cs"/>
          <w:sz w:val="32"/>
          <w:szCs w:val="32"/>
        </w:rPr>
        <w:t xml:space="preserve"> ..........................</w:t>
      </w:r>
      <w:bookmarkStart w:id="0" w:name="_Hlk132053739"/>
      <w:r>
        <w:rPr>
          <w:rFonts w:ascii="TH SarabunPSK" w:hAnsi="TH SarabunPSK" w:cs="TH SarabunPSK"/>
          <w:sz w:val="32"/>
          <w:szCs w:val="32"/>
        </w:rPr>
        <w:t>Wed..13.00-16.00</w:t>
      </w:r>
      <w:bookmarkEnd w:id="0"/>
      <w:r>
        <w:rPr>
          <w:rFonts w:ascii="TH SarabunPSK" w:hAnsi="TH SarabunPSK" w:cs="TH SarabunPSK" w:hint="cs"/>
          <w:sz w:val="32"/>
          <w:szCs w:val="32"/>
        </w:rPr>
        <w:t>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</w:t>
      </w:r>
    </w:p>
    <w:p w14:paraId="2B31A853" w14:textId="77777777" w:rsidR="008A5B23" w:rsidRDefault="008A5B23" w:rsidP="008A5B2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อาจารย์ผู้สอน</w:t>
      </w:r>
      <w:r>
        <w:rPr>
          <w:rFonts w:ascii="TH SarabunPSK" w:hAnsi="TH SarabunPSK" w:cs="TH SarabunPSK" w:hint="cs"/>
          <w:sz w:val="32"/>
          <w:szCs w:val="32"/>
        </w:rPr>
        <w:t>………………PTD...,…WWT…………..……….……</w:t>
      </w:r>
    </w:p>
    <w:p w14:paraId="651D75EA" w14:textId="77777777" w:rsidR="0084258B" w:rsidRPr="006619B0" w:rsidRDefault="00E16C97" w:rsidP="00C3032B">
      <w:pPr>
        <w:jc w:val="both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3BEBB501" wp14:editId="5C8BC360">
                <wp:simplePos x="0" y="0"/>
                <wp:positionH relativeFrom="column">
                  <wp:posOffset>-157480</wp:posOffset>
                </wp:positionH>
                <wp:positionV relativeFrom="paragraph">
                  <wp:posOffset>186055</wp:posOffset>
                </wp:positionV>
                <wp:extent cx="6122035" cy="0"/>
                <wp:effectExtent l="13970" t="14605" r="17145" b="13970"/>
                <wp:wrapNone/>
                <wp:docPr id="6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F9492" id="Line 2" o:spid="_x0000_s1026" style="position:absolute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pt,14.65pt" to="469.6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" strokeweight="1.5pt"/>
            </w:pict>
          </mc:Fallback>
        </mc:AlternateContent>
      </w:r>
      <w:r w:rsidR="00730834" w:rsidRPr="006619B0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14:paraId="36419189" w14:textId="77777777" w:rsidR="007241E2" w:rsidRPr="006619B0" w:rsidRDefault="007241E2">
      <w:pPr>
        <w:pStyle w:val="1"/>
        <w:tabs>
          <w:tab w:val="left" w:pos="1440"/>
        </w:tabs>
        <w:jc w:val="both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>วัตถุประสงค์</w:t>
      </w:r>
    </w:p>
    <w:p w14:paraId="0C791475" w14:textId="4A9183DE" w:rsidR="001213D9" w:rsidRPr="006619B0" w:rsidRDefault="00C3032B" w:rsidP="001213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</w:t>
      </w:r>
      <w:r w:rsidR="001213D9" w:rsidRPr="006619B0">
        <w:rPr>
          <w:rFonts w:ascii="TH SarabunPSK" w:hAnsi="TH SarabunPSK" w:cs="TH SarabunPSK"/>
          <w:sz w:val="32"/>
          <w:szCs w:val="32"/>
        </w:rPr>
        <w:t>1.</w:t>
      </w:r>
      <w:r w:rsidR="001213D9" w:rsidRPr="006619B0">
        <w:rPr>
          <w:rFonts w:ascii="TH SarabunPSK" w:hAnsi="TH SarabunPSK" w:cs="TH SarabunPSK"/>
          <w:sz w:val="32"/>
          <w:szCs w:val="32"/>
          <w:cs/>
        </w:rPr>
        <w:t xml:space="preserve"> เพื่อให้นักศึกษามีความรู้ ความเข้าใจเกี่ยวกับโพลาไรเซชันของสายอากาศ</w:t>
      </w:r>
    </w:p>
    <w:p w14:paraId="1C127E42" w14:textId="77777777" w:rsidR="001213D9" w:rsidRPr="006619B0" w:rsidRDefault="001213D9" w:rsidP="001213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2. </w:t>
      </w:r>
      <w:r w:rsidRPr="006619B0">
        <w:rPr>
          <w:rFonts w:ascii="TH SarabunPSK" w:hAnsi="TH SarabunPSK" w:cs="TH SarabunPSK"/>
          <w:sz w:val="32"/>
          <w:szCs w:val="32"/>
          <w:cs/>
        </w:rPr>
        <w:t>เพื่อให้นักศึกษามีทักษะในการวัดโพลาไรเซชันของสายอากาศ</w:t>
      </w:r>
    </w:p>
    <w:p w14:paraId="0C8274D5" w14:textId="77777777" w:rsidR="001213D9" w:rsidRPr="006619B0" w:rsidRDefault="001213D9" w:rsidP="001213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3.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เพื่อให้นักศึกษามีทักษะในการใช้เครื่อง </w:t>
      </w:r>
      <w:r w:rsidRPr="006619B0">
        <w:rPr>
          <w:rFonts w:ascii="TH SarabunPSK" w:hAnsi="TH SarabunPSK" w:cs="TH SarabunPSK"/>
          <w:sz w:val="32"/>
          <w:szCs w:val="32"/>
        </w:rPr>
        <w:t xml:space="preserve">Spectrum Analyzer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619B0">
        <w:rPr>
          <w:rFonts w:ascii="TH SarabunPSK" w:hAnsi="TH SarabunPSK" w:cs="TH SarabunPSK"/>
          <w:sz w:val="32"/>
          <w:szCs w:val="32"/>
        </w:rPr>
        <w:t>Signal Generator</w:t>
      </w:r>
    </w:p>
    <w:p w14:paraId="4A8B9ED7" w14:textId="77777777" w:rsidR="00C3032B" w:rsidRPr="006619B0" w:rsidRDefault="00C3032B" w:rsidP="001213D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9596E20" w14:textId="77777777" w:rsidR="00C3032B" w:rsidRPr="006619B0" w:rsidRDefault="00C3032B" w:rsidP="00C3032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ทฤษฎี</w:t>
      </w:r>
    </w:p>
    <w:p w14:paraId="26E2C188" w14:textId="77777777" w:rsidR="004D328B" w:rsidRPr="006619B0" w:rsidRDefault="004D328B" w:rsidP="00C3032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C345FCC" w14:textId="77777777" w:rsidR="006619B0" w:rsidRDefault="00A91102" w:rsidP="006619B0">
      <w:pPr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0C1A89" w:rsidRPr="006619B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619B0" w:rsidRPr="006619B0">
        <w:rPr>
          <w:rFonts w:ascii="TH SarabunPSK" w:hAnsi="TH SarabunPSK" w:cs="TH SarabunPSK" w:hint="cs"/>
          <w:b/>
          <w:bCs/>
          <w:sz w:val="32"/>
          <w:szCs w:val="32"/>
          <w:cs/>
        </w:rPr>
        <w:t>โพลาไรเซชัน</w:t>
      </w:r>
      <w:r w:rsidR="006619B0" w:rsidRPr="006619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9B0" w:rsidRPr="006619B0">
        <w:rPr>
          <w:rFonts w:ascii="TH SarabunPSK" w:hAnsi="TH SarabunPSK" w:cs="TH SarabunPSK"/>
          <w:b/>
          <w:bCs/>
          <w:sz w:val="32"/>
          <w:szCs w:val="32"/>
        </w:rPr>
        <w:t>(Polarization)</w:t>
      </w:r>
      <w:r w:rsidR="006619B0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6619B0" w:rsidRPr="006619B0">
        <w:rPr>
          <w:rFonts w:ascii="TH SarabunPSK" w:hAnsi="TH SarabunPSK" w:cs="TH SarabunPSK" w:hint="cs"/>
          <w:sz w:val="32"/>
          <w:szCs w:val="32"/>
          <w:cs/>
        </w:rPr>
        <w:t xml:space="preserve">ของสายอากาศในทิศทางที่กำหนด คือ โพลาไรเซชันของคลื่นที่แผ่กระจายออกจากสายอากาศนั้น </w:t>
      </w:r>
      <w:r w:rsidR="006619B0" w:rsidRPr="006619B0">
        <w:rPr>
          <w:rFonts w:ascii="TH SarabunPSK" w:hAnsi="TH SarabunPSK" w:cs="TH SarabunPSK"/>
          <w:sz w:val="32"/>
          <w:szCs w:val="32"/>
        </w:rPr>
        <w:t>(</w:t>
      </w:r>
      <w:r w:rsidR="006619B0" w:rsidRPr="006619B0">
        <w:rPr>
          <w:rFonts w:ascii="TH SarabunPSK" w:hAnsi="TH SarabunPSK" w:cs="TH SarabunPSK" w:hint="cs"/>
          <w:sz w:val="32"/>
          <w:szCs w:val="32"/>
          <w:cs/>
        </w:rPr>
        <w:t>เมื่อเป็นสายอากาศส่ง</w:t>
      </w:r>
      <w:r w:rsidR="006619B0" w:rsidRPr="006619B0">
        <w:rPr>
          <w:rFonts w:ascii="TH SarabunPSK" w:hAnsi="TH SarabunPSK" w:cs="TH SarabunPSK"/>
          <w:sz w:val="32"/>
          <w:szCs w:val="32"/>
        </w:rPr>
        <w:t>)</w:t>
      </w:r>
      <w:r w:rsidR="006619B0" w:rsidRPr="006619B0">
        <w:rPr>
          <w:rFonts w:ascii="TH SarabunPSK" w:hAnsi="TH SarabunPSK" w:cs="TH SarabunPSK"/>
          <w:iCs/>
          <w:sz w:val="32"/>
          <w:szCs w:val="32"/>
        </w:rPr>
        <w:t xml:space="preserve"> </w:t>
      </w:r>
      <w:r w:rsidR="006619B0" w:rsidRPr="006619B0">
        <w:rPr>
          <w:rFonts w:ascii="TH SarabunPSK" w:hAnsi="TH SarabunPSK" w:cs="TH SarabunPSK" w:hint="cs"/>
          <w:i/>
          <w:sz w:val="32"/>
          <w:szCs w:val="32"/>
          <w:cs/>
        </w:rPr>
        <w:t xml:space="preserve">หรือเป็นโพลาไรเซชันของคลื่นที่ตกกระทบสายอากาศนั้น </w:t>
      </w:r>
      <w:r w:rsidR="006619B0" w:rsidRPr="006619B0">
        <w:rPr>
          <w:rFonts w:ascii="TH SarabunPSK" w:hAnsi="TH SarabunPSK" w:cs="TH SarabunPSK"/>
          <w:iCs/>
          <w:sz w:val="32"/>
          <w:szCs w:val="32"/>
        </w:rPr>
        <w:t>(</w:t>
      </w:r>
      <w:r w:rsidR="006619B0" w:rsidRPr="006619B0">
        <w:rPr>
          <w:rFonts w:ascii="TH SarabunPSK" w:hAnsi="TH SarabunPSK" w:cs="TH SarabunPSK" w:hint="cs"/>
          <w:i/>
          <w:sz w:val="32"/>
          <w:szCs w:val="32"/>
          <w:cs/>
        </w:rPr>
        <w:t>เมื่อเป็นสายอากาศรับ</w:t>
      </w:r>
      <w:r w:rsidR="006619B0" w:rsidRPr="006619B0">
        <w:rPr>
          <w:rFonts w:ascii="TH SarabunPSK" w:hAnsi="TH SarabunPSK" w:cs="TH SarabunPSK"/>
          <w:iCs/>
          <w:sz w:val="32"/>
          <w:szCs w:val="32"/>
        </w:rPr>
        <w:t xml:space="preserve">) </w:t>
      </w:r>
      <w:r w:rsidR="006619B0" w:rsidRPr="006619B0">
        <w:rPr>
          <w:rFonts w:ascii="TH SarabunPSK" w:hAnsi="TH SarabunPSK" w:cs="TH SarabunPSK" w:hint="cs"/>
          <w:i/>
          <w:sz w:val="32"/>
          <w:szCs w:val="32"/>
          <w:cs/>
        </w:rPr>
        <w:t>โดยใช้อธิบายถึงขนาดและทิศทางของเวกเตอร์สนามไฟฟ้าของคลื่นที่เปลี่ยนแปลงตามเวลาขณะที่แผ่พลังงานออกจากสายอากาศ</w:t>
      </w:r>
      <w:r w:rsidR="006619B0" w:rsidRPr="006619B0">
        <w:rPr>
          <w:rFonts w:ascii="TH SarabunPSK" w:hAnsi="TH SarabunPSK" w:cs="TH SarabunPSK" w:hint="cs"/>
          <w:iCs/>
          <w:sz w:val="32"/>
          <w:szCs w:val="32"/>
          <w:cs/>
        </w:rPr>
        <w:t xml:space="preserve"> </w:t>
      </w:r>
    </w:p>
    <w:p w14:paraId="4F0A98C4" w14:textId="504CB747" w:rsidR="00C3032B" w:rsidRPr="006619B0" w:rsidRDefault="006619B0" w:rsidP="006619B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 xml:space="preserve">โพลาไรเซชันแบ่งออกเป็น </w:t>
      </w:r>
      <w:r w:rsidRPr="006619B0">
        <w:rPr>
          <w:rFonts w:ascii="TH SarabunPSK" w:hAnsi="TH SarabunPSK" w:cs="TH SarabunPSK"/>
          <w:iCs/>
          <w:sz w:val="32"/>
          <w:szCs w:val="32"/>
        </w:rPr>
        <w:t>3</w:t>
      </w:r>
      <w:r w:rsidRPr="006619B0">
        <w:rPr>
          <w:rFonts w:ascii="TH SarabunPSK" w:hAnsi="TH SarabunPSK" w:cs="TH SarabunPSK"/>
          <w:i/>
          <w:sz w:val="32"/>
          <w:szCs w:val="32"/>
        </w:rPr>
        <w:t xml:space="preserve"> 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 xml:space="preserve">รูปแบบ คือ โพลาไรเซชันแบบเส้นตรง </w:t>
      </w:r>
      <w:r w:rsidRPr="006619B0">
        <w:rPr>
          <w:rFonts w:ascii="TH SarabunPSK" w:hAnsi="TH SarabunPSK" w:cs="TH SarabunPSK"/>
          <w:iCs/>
          <w:sz w:val="32"/>
          <w:szCs w:val="32"/>
        </w:rPr>
        <w:t>(Linear polarization)</w:t>
      </w:r>
      <w:r w:rsidRPr="006619B0">
        <w:rPr>
          <w:rFonts w:ascii="TH SarabunPSK" w:hAnsi="TH SarabunPSK" w:cs="TH SarabunPSK"/>
          <w:i/>
          <w:sz w:val="32"/>
          <w:szCs w:val="32"/>
        </w:rPr>
        <w:t xml:space="preserve"> 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โพลาไรเซชันแบบวงกลม</w:t>
      </w:r>
      <w:r w:rsidRPr="006619B0">
        <w:rPr>
          <w:rFonts w:ascii="TH SarabunPSK" w:hAnsi="TH SarabunPSK" w:cs="TH SarabunPSK" w:hint="cs"/>
          <w:iCs/>
          <w:sz w:val="32"/>
          <w:szCs w:val="32"/>
          <w:cs/>
        </w:rPr>
        <w:t xml:space="preserve"> </w:t>
      </w:r>
      <w:r w:rsidRPr="006619B0">
        <w:rPr>
          <w:rFonts w:ascii="TH SarabunPSK" w:hAnsi="TH SarabunPSK" w:cs="TH SarabunPSK"/>
          <w:iCs/>
          <w:sz w:val="32"/>
          <w:szCs w:val="32"/>
        </w:rPr>
        <w:t xml:space="preserve">(Circular polarization) 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และโพลาไรเซชันแบบวงรี</w:t>
      </w:r>
      <w:r w:rsidRPr="006619B0">
        <w:rPr>
          <w:rFonts w:ascii="TH SarabunPSK" w:hAnsi="TH SarabunPSK" w:cs="TH SarabunPSK" w:hint="cs"/>
          <w:iCs/>
          <w:sz w:val="32"/>
          <w:szCs w:val="32"/>
          <w:cs/>
        </w:rPr>
        <w:t xml:space="preserve"> </w:t>
      </w:r>
      <w:r w:rsidRPr="006619B0">
        <w:rPr>
          <w:rFonts w:ascii="TH SarabunPSK" w:hAnsi="TH SarabunPSK" w:cs="TH SarabunPSK"/>
          <w:iCs/>
          <w:sz w:val="32"/>
          <w:szCs w:val="32"/>
        </w:rPr>
        <w:t xml:space="preserve">(Elliptical polarization) 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โดยโพลาไรเซชัน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>แต่ละ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รูป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>แบบจะขึ้นอยู่กับลักษณะการหมุนของยอดเวกเตอร์ของสนามไฟฟ้า ถ้าเวกเตอร์สนามไฟฟ้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าที่เปลี่ยนแปลงตามเวลา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>ชี้เป็นเส้นตรงเสมอ จะเรียกว่า เป็นโพลาไรเซชันแบบ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เส้นตรง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 xml:space="preserve"> แต่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ถ้าเวกเตอร์สนามไฟฟ้ามีการหมุนเป็นวงกลม จะเรียกว่า เป็นโพลาไรเซชันแบบวงกลม และ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>ถ้า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เวกเตอร์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 xml:space="preserve">สนามไฟฟ้ามีการหมุนเป็นรูปวงรี จะเรียกว่า เป็นโพลาไรเซชันแบบวงรี 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นอกจากนี้กรณีโพลาไรเซชันแบบวงกลมและวงรี หากมองตามหลังสนามไฟฟ้าที่เดินทางออกไปแล้ว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>สนามไฟฟ้า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มีการ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 xml:space="preserve">หมุนในทิศทางตามเข็มนาฬิกา </w:t>
      </w:r>
      <w:r w:rsidRPr="006619B0">
        <w:rPr>
          <w:rFonts w:ascii="TH SarabunPSK" w:hAnsi="TH SarabunPSK" w:cs="TH SarabunPSK"/>
          <w:iCs/>
          <w:sz w:val="32"/>
          <w:szCs w:val="32"/>
        </w:rPr>
        <w:t>(Clockwise : CW)</w:t>
      </w:r>
      <w:r w:rsidRPr="006619B0">
        <w:rPr>
          <w:rFonts w:ascii="TH SarabunPSK" w:hAnsi="TH SarabunPSK" w:cs="TH SarabunPSK"/>
          <w:i/>
          <w:sz w:val="32"/>
          <w:szCs w:val="32"/>
        </w:rPr>
        <w:t xml:space="preserve"> 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>จะเรียกว่าเป็นโพลาไรเซชัน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หมุน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 xml:space="preserve">ขวา </w:t>
      </w:r>
      <w:r w:rsidRPr="006619B0">
        <w:rPr>
          <w:rFonts w:ascii="TH SarabunPSK" w:hAnsi="TH SarabunPSK" w:cs="TH SarabunPSK"/>
          <w:iCs/>
          <w:sz w:val="32"/>
          <w:szCs w:val="32"/>
        </w:rPr>
        <w:t>(Right-hand polarization : RP)</w:t>
      </w:r>
      <w:r w:rsidRPr="006619B0">
        <w:rPr>
          <w:rFonts w:ascii="TH SarabunPSK" w:hAnsi="TH SarabunPSK" w:cs="TH SarabunPSK"/>
          <w:i/>
          <w:sz w:val="32"/>
          <w:szCs w:val="32"/>
        </w:rPr>
        <w:t xml:space="preserve"> 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แต่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 xml:space="preserve">หากสนามไฟฟ้าหมุนในทิศทางทวนเข็มนาฬิกา </w:t>
      </w:r>
      <w:r w:rsidRPr="006619B0">
        <w:rPr>
          <w:rFonts w:ascii="TH SarabunPSK" w:hAnsi="TH SarabunPSK" w:cs="TH SarabunPSK"/>
          <w:i/>
          <w:sz w:val="32"/>
          <w:szCs w:val="32"/>
        </w:rPr>
        <w:t>(</w:t>
      </w:r>
      <w:r w:rsidRPr="006619B0">
        <w:rPr>
          <w:rFonts w:ascii="TH SarabunPSK" w:hAnsi="TH SarabunPSK" w:cs="TH SarabunPSK"/>
          <w:iCs/>
          <w:sz w:val="32"/>
          <w:szCs w:val="32"/>
        </w:rPr>
        <w:t xml:space="preserve">Counterclockwise : CCW) 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>จะ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 xml:space="preserve">เรียกว่า 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>เป็นโพลาไรเซชัน</w:t>
      </w:r>
      <w:r w:rsidRPr="006619B0">
        <w:rPr>
          <w:rFonts w:ascii="TH SarabunPSK" w:hAnsi="TH SarabunPSK" w:cs="TH SarabunPSK" w:hint="cs"/>
          <w:i/>
          <w:sz w:val="32"/>
          <w:szCs w:val="32"/>
          <w:cs/>
        </w:rPr>
        <w:t>หมุน</w:t>
      </w:r>
      <w:r w:rsidRPr="006619B0">
        <w:rPr>
          <w:rFonts w:ascii="TH SarabunPSK" w:hAnsi="TH SarabunPSK" w:cs="TH SarabunPSK"/>
          <w:i/>
          <w:sz w:val="32"/>
          <w:szCs w:val="32"/>
          <w:cs/>
        </w:rPr>
        <w:t xml:space="preserve">ซ้าย </w:t>
      </w:r>
      <w:r w:rsidRPr="006619B0">
        <w:rPr>
          <w:rFonts w:ascii="TH SarabunPSK" w:hAnsi="TH SarabunPSK" w:cs="TH SarabunPSK"/>
          <w:iCs/>
          <w:sz w:val="32"/>
          <w:szCs w:val="32"/>
        </w:rPr>
        <w:t>(Left-hand polarization : LP)</w:t>
      </w:r>
    </w:p>
    <w:p w14:paraId="54200AA5" w14:textId="2A1FEC92" w:rsidR="00A91102" w:rsidRDefault="00A91102" w:rsidP="001213D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C36559" w14:textId="5413C5AC" w:rsidR="006619B0" w:rsidRDefault="006619B0" w:rsidP="001213D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593361F" w14:textId="4B90068C" w:rsidR="006619B0" w:rsidRDefault="006619B0" w:rsidP="001213D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8070B" w14:textId="6D295FB6" w:rsidR="006619B0" w:rsidRDefault="006619B0" w:rsidP="001213D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749A80D" w14:textId="77777777" w:rsidR="008A5B23" w:rsidRPr="006619B0" w:rsidRDefault="008A5B23" w:rsidP="001213D9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C453554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เงื่อนไขโพลาไรเซชันเชิงเส้น </w:t>
      </w:r>
      <w:r w:rsidRPr="006619B0">
        <w:rPr>
          <w:rFonts w:ascii="TH SarabunPSK" w:hAnsi="TH SarabunPSK" w:cs="TH SarabunPSK"/>
          <w:b/>
          <w:bCs/>
          <w:sz w:val="32"/>
          <w:szCs w:val="32"/>
        </w:rPr>
        <w:t>(Linear polarization)</w:t>
      </w:r>
    </w:p>
    <w:p w14:paraId="361BCC1B" w14:textId="56C592D5" w:rsidR="001213D9" w:rsidRPr="006619B0" w:rsidRDefault="001213D9" w:rsidP="001213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6619B0">
        <w:rPr>
          <w:rFonts w:ascii="TH SarabunPSK" w:hAnsi="TH SarabunPSK" w:cs="TH SarabunPSK"/>
          <w:sz w:val="32"/>
          <w:szCs w:val="32"/>
        </w:rPr>
        <w:t xml:space="preserve">- </w:t>
      </w:r>
      <w:r w:rsidRPr="006619B0">
        <w:rPr>
          <w:rFonts w:ascii="TH SarabunPSK" w:hAnsi="TH SarabunPSK" w:cs="TH SarabunPSK"/>
          <w:sz w:val="32"/>
          <w:szCs w:val="32"/>
          <w:cs/>
        </w:rPr>
        <w:t>มี</w:t>
      </w:r>
      <w:r w:rsidR="006619B0">
        <w:rPr>
          <w:rFonts w:ascii="TH SarabunPSK" w:hAnsi="TH SarabunPSK" w:cs="TH SarabunPSK" w:hint="cs"/>
          <w:sz w:val="32"/>
          <w:szCs w:val="32"/>
          <w:cs/>
        </w:rPr>
        <w:t>สนามไฟฟ้า</w:t>
      </w:r>
      <w:r w:rsidRPr="006619B0">
        <w:rPr>
          <w:rFonts w:ascii="TH SarabunPSK" w:hAnsi="TH SarabunPSK" w:cs="TH SarabunPSK"/>
          <w:sz w:val="32"/>
          <w:szCs w:val="32"/>
          <w:cs/>
        </w:rPr>
        <w:t>เพียงองค์ประกอบเดียว</w:t>
      </w:r>
      <w:r w:rsidR="006619B0">
        <w:rPr>
          <w:rFonts w:ascii="TH SarabunPSK" w:hAnsi="TH SarabunPSK" w:cs="TH SarabunPSK" w:hint="cs"/>
          <w:sz w:val="32"/>
          <w:szCs w:val="32"/>
          <w:cs/>
        </w:rPr>
        <w:t>หรือ</w:t>
      </w:r>
    </w:p>
    <w:p w14:paraId="6371F38F" w14:textId="288CC76A" w:rsidR="001213D9" w:rsidRPr="006619B0" w:rsidRDefault="001213D9" w:rsidP="001213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6619B0">
        <w:rPr>
          <w:rFonts w:ascii="TH SarabunPSK" w:hAnsi="TH SarabunPSK" w:cs="TH SarabunPSK"/>
          <w:sz w:val="32"/>
          <w:szCs w:val="32"/>
        </w:rPr>
        <w:t xml:space="preserve">- </w:t>
      </w:r>
      <w:r w:rsidR="006619B0">
        <w:rPr>
          <w:rFonts w:ascii="TH SarabunPSK" w:hAnsi="TH SarabunPSK" w:cs="TH SarabunPSK" w:hint="cs"/>
          <w:sz w:val="32"/>
          <w:szCs w:val="32"/>
          <w:cs/>
        </w:rPr>
        <w:t>ถ้าสนามไฟฟ้ามี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องค์ประกอบเชิงเส้นที่ตั้งฉาก </w:t>
      </w:r>
      <w:r w:rsidR="006619B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มีเฟสทางเวลาที่เท่ากันหรือ </w:t>
      </w:r>
      <w:r w:rsidRPr="006619B0">
        <w:rPr>
          <w:rFonts w:ascii="TH SarabunPSK" w:hAnsi="TH SarabunPSK" w:cs="TH SarabunPSK"/>
          <w:sz w:val="32"/>
          <w:szCs w:val="32"/>
        </w:rPr>
        <w:t xml:space="preserve">180 </w:t>
      </w:r>
      <w:r w:rsidRPr="006619B0">
        <w:rPr>
          <w:rFonts w:ascii="TH SarabunPSK" w:hAnsi="TH SarabunPSK" w:cs="TH SarabunPSK"/>
          <w:sz w:val="32"/>
          <w:szCs w:val="32"/>
          <w:cs/>
        </w:rPr>
        <w:t>องศา เฟสตรงข้าม</w:t>
      </w:r>
    </w:p>
    <w:p w14:paraId="2599A74B" w14:textId="77777777" w:rsidR="000C1A89" w:rsidRPr="006619B0" w:rsidRDefault="000C1A89" w:rsidP="001213D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2B3A2C5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เงื่อนไขโพลาไรเซชันแบบวงกลม </w:t>
      </w:r>
      <w:r w:rsidRPr="006619B0">
        <w:rPr>
          <w:rFonts w:ascii="TH SarabunPSK" w:hAnsi="TH SarabunPSK" w:cs="TH SarabunPSK"/>
          <w:b/>
          <w:bCs/>
          <w:sz w:val="32"/>
          <w:szCs w:val="32"/>
        </w:rPr>
        <w:t xml:space="preserve">(Circular polarization) </w:t>
      </w:r>
    </w:p>
    <w:p w14:paraId="10780DBA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6619B0">
        <w:rPr>
          <w:rFonts w:ascii="TH SarabunPSK" w:hAnsi="TH SarabunPSK" w:cs="TH SarabunPSK"/>
          <w:sz w:val="32"/>
          <w:szCs w:val="32"/>
        </w:rPr>
        <w:t xml:space="preserve">- </w:t>
      </w:r>
      <w:r w:rsidRPr="006619B0">
        <w:rPr>
          <w:rFonts w:ascii="TH SarabunPSK" w:hAnsi="TH SarabunPSK" w:cs="TH SarabunPSK"/>
          <w:sz w:val="32"/>
          <w:szCs w:val="32"/>
          <w:cs/>
        </w:rPr>
        <w:t>จะต้องมีสนามที่ตั้งฉากกันสองสนาม</w:t>
      </w:r>
    </w:p>
    <w:p w14:paraId="68B347D9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6619B0">
        <w:rPr>
          <w:rFonts w:ascii="TH SarabunPSK" w:hAnsi="TH SarabunPSK" w:cs="TH SarabunPSK"/>
          <w:sz w:val="32"/>
          <w:szCs w:val="32"/>
        </w:rPr>
        <w:t xml:space="preserve">- </w:t>
      </w:r>
      <w:r w:rsidRPr="006619B0">
        <w:rPr>
          <w:rFonts w:ascii="TH SarabunPSK" w:hAnsi="TH SarabunPSK" w:cs="TH SarabunPSK"/>
          <w:sz w:val="32"/>
          <w:szCs w:val="32"/>
          <w:cs/>
        </w:rPr>
        <w:t>องค์ประกอบทั้งสองต้องมีขนาดเท่ากัน</w:t>
      </w:r>
    </w:p>
    <w:p w14:paraId="40D84146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6619B0">
        <w:rPr>
          <w:rFonts w:ascii="TH SarabunPSK" w:hAnsi="TH SarabunPSK" w:cs="TH SarabunPSK"/>
          <w:sz w:val="32"/>
          <w:szCs w:val="32"/>
        </w:rPr>
        <w:t xml:space="preserve">-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องค์ประกอบทั้งสองต้องมีความแตกต่างทางเฟสเวลาเป็นจำนวนคี่เท่าของ </w:t>
      </w:r>
      <w:r w:rsidRPr="006619B0">
        <w:rPr>
          <w:rFonts w:ascii="TH SarabunPSK" w:hAnsi="TH SarabunPSK" w:cs="TH SarabunPSK"/>
          <w:sz w:val="32"/>
          <w:szCs w:val="32"/>
        </w:rPr>
        <w:t xml:space="preserve">90 </w:t>
      </w:r>
      <w:r w:rsidRPr="006619B0">
        <w:rPr>
          <w:rFonts w:ascii="TH SarabunPSK" w:hAnsi="TH SarabunPSK" w:cs="TH SarabunPSK"/>
          <w:sz w:val="32"/>
          <w:szCs w:val="32"/>
          <w:cs/>
        </w:rPr>
        <w:t>องศา</w:t>
      </w:r>
    </w:p>
    <w:p w14:paraId="434CF46B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A498C7A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เงื่อนไขโพลาไรเซชันแบบวงรี </w:t>
      </w:r>
      <w:r w:rsidRPr="006619B0">
        <w:rPr>
          <w:rFonts w:ascii="TH SarabunPSK" w:hAnsi="TH SarabunPSK" w:cs="TH SarabunPSK"/>
          <w:b/>
          <w:bCs/>
          <w:sz w:val="32"/>
          <w:szCs w:val="32"/>
        </w:rPr>
        <w:t>(Elliptical polarization)</w:t>
      </w:r>
    </w:p>
    <w:p w14:paraId="729F1BD4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6619B0">
        <w:rPr>
          <w:rFonts w:ascii="TH SarabunPSK" w:hAnsi="TH SarabunPSK" w:cs="TH SarabunPSK"/>
          <w:sz w:val="32"/>
          <w:szCs w:val="32"/>
        </w:rPr>
        <w:t xml:space="preserve">- </w:t>
      </w:r>
      <w:r w:rsidRPr="006619B0">
        <w:rPr>
          <w:rFonts w:ascii="TH SarabunPSK" w:hAnsi="TH SarabunPSK" w:cs="TH SarabunPSK"/>
          <w:sz w:val="32"/>
          <w:szCs w:val="32"/>
          <w:cs/>
        </w:rPr>
        <w:t>จะต้องมีสนามที่ตั้งฉากกันสองสนาม</w:t>
      </w:r>
    </w:p>
    <w:p w14:paraId="5CFB896D" w14:textId="77777777" w:rsidR="001213D9" w:rsidRPr="006619B0" w:rsidRDefault="001213D9" w:rsidP="001213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6619B0">
        <w:rPr>
          <w:rFonts w:ascii="TH SarabunPSK" w:hAnsi="TH SarabunPSK" w:cs="TH SarabunPSK"/>
          <w:sz w:val="32"/>
          <w:szCs w:val="32"/>
        </w:rPr>
        <w:t xml:space="preserve">- </w:t>
      </w:r>
      <w:r w:rsidRPr="006619B0">
        <w:rPr>
          <w:rFonts w:ascii="TH SarabunPSK" w:hAnsi="TH SarabunPSK" w:cs="TH SarabunPSK"/>
          <w:sz w:val="32"/>
          <w:szCs w:val="32"/>
          <w:cs/>
        </w:rPr>
        <w:t>องค์ประกอบทั้งสองอาจจะมีขนาดเท่ากันหรือไม่เท่ากันก็ได้</w:t>
      </w:r>
    </w:p>
    <w:p w14:paraId="38D40CB7" w14:textId="77777777" w:rsidR="001213D9" w:rsidRPr="006619B0" w:rsidRDefault="001213D9" w:rsidP="001213D9">
      <w:pPr>
        <w:pStyle w:val="ad"/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ถ้าขนาดขององค์ประกอบทั้งสองมีขนาดไม่เท่ากัน ผลต่างเฟสของเวลาของสององค์ประกอบต้องมีค่าไม่เท่ากับ </w:t>
      </w:r>
      <w:r w:rsidRPr="006619B0">
        <w:rPr>
          <w:rFonts w:ascii="TH SarabunPSK" w:hAnsi="TH SarabunPSK" w:cs="TH SarabunPSK"/>
          <w:sz w:val="32"/>
          <w:szCs w:val="32"/>
        </w:rPr>
        <w:t xml:space="preserve">0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องศา หรือเป็นจำนวนเท่าของ </w:t>
      </w:r>
      <w:r w:rsidRPr="006619B0">
        <w:rPr>
          <w:rFonts w:ascii="TH SarabunPSK" w:hAnsi="TH SarabunPSK" w:cs="TH SarabunPSK"/>
          <w:sz w:val="32"/>
          <w:szCs w:val="32"/>
        </w:rPr>
        <w:t xml:space="preserve">180 </w:t>
      </w:r>
      <w:r w:rsidR="00C231AD" w:rsidRPr="006619B0">
        <w:rPr>
          <w:rFonts w:ascii="TH SarabunPSK" w:hAnsi="TH SarabunPSK" w:cs="TH SarabunPSK"/>
          <w:sz w:val="32"/>
          <w:szCs w:val="32"/>
          <w:cs/>
        </w:rPr>
        <w:t>องศา (หากเท่ากับ 0</w:t>
      </w:r>
      <w:r w:rsidR="00C231AD" w:rsidRPr="006619B0">
        <w:rPr>
          <w:rFonts w:ascii="TH SarabunPSK" w:hAnsi="TH SarabunPSK" w:cs="TH SarabunPSK"/>
          <w:sz w:val="32"/>
          <w:szCs w:val="32"/>
          <w:vertAlign w:val="superscript"/>
          <w:cs/>
        </w:rPr>
        <w:t>๐</w:t>
      </w:r>
      <w:r w:rsidR="00C231AD" w:rsidRPr="006619B0">
        <w:rPr>
          <w:rFonts w:ascii="TH SarabunPSK" w:hAnsi="TH SarabunPSK" w:cs="TH SarabunPSK"/>
          <w:sz w:val="32"/>
          <w:szCs w:val="32"/>
          <w:cs/>
        </w:rPr>
        <w:t xml:space="preserve"> หรือ 180</w:t>
      </w:r>
      <w:r w:rsidR="00C231AD" w:rsidRPr="006619B0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๐ </w:t>
      </w:r>
      <w:r w:rsidRPr="006619B0">
        <w:rPr>
          <w:rFonts w:ascii="TH SarabunPSK" w:hAnsi="TH SarabunPSK" w:cs="TH SarabunPSK"/>
          <w:sz w:val="32"/>
          <w:szCs w:val="32"/>
          <w:cs/>
        </w:rPr>
        <w:t>จะเป็นแบบเชิงเส้น)</w:t>
      </w:r>
    </w:p>
    <w:p w14:paraId="39F89475" w14:textId="74982184" w:rsidR="009723ED" w:rsidRDefault="001213D9" w:rsidP="00F61C9C">
      <w:pPr>
        <w:pStyle w:val="ad"/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ถ้าขนาดขององค์ประกอบทั้งสองมีขนาดเท่ากัน ผลต่างเฟสของเวลาของสององค์ประกอบต้องไม่เป็นจำนวนคี่เท่าของ </w:t>
      </w:r>
      <w:r w:rsidRPr="006619B0">
        <w:rPr>
          <w:rFonts w:ascii="TH SarabunPSK" w:hAnsi="TH SarabunPSK" w:cs="TH SarabunPSK"/>
          <w:sz w:val="32"/>
          <w:szCs w:val="32"/>
        </w:rPr>
        <w:t xml:space="preserve">90 </w:t>
      </w:r>
      <w:r w:rsidRPr="006619B0">
        <w:rPr>
          <w:rFonts w:ascii="TH SarabunPSK" w:hAnsi="TH SarabunPSK" w:cs="TH SarabunPSK"/>
          <w:sz w:val="32"/>
          <w:szCs w:val="32"/>
          <w:cs/>
        </w:rPr>
        <w:t>องศา (</w:t>
      </w:r>
      <w:r w:rsidR="00C231AD" w:rsidRPr="006619B0">
        <w:rPr>
          <w:rFonts w:ascii="TH SarabunPSK" w:hAnsi="TH SarabunPSK" w:cs="TH SarabunPSK"/>
          <w:sz w:val="32"/>
          <w:szCs w:val="32"/>
          <w:cs/>
        </w:rPr>
        <w:t>หาก</w:t>
      </w:r>
      <w:r w:rsidRPr="006619B0">
        <w:rPr>
          <w:rFonts w:ascii="TH SarabunPSK" w:hAnsi="TH SarabunPSK" w:cs="TH SarabunPSK"/>
          <w:sz w:val="32"/>
          <w:szCs w:val="32"/>
          <w:cs/>
        </w:rPr>
        <w:t>เท่า</w:t>
      </w:r>
      <w:r w:rsidR="00C231AD" w:rsidRPr="006619B0">
        <w:rPr>
          <w:rFonts w:ascii="TH SarabunPSK" w:hAnsi="TH SarabunPSK" w:cs="TH SarabunPSK"/>
          <w:sz w:val="32"/>
          <w:szCs w:val="32"/>
          <w:cs/>
        </w:rPr>
        <w:t>กับ 90</w:t>
      </w:r>
      <w:r w:rsidR="00C231AD" w:rsidRPr="006619B0">
        <w:rPr>
          <w:rFonts w:ascii="TH SarabunPSK" w:hAnsi="TH SarabunPSK" w:cs="TH SarabunPSK"/>
          <w:sz w:val="32"/>
          <w:szCs w:val="32"/>
          <w:vertAlign w:val="superscript"/>
          <w:cs/>
        </w:rPr>
        <w:t>๐</w:t>
      </w:r>
      <w:r w:rsidR="00C231AD" w:rsidRPr="006619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  <w:cs/>
        </w:rPr>
        <w:t>จะกลายเป็นแบบวงกลม)</w:t>
      </w:r>
    </w:p>
    <w:p w14:paraId="0B4AA936" w14:textId="77777777" w:rsidR="00F61C9C" w:rsidRPr="006619B0" w:rsidRDefault="00F61C9C" w:rsidP="00F61C9C">
      <w:pPr>
        <w:pStyle w:val="ad"/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E2E037B" w14:textId="530EC8C4" w:rsidR="009723ED" w:rsidRPr="006619B0" w:rsidRDefault="009723ED" w:rsidP="009723E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</w:rPr>
        <w:t>Axial Ratio</w:t>
      </w:r>
      <w:r w:rsidR="00BD2574">
        <w:rPr>
          <w:rFonts w:ascii="TH SarabunPSK" w:hAnsi="TH SarabunPSK" w:cs="TH SarabunPSK"/>
          <w:b/>
          <w:bCs/>
          <w:sz w:val="32"/>
          <w:szCs w:val="32"/>
        </w:rPr>
        <w:t xml:space="preserve"> (AR)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  <w:cs/>
        </w:rPr>
        <w:t>คือ อัตราส่วนระหว่าง</w:t>
      </w:r>
      <w:r w:rsidR="00F71BDB" w:rsidRPr="006619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2135" w:rsidRPr="00E535A7">
        <w:rPr>
          <w:position w:val="-14"/>
        </w:rPr>
        <w:object w:dxaOrig="499" w:dyaOrig="400" w14:anchorId="1F49E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9.8pt" o:ole="">
            <v:imagedata r:id="rId8" o:title=""/>
          </v:shape>
          <o:OLEObject Type="Embed" ProgID="Equation.DSMT4" ShapeID="_x0000_i1025" DrawAspect="Content" ObjectID="_1742756428" r:id="rId9"/>
        </w:object>
      </w:r>
      <w:r w:rsidR="00F71BDB" w:rsidRPr="006619B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F22135" w:rsidRPr="00E535A7">
        <w:rPr>
          <w:position w:val="-14"/>
        </w:rPr>
        <w:object w:dxaOrig="480" w:dyaOrig="400" w14:anchorId="1AA83CBB">
          <v:shape id="_x0000_i1026" type="#_x0000_t75" style="width:24pt;height:19.8pt" o:ole="">
            <v:imagedata r:id="rId10" o:title=""/>
          </v:shape>
          <o:OLEObject Type="Embed" ProgID="Equation.DSMT4" ShapeID="_x0000_i1026" DrawAspect="Content" ObjectID="_1742756429" r:id="rId11"/>
        </w:object>
      </w:r>
      <w:r w:rsidR="00F71BDB" w:rsidRPr="006619B0"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="00F71BDB" w:rsidRPr="006619B0">
        <w:rPr>
          <w:rFonts w:ascii="TH SarabunPSK" w:hAnsi="TH SarabunPSK" w:cs="TH SarabunPSK"/>
          <w:sz w:val="32"/>
          <w:szCs w:val="32"/>
          <w:cs/>
        </w:rPr>
        <w:t>หรือ อัตราส่วนระหว่าง</w:t>
      </w:r>
      <w:r w:rsidRPr="006619B0">
        <w:rPr>
          <w:rFonts w:ascii="TH SarabunPSK" w:hAnsi="TH SarabunPSK" w:cs="TH SarabunPSK"/>
          <w:sz w:val="32"/>
          <w:szCs w:val="32"/>
          <w:cs/>
        </w:rPr>
        <w:t>แกน</w:t>
      </w:r>
      <w:r w:rsidR="00F61C9C">
        <w:rPr>
          <w:rFonts w:ascii="TH SarabunPSK" w:hAnsi="TH SarabunPSK" w:cs="TH SarabunPSK" w:hint="cs"/>
          <w:sz w:val="32"/>
          <w:szCs w:val="32"/>
          <w:cs/>
        </w:rPr>
        <w:t xml:space="preserve">หลัก </w:t>
      </w:r>
      <w:r w:rsidR="00F61C9C">
        <w:rPr>
          <w:rFonts w:ascii="TH SarabunPSK" w:hAnsi="TH SarabunPSK" w:cs="TH SarabunPSK"/>
          <w:sz w:val="32"/>
          <w:szCs w:val="32"/>
        </w:rPr>
        <w:t>(</w:t>
      </w:r>
      <w:r w:rsidR="00F22135">
        <w:rPr>
          <w:rFonts w:ascii="TH SarabunPSK" w:hAnsi="TH SarabunPSK" w:cs="TH SarabunPSK"/>
          <w:sz w:val="32"/>
          <w:szCs w:val="32"/>
        </w:rPr>
        <w:t>M</w:t>
      </w:r>
      <w:r w:rsidRPr="006619B0">
        <w:rPr>
          <w:rFonts w:ascii="TH SarabunPSK" w:hAnsi="TH SarabunPSK" w:cs="TH SarabunPSK"/>
          <w:sz w:val="32"/>
          <w:szCs w:val="32"/>
        </w:rPr>
        <w:t>ajor</w:t>
      </w:r>
      <w:r w:rsidR="00F22135">
        <w:rPr>
          <w:rFonts w:ascii="TH SarabunPSK" w:hAnsi="TH SarabunPSK" w:cs="TH SarabunPSK"/>
          <w:sz w:val="32"/>
          <w:szCs w:val="32"/>
        </w:rPr>
        <w:t xml:space="preserve"> axis</w:t>
      </w:r>
      <w:r w:rsidR="00F61C9C">
        <w:rPr>
          <w:rFonts w:ascii="TH SarabunPSK" w:hAnsi="TH SarabunPSK" w:cs="TH SarabunPSK"/>
          <w:sz w:val="32"/>
          <w:szCs w:val="32"/>
        </w:rPr>
        <w:t>)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  <w:cs/>
        </w:rPr>
        <w:t>และ</w:t>
      </w:r>
      <w:r w:rsidR="00F61C9C">
        <w:rPr>
          <w:rFonts w:ascii="TH SarabunPSK" w:hAnsi="TH SarabunPSK" w:cs="TH SarabunPSK" w:hint="cs"/>
          <w:sz w:val="32"/>
          <w:szCs w:val="32"/>
          <w:cs/>
        </w:rPr>
        <w:t>แกนรอง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F61C9C">
        <w:rPr>
          <w:rFonts w:ascii="TH SarabunPSK" w:hAnsi="TH SarabunPSK" w:cs="TH SarabunPSK"/>
          <w:sz w:val="32"/>
          <w:szCs w:val="32"/>
        </w:rPr>
        <w:t>(</w:t>
      </w:r>
      <w:r w:rsidR="00F22135">
        <w:rPr>
          <w:rFonts w:ascii="TH SarabunPSK" w:hAnsi="TH SarabunPSK" w:cs="TH SarabunPSK"/>
          <w:sz w:val="32"/>
          <w:szCs w:val="32"/>
        </w:rPr>
        <w:t>M</w:t>
      </w:r>
      <w:r w:rsidRPr="006619B0">
        <w:rPr>
          <w:rFonts w:ascii="TH SarabunPSK" w:hAnsi="TH SarabunPSK" w:cs="TH SarabunPSK"/>
          <w:sz w:val="32"/>
          <w:szCs w:val="32"/>
        </w:rPr>
        <w:t>inor</w:t>
      </w:r>
      <w:r w:rsidR="00F22135">
        <w:rPr>
          <w:rFonts w:ascii="TH SarabunPSK" w:hAnsi="TH SarabunPSK" w:cs="TH SarabunPSK"/>
          <w:sz w:val="32"/>
          <w:szCs w:val="32"/>
        </w:rPr>
        <w:t xml:space="preserve"> axis</w:t>
      </w:r>
      <w:r w:rsidR="00F61C9C">
        <w:rPr>
          <w:rFonts w:ascii="TH SarabunPSK" w:hAnsi="TH SarabunPSK" w:cs="TH SarabunPSK"/>
          <w:sz w:val="32"/>
          <w:szCs w:val="32"/>
        </w:rPr>
        <w:t>)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</w:p>
    <w:p w14:paraId="764881B0" w14:textId="77777777" w:rsidR="002253E1" w:rsidRPr="006619B0" w:rsidRDefault="00F71BDB" w:rsidP="009723E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23424" behindDoc="1" locked="0" layoutInCell="1" allowOverlap="1" wp14:anchorId="78D315CF" wp14:editId="54F8A188">
            <wp:simplePos x="0" y="0"/>
            <wp:positionH relativeFrom="column">
              <wp:posOffset>1577340</wp:posOffset>
            </wp:positionH>
            <wp:positionV relativeFrom="paragraph">
              <wp:posOffset>170815</wp:posOffset>
            </wp:positionV>
            <wp:extent cx="2696210" cy="2114550"/>
            <wp:effectExtent l="19050" t="0" r="8890" b="0"/>
            <wp:wrapNone/>
            <wp:docPr id="9" name="Picture 1" descr="C:\Users\UO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OK\Desktop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A42E74" w14:textId="77777777" w:rsidR="002253E1" w:rsidRPr="006619B0" w:rsidRDefault="002253E1" w:rsidP="009723E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396F92C" w14:textId="77777777" w:rsidR="002253E1" w:rsidRPr="006619B0" w:rsidRDefault="002253E1" w:rsidP="009723E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1E1EF72" w14:textId="77777777" w:rsidR="00F71BDB" w:rsidRPr="006619B0" w:rsidRDefault="00F71BDB" w:rsidP="009723E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3AB8F9A" w14:textId="77777777" w:rsidR="002253E1" w:rsidRPr="006619B0" w:rsidRDefault="00F71BDB" w:rsidP="009723E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                                              </w:t>
      </w:r>
      <w:r w:rsidR="00A20562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</w:rPr>
        <w:t xml:space="preserve">  </w:t>
      </w:r>
      <w:r w:rsidRPr="006619B0">
        <w:rPr>
          <w:rFonts w:ascii="TH SarabunPSK" w:hAnsi="TH SarabunPSK" w:cs="TH SarabunPSK"/>
          <w:b/>
          <w:bCs/>
          <w:sz w:val="32"/>
          <w:szCs w:val="32"/>
        </w:rPr>
        <w:t xml:space="preserve"> o</w:t>
      </w:r>
    </w:p>
    <w:p w14:paraId="77B0E0B5" w14:textId="77777777" w:rsidR="002253E1" w:rsidRPr="006619B0" w:rsidRDefault="00F71BDB" w:rsidP="009723E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            </w:t>
      </w:r>
    </w:p>
    <w:p w14:paraId="57A987D3" w14:textId="77777777" w:rsidR="002253E1" w:rsidRPr="006619B0" w:rsidRDefault="002253E1" w:rsidP="009723E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DCC7E19" w14:textId="77777777" w:rsidR="00A20562" w:rsidRPr="006619B0" w:rsidRDefault="00A20562" w:rsidP="009723E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05D321E" w14:textId="77777777" w:rsidR="00F22135" w:rsidRDefault="00F22135" w:rsidP="00BD25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90E53C2" w14:textId="79411205" w:rsidR="00A20562" w:rsidRPr="006619B0" w:rsidRDefault="00F22135" w:rsidP="00BD2574">
      <w:pPr>
        <w:jc w:val="center"/>
        <w:rPr>
          <w:rFonts w:ascii="TH SarabunPSK" w:hAnsi="TH SarabunPSK" w:cs="TH SarabunPSK"/>
          <w:sz w:val="32"/>
          <w:szCs w:val="32"/>
        </w:rPr>
      </w:pPr>
      <w:r w:rsidRPr="00F22135">
        <w:rPr>
          <w:rFonts w:ascii="TH SarabunPSK" w:hAnsi="TH SarabunPSK" w:cs="TH SarabunPSK"/>
          <w:position w:val="-36"/>
          <w:sz w:val="32"/>
          <w:szCs w:val="32"/>
          <w:cs/>
        </w:rPr>
        <w:object w:dxaOrig="6180" w:dyaOrig="840" w14:anchorId="63B0D5B2">
          <v:shape id="_x0000_i1027" type="#_x0000_t75" style="width:309.6pt;height:42pt" o:ole="">
            <v:imagedata r:id="rId13" o:title=""/>
          </v:shape>
          <o:OLEObject Type="Embed" ProgID="Equation.DSMT4" ShapeID="_x0000_i1027" DrawAspect="Content" ObjectID="_1742756430" r:id="rId14"/>
        </w:object>
      </w:r>
    </w:p>
    <w:p w14:paraId="4F7C03F6" w14:textId="77777777" w:rsidR="00BD2574" w:rsidRDefault="00BD2574" w:rsidP="00A2056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D49AE77" w14:textId="5809FFEF" w:rsidR="002253E1" w:rsidRDefault="00F22135" w:rsidP="00F22135">
      <w:pPr>
        <w:ind w:firstLine="454"/>
        <w:jc w:val="thaiDistribute"/>
        <w:rPr>
          <w:rFonts w:ascii="TH SarabunPSK" w:hAnsi="TH SarabunPSK" w:cs="TH SarabunPSK"/>
          <w:i/>
          <w:sz w:val="32"/>
          <w:szCs w:val="32"/>
        </w:rPr>
      </w:pPr>
      <w:r w:rsidRPr="00F22135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นอกจากนี้ค่า </w:t>
      </w:r>
      <w:r w:rsidRPr="00F22135">
        <w:rPr>
          <w:rFonts w:ascii="TH SarabunPSK" w:hAnsi="TH SarabunPSK" w:cs="TH SarabunPSK"/>
          <w:iCs/>
          <w:position w:val="-4"/>
          <w:sz w:val="32"/>
          <w:szCs w:val="32"/>
          <w:cs/>
        </w:rPr>
        <w:object w:dxaOrig="440" w:dyaOrig="260" w14:anchorId="03FC6BFC">
          <v:shape id="_x0000_i1028" type="#_x0000_t75" style="width:22.2pt;height:13.2pt" o:ole="">
            <v:imagedata r:id="rId15" o:title=""/>
          </v:shape>
          <o:OLEObject Type="Embed" ProgID="Equation.DSMT4" ShapeID="_x0000_i1028" DrawAspect="Content" ObjectID="_1742756431" r:id="rId16"/>
        </w:object>
      </w:r>
      <w:r w:rsidRPr="00F22135">
        <w:rPr>
          <w:rFonts w:ascii="TH SarabunPSK" w:hAnsi="TH SarabunPSK" w:cs="TH SarabunPSK" w:hint="cs"/>
          <w:sz w:val="32"/>
          <w:szCs w:val="32"/>
          <w:cs/>
        </w:rPr>
        <w:t xml:space="preserve"> ยังสามารถนำมาใช้พิจารณาโพลาไรเซชันแบบเส้นตรง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F22135">
        <w:rPr>
          <w:rFonts w:ascii="TH SarabunPSK" w:hAnsi="TH SarabunPSK" w:cs="TH SarabunPSK" w:hint="cs"/>
          <w:sz w:val="32"/>
          <w:szCs w:val="32"/>
          <w:cs/>
        </w:rPr>
        <w:t>วงกลม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และแบบวงรี</w:t>
      </w:r>
      <w:r w:rsidRPr="00F22135">
        <w:rPr>
          <w:rFonts w:ascii="TH SarabunPSK" w:hAnsi="TH SarabunPSK" w:cs="TH SarabunPSK" w:hint="cs"/>
          <w:sz w:val="32"/>
          <w:szCs w:val="32"/>
          <w:cs/>
        </w:rPr>
        <w:t>ได้เช่นกัน นั่นคือ</w:t>
      </w:r>
      <w:r w:rsidRPr="00F22135">
        <w:rPr>
          <w:rFonts w:ascii="TH SarabunPSK" w:hAnsi="TH SarabunPSK" w:cs="TH SarabunPSK"/>
          <w:sz w:val="32"/>
          <w:szCs w:val="32"/>
        </w:rPr>
        <w:t xml:space="preserve"> </w:t>
      </w:r>
      <w:r w:rsidRPr="00F22135"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 w:rsidRPr="00F22135">
        <w:rPr>
          <w:rFonts w:ascii="TH SarabunPSK" w:hAnsi="TH SarabunPSK" w:cs="TH SarabunPSK"/>
          <w:iCs/>
          <w:position w:val="-18"/>
          <w:sz w:val="32"/>
          <w:szCs w:val="32"/>
          <w:cs/>
        </w:rPr>
        <w:object w:dxaOrig="1600" w:dyaOrig="400" w14:anchorId="05C75E7E">
          <v:shape id="_x0000_i1029" type="#_x0000_t75" style="width:79.8pt;height:19.8pt" o:ole="">
            <v:imagedata r:id="rId17" o:title=""/>
          </v:shape>
          <o:OLEObject Type="Embed" ProgID="Equation.DSMT4" ShapeID="_x0000_i1029" DrawAspect="Content" ObjectID="_1742756432" r:id="rId18"/>
        </w:object>
      </w:r>
      <w:r w:rsidRPr="00F22135">
        <w:rPr>
          <w:rFonts w:ascii="TH SarabunPSK" w:hAnsi="TH SarabunPSK" w:cs="TH SarabunPSK" w:hint="cs"/>
          <w:sz w:val="32"/>
          <w:szCs w:val="32"/>
          <w:cs/>
        </w:rPr>
        <w:t xml:space="preserve">จะเป็นโพลาไรเซชันแบบวงกลม ในขณะที่ถ้า </w:t>
      </w:r>
      <w:r w:rsidRPr="00F22135">
        <w:rPr>
          <w:rFonts w:ascii="TH SarabunPSK" w:hAnsi="TH SarabunPSK" w:cs="TH SarabunPSK"/>
          <w:iCs/>
          <w:position w:val="-4"/>
          <w:sz w:val="32"/>
          <w:szCs w:val="32"/>
          <w:cs/>
        </w:rPr>
        <w:object w:dxaOrig="999" w:dyaOrig="260" w14:anchorId="4C80C73D">
          <v:shape id="_x0000_i1030" type="#_x0000_t75" style="width:49.8pt;height:13.2pt" o:ole="">
            <v:imagedata r:id="rId19" o:title=""/>
          </v:shape>
          <o:OLEObject Type="Embed" ProgID="Equation.DSMT4" ShapeID="_x0000_i1030" DrawAspect="Content" ObjectID="_1742756433" r:id="rId20"/>
        </w:object>
      </w:r>
      <w:r w:rsidRPr="00F22135">
        <w:rPr>
          <w:rFonts w:ascii="TH SarabunPSK" w:hAnsi="TH SarabunPSK" w:cs="TH SarabunPSK" w:hint="cs"/>
          <w:sz w:val="32"/>
          <w:szCs w:val="32"/>
          <w:cs/>
        </w:rPr>
        <w:t xml:space="preserve"> จะเป็นโพลาไรเซชันแบบเส้นตรง อย่างไรก็ตามในทาง</w:t>
      </w:r>
      <w:proofErr w:type="spellStart"/>
      <w:r w:rsidRPr="00F22135">
        <w:rPr>
          <w:rFonts w:ascii="TH SarabunPSK" w:hAnsi="TH SarabunPSK" w:cs="TH SarabunPSK" w:hint="cs"/>
          <w:sz w:val="32"/>
          <w:szCs w:val="32"/>
          <w:cs/>
        </w:rPr>
        <w:t>ปฎิบั</w:t>
      </w:r>
      <w:proofErr w:type="spellEnd"/>
      <w:r w:rsidRPr="00F22135">
        <w:rPr>
          <w:rFonts w:ascii="TH SarabunPSK" w:hAnsi="TH SarabunPSK" w:cs="TH SarabunPSK" w:hint="cs"/>
          <w:sz w:val="32"/>
          <w:szCs w:val="32"/>
          <w:cs/>
        </w:rPr>
        <w:t xml:space="preserve">ติจะไม่สามารถสร้างสายอากาศโพลาไรเซชันแบบวงกลมให้มีค่า </w:t>
      </w:r>
      <w:r w:rsidRPr="00F22135">
        <w:rPr>
          <w:rFonts w:ascii="TH SarabunPSK" w:hAnsi="TH SarabunPSK" w:cs="TH SarabunPSK"/>
          <w:iCs/>
          <w:position w:val="-18"/>
          <w:sz w:val="32"/>
          <w:szCs w:val="32"/>
          <w:cs/>
        </w:rPr>
        <w:object w:dxaOrig="1260" w:dyaOrig="400" w14:anchorId="0368433C">
          <v:shape id="_x0000_i1031" type="#_x0000_t75" style="width:62.4pt;height:19.8pt" o:ole="">
            <v:imagedata r:id="rId21" o:title=""/>
          </v:shape>
          <o:OLEObject Type="Embed" ProgID="Equation.DSMT4" ShapeID="_x0000_i1031" DrawAspect="Content" ObjectID="_1742756434" r:id="rId22"/>
        </w:object>
      </w:r>
      <w:r w:rsidRPr="00F22135">
        <w:rPr>
          <w:rFonts w:ascii="TH SarabunPSK" w:hAnsi="TH SarabunPSK" w:cs="TH SarabunPSK" w:hint="cs"/>
          <w:sz w:val="32"/>
          <w:szCs w:val="32"/>
          <w:cs/>
        </w:rPr>
        <w:t>ได้ แต่จะยอมรับได้ถ้าค่า</w:t>
      </w:r>
      <w:r w:rsidRPr="00F22135">
        <w:rPr>
          <w:rFonts w:ascii="TH SarabunPSK" w:hAnsi="TH SarabunPSK" w:cs="TH SarabunPSK"/>
          <w:iCs/>
          <w:position w:val="-18"/>
          <w:sz w:val="32"/>
          <w:szCs w:val="32"/>
          <w:cs/>
        </w:rPr>
        <w:object w:dxaOrig="1240" w:dyaOrig="400" w14:anchorId="51E800A1">
          <v:shape id="_x0000_i1032" type="#_x0000_t75" style="width:61.8pt;height:19.8pt" o:ole="">
            <v:imagedata r:id="rId23" o:title=""/>
          </v:shape>
          <o:OLEObject Type="Embed" ProgID="Equation.DSMT4" ShapeID="_x0000_i1032" DrawAspect="Content" ObjectID="_1742756435" r:id="rId24"/>
        </w:object>
      </w:r>
    </w:p>
    <w:p w14:paraId="0ACCB096" w14:textId="5865DE4B" w:rsidR="00F22135" w:rsidRPr="00F22135" w:rsidRDefault="00F22135" w:rsidP="00F22135">
      <w:pPr>
        <w:ind w:firstLine="454"/>
        <w:jc w:val="thaiDistribute"/>
        <w:rPr>
          <w:rFonts w:ascii="TH SarabunPSK" w:hAnsi="TH SarabunPSK" w:cs="TH SarabunPSK"/>
          <w:i/>
          <w:sz w:val="32"/>
          <w:szCs w:val="32"/>
          <w:cs/>
        </w:rPr>
      </w:pP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ซึ่งสามารถสรุปเงื่อนไขในการพิจารณาโพลาไรเซชันจากค่า </w:t>
      </w:r>
      <w:r w:rsidRPr="00F22135">
        <w:rPr>
          <w:rFonts w:ascii="TH SarabunPSK" w:hAnsi="TH SarabunPSK" w:cs="TH SarabunPSK"/>
          <w:iCs/>
          <w:position w:val="-4"/>
          <w:sz w:val="32"/>
          <w:szCs w:val="32"/>
          <w:cs/>
        </w:rPr>
        <w:object w:dxaOrig="440" w:dyaOrig="260" w14:anchorId="454AEB54">
          <v:shape id="_x0000_i1033" type="#_x0000_t75" style="width:22.2pt;height:13.2pt" o:ole="">
            <v:imagedata r:id="rId15" o:title=""/>
          </v:shape>
          <o:OLEObject Type="Embed" ProgID="Equation.DSMT4" ShapeID="_x0000_i1033" DrawAspect="Content" ObjectID="_1742756436" r:id="rId25"/>
        </w:object>
      </w:r>
      <w:r>
        <w:rPr>
          <w:rFonts w:ascii="TH SarabunPSK" w:hAnsi="TH SarabunPSK" w:cs="TH SarabunPSK"/>
          <w:i/>
          <w:sz w:val="32"/>
          <w:szCs w:val="32"/>
        </w:rPr>
        <w:t xml:space="preserve"> </w:t>
      </w:r>
      <w:r>
        <w:rPr>
          <w:rFonts w:ascii="TH SarabunPSK" w:hAnsi="TH SarabunPSK" w:cs="TH SarabunPSK" w:hint="cs"/>
          <w:i/>
          <w:sz w:val="32"/>
          <w:szCs w:val="32"/>
          <w:cs/>
        </w:rPr>
        <w:t>ได้คือ</w:t>
      </w:r>
    </w:p>
    <w:p w14:paraId="5EB6C7FF" w14:textId="77777777" w:rsidR="009723ED" w:rsidRPr="006619B0" w:rsidRDefault="00A20562" w:rsidP="009723E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9723ED" w:rsidRPr="006619B0">
        <w:rPr>
          <w:rFonts w:ascii="TH SarabunPSK" w:hAnsi="TH SarabunPSK" w:cs="TH SarabunPSK"/>
          <w:sz w:val="32"/>
          <w:szCs w:val="32"/>
        </w:rPr>
        <w:t xml:space="preserve">Circular Polarization     </w:t>
      </w:r>
      <w:r w:rsidR="009723ED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9723ED" w:rsidRPr="006619B0">
        <w:rPr>
          <w:rFonts w:ascii="TH SarabunPSK" w:hAnsi="TH SarabunPSK" w:cs="TH SarabunPSK"/>
          <w:sz w:val="32"/>
          <w:szCs w:val="32"/>
        </w:rPr>
        <w:t xml:space="preserve">    0 dB &lt; Axial Ratio &lt; 3</w:t>
      </w:r>
      <w:r w:rsidR="00C812C8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9723ED" w:rsidRPr="006619B0">
        <w:rPr>
          <w:rFonts w:ascii="TH SarabunPSK" w:hAnsi="TH SarabunPSK" w:cs="TH SarabunPSK"/>
          <w:sz w:val="32"/>
          <w:szCs w:val="32"/>
        </w:rPr>
        <w:t>dB</w:t>
      </w:r>
    </w:p>
    <w:p w14:paraId="25236764" w14:textId="77777777" w:rsidR="009723ED" w:rsidRPr="006619B0" w:rsidRDefault="00A20562" w:rsidP="009723E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 </w:t>
      </w:r>
      <w:r w:rsidR="009723ED" w:rsidRPr="006619B0">
        <w:rPr>
          <w:rFonts w:ascii="TH SarabunPSK" w:hAnsi="TH SarabunPSK" w:cs="TH SarabunPSK"/>
          <w:sz w:val="32"/>
          <w:szCs w:val="32"/>
        </w:rPr>
        <w:t xml:space="preserve"> Elliptical Polarization  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9723ED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9723ED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C812C8" w:rsidRPr="006619B0">
        <w:rPr>
          <w:rFonts w:ascii="TH SarabunPSK" w:hAnsi="TH SarabunPSK" w:cs="TH SarabunPSK"/>
          <w:sz w:val="32"/>
          <w:szCs w:val="32"/>
        </w:rPr>
        <w:t xml:space="preserve">    3 dB &lt; Axial Ratio &lt; 20 dB</w:t>
      </w:r>
    </w:p>
    <w:p w14:paraId="5A42346E" w14:textId="175328B2" w:rsidR="001213D9" w:rsidRPr="006619B0" w:rsidRDefault="00B2276D" w:rsidP="004F6E3B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</w:t>
      </w:r>
      <w:r w:rsidR="00C812C8" w:rsidRPr="006619B0">
        <w:rPr>
          <w:rFonts w:ascii="TH SarabunPSK" w:hAnsi="TH SarabunPSK" w:cs="TH SarabunPSK"/>
          <w:sz w:val="32"/>
          <w:szCs w:val="32"/>
        </w:rPr>
        <w:t xml:space="preserve">  Linear Polarization       </w:t>
      </w:r>
      <w:r w:rsidR="00C812C8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C812C8" w:rsidRPr="006619B0">
        <w:rPr>
          <w:rFonts w:ascii="TH SarabunPSK" w:hAnsi="TH SarabunPSK" w:cs="TH SarabunPSK"/>
          <w:sz w:val="32"/>
          <w:szCs w:val="32"/>
        </w:rPr>
        <w:t xml:space="preserve">   20 dB &lt; Axial Ratio &lt; </w:t>
      </w:r>
      <w:r w:rsidR="00F22135" w:rsidRPr="00E535A7">
        <w:rPr>
          <w:position w:val="-4"/>
          <w:cs/>
        </w:rPr>
        <w:object w:dxaOrig="300" w:dyaOrig="200" w14:anchorId="6A27E398">
          <v:shape id="_x0000_i1034" type="#_x0000_t75" style="width:15pt;height:10.2pt" o:ole="">
            <v:imagedata r:id="rId26" o:title=""/>
          </v:shape>
          <o:OLEObject Type="Embed" ProgID="Equation.DSMT4" ShapeID="_x0000_i1034" DrawAspect="Content" ObjectID="_1742756437" r:id="rId27"/>
        </w:object>
      </w:r>
    </w:p>
    <w:p w14:paraId="59492539" w14:textId="77777777" w:rsidR="00B2276D" w:rsidRPr="006619B0" w:rsidRDefault="00B2276D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625D6F8" w14:textId="77777777" w:rsidR="00F50C87" w:rsidRPr="006619B0" w:rsidRDefault="00F50C87" w:rsidP="00F50C87">
      <w:pPr>
        <w:tabs>
          <w:tab w:val="left" w:pos="645"/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cs/>
        </w:rPr>
        <w:t>ระยะที่เหมาะสมในการวัดทดสอบสายอากาศ</w:t>
      </w:r>
    </w:p>
    <w:p w14:paraId="54B4CB13" w14:textId="77777777" w:rsidR="00F50C87" w:rsidRPr="006619B0" w:rsidRDefault="00F50C87" w:rsidP="00F50C87">
      <w:pPr>
        <w:tabs>
          <w:tab w:val="left" w:pos="360"/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36DF6FB8" w14:textId="77777777" w:rsidR="00F50C87" w:rsidRPr="006619B0" w:rsidRDefault="00F50C87" w:rsidP="00F50C87">
      <w:pPr>
        <w:tabs>
          <w:tab w:val="left" w:pos="360"/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524096" behindDoc="0" locked="0" layoutInCell="1" allowOverlap="1" wp14:anchorId="6159B7A5" wp14:editId="49E71B98">
            <wp:simplePos x="0" y="0"/>
            <wp:positionH relativeFrom="column">
              <wp:posOffset>1443355</wp:posOffset>
            </wp:positionH>
            <wp:positionV relativeFrom="paragraph">
              <wp:posOffset>8255</wp:posOffset>
            </wp:positionV>
            <wp:extent cx="2994025" cy="1725295"/>
            <wp:effectExtent l="19050" t="0" r="0" b="0"/>
            <wp:wrapSquare wrapText="bothSides"/>
            <wp:docPr id="3" name="Picture 14" descr="C:\Users\UOK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OK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19B0">
        <w:rPr>
          <w:rFonts w:ascii="TH SarabunPSK" w:hAnsi="TH SarabunPSK" w:cs="TH SarabunPSK"/>
          <w:sz w:val="32"/>
          <w:szCs w:val="32"/>
          <w:cs/>
        </w:rPr>
        <w:tab/>
      </w:r>
      <w:r w:rsidRPr="006619B0">
        <w:rPr>
          <w:rFonts w:ascii="TH SarabunPSK" w:hAnsi="TH SarabunPSK" w:cs="TH SarabunPSK"/>
          <w:sz w:val="32"/>
          <w:szCs w:val="32"/>
          <w:cs/>
        </w:rPr>
        <w:tab/>
      </w:r>
      <w:r w:rsidRPr="006619B0">
        <w:rPr>
          <w:rFonts w:ascii="TH SarabunPSK" w:hAnsi="TH SarabunPSK" w:cs="TH SarabunPSK"/>
          <w:sz w:val="32"/>
          <w:szCs w:val="32"/>
          <w:cs/>
        </w:rPr>
        <w:tab/>
      </w:r>
      <w:r w:rsidRPr="006619B0">
        <w:rPr>
          <w:rFonts w:ascii="TH SarabunPSK" w:hAnsi="TH SarabunPSK" w:cs="TH SarabunPSK"/>
          <w:sz w:val="32"/>
          <w:szCs w:val="32"/>
          <w:cs/>
        </w:rPr>
        <w:tab/>
      </w:r>
    </w:p>
    <w:p w14:paraId="34CDBB30" w14:textId="77777777" w:rsidR="00F50C87" w:rsidRPr="006619B0" w:rsidRDefault="00F50C87" w:rsidP="00F50C87">
      <w:pPr>
        <w:tabs>
          <w:tab w:val="left" w:pos="645"/>
          <w:tab w:val="left" w:pos="7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92F601" w14:textId="77777777" w:rsidR="00F50C87" w:rsidRPr="006619B0" w:rsidRDefault="00F50C87" w:rsidP="00F50C87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47F46ED6" w14:textId="77777777" w:rsidR="00F50C87" w:rsidRPr="006619B0" w:rsidRDefault="00F50C87" w:rsidP="00F50C87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074CE5DB" w14:textId="77777777" w:rsidR="00F50C87" w:rsidRPr="006619B0" w:rsidRDefault="00F50C87" w:rsidP="00F50C87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                              </w:t>
      </w:r>
    </w:p>
    <w:p w14:paraId="2C1ABB6E" w14:textId="77777777" w:rsidR="00F50C87" w:rsidRPr="006619B0" w:rsidRDefault="00F50C87" w:rsidP="00F50C87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18953FA2" w14:textId="77777777" w:rsidR="00F50C87" w:rsidRPr="006619B0" w:rsidRDefault="00F50C87" w:rsidP="00F50C87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30B6E712" w14:textId="5FA7684C" w:rsidR="007B52A8" w:rsidRPr="006619B0" w:rsidRDefault="00F50C87" w:rsidP="007B52A8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                                 </w:t>
      </w:r>
      <w:r w:rsidR="00234CAD" w:rsidRPr="00234CA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234CAD" w:rsidRPr="00234CA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234CAD">
        <w:rPr>
          <w:rFonts w:ascii="TH SarabunPSK" w:hAnsi="TH SarabunPSK" w:cs="TH SarabunPSK"/>
          <w:sz w:val="32"/>
          <w:szCs w:val="32"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  <w:cs/>
        </w:rPr>
        <w:t>ระยะห่างและความสูงระหว่างสายอากาศรับและส่ง</w:t>
      </w:r>
    </w:p>
    <w:p w14:paraId="73CB605F" w14:textId="77777777" w:rsidR="007B52A8" w:rsidRPr="006619B0" w:rsidRDefault="007B52A8" w:rsidP="007B52A8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00542C15" w14:textId="77777777" w:rsidR="00E92E82" w:rsidRDefault="00E92E82" w:rsidP="00E92E82">
      <w:pPr>
        <w:tabs>
          <w:tab w:val="left" w:pos="720"/>
          <w:tab w:val="left" w:pos="90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351D1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</w:t>
      </w:r>
      <w:r w:rsidRPr="001351D1">
        <w:rPr>
          <w:rFonts w:ascii="TH SarabunPSK" w:hAnsi="TH SarabunPSK" w:cs="TH SarabunPSK"/>
          <w:sz w:val="32"/>
          <w:szCs w:val="32"/>
          <w:cs/>
        </w:rPr>
        <w:t>ในการวัด</w:t>
      </w:r>
      <w:r>
        <w:rPr>
          <w:rFonts w:ascii="TH SarabunPSK" w:hAnsi="TH SarabunPSK" w:cs="TH SarabunPSK" w:hint="cs"/>
          <w:sz w:val="32"/>
          <w:szCs w:val="32"/>
          <w:cs/>
        </w:rPr>
        <w:t>ทดสอบแบบรูปการแผ่กระจายพลังงานของสายอากาศในทางปฏิบัติจะวัดในย่านสนามระยะไกล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1351D1">
        <w:rPr>
          <w:rFonts w:ascii="TH SarabunPSK" w:hAnsi="TH SarabunPSK" w:cs="TH SarabunPSK"/>
          <w:sz w:val="32"/>
          <w:szCs w:val="32"/>
        </w:rPr>
        <w:t>Far-field region</w:t>
      </w:r>
      <w:r>
        <w:rPr>
          <w:rFonts w:ascii="TH SarabunPSK" w:hAnsi="TH SarabunPSK" w:cs="TH SarabunPSK"/>
          <w:sz w:val="32"/>
          <w:szCs w:val="32"/>
        </w:rPr>
        <w:t>)</w:t>
      </w:r>
      <w:r w:rsidRPr="001351D1">
        <w:rPr>
          <w:rFonts w:ascii="TH SarabunPSK" w:hAnsi="TH SarabunPSK" w:cs="TH SarabunPSK"/>
          <w:sz w:val="32"/>
          <w:szCs w:val="32"/>
        </w:rPr>
        <w:t xml:space="preserve"> </w:t>
      </w:r>
      <w:r w:rsidRPr="001351D1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ระยะห่างระหว่างสายอากาศส่งและสายอากาศรับที่ต้องการวัดทดสอบแบบรูปการแผ่กระจายพลังงานสามารถหาได้คือ</w:t>
      </w:r>
    </w:p>
    <w:p w14:paraId="382BBFE7" w14:textId="77777777" w:rsidR="00E92E82" w:rsidRDefault="00E92E82" w:rsidP="00E92E82">
      <w:pPr>
        <w:tabs>
          <w:tab w:val="left" w:pos="720"/>
          <w:tab w:val="left" w:pos="90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16DC316" w14:textId="77777777" w:rsidR="00E92E82" w:rsidRPr="001351D1" w:rsidRDefault="00E92E82" w:rsidP="00E92E82">
      <w:pPr>
        <w:tabs>
          <w:tab w:val="left" w:pos="720"/>
          <w:tab w:val="left" w:pos="90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</w:t>
      </w:r>
      <w:r w:rsidRPr="00F91D01">
        <w:rPr>
          <w:rFonts w:ascii="TH SarabunPSK" w:hAnsi="TH SarabunPSK" w:cs="TH SarabunPSK"/>
          <w:position w:val="-24"/>
          <w:sz w:val="32"/>
          <w:szCs w:val="32"/>
          <w:cs/>
        </w:rPr>
        <w:object w:dxaOrig="999" w:dyaOrig="680" w14:anchorId="3F716C93">
          <v:shape id="_x0000_i1035" type="#_x0000_t75" style="width:49.8pt;height:34.2pt" o:ole="">
            <v:imagedata r:id="rId29" o:title=""/>
          </v:shape>
          <o:OLEObject Type="Embed" ProgID="Equation.DSMT4" ShapeID="_x0000_i1035" DrawAspect="Content" ObjectID="_1742756438" r:id="rId30"/>
        </w:obje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351D1">
        <w:rPr>
          <w:rFonts w:ascii="TH SarabunPSK" w:hAnsi="TH SarabunPSK" w:cs="TH SarabunPSK"/>
          <w:sz w:val="32"/>
          <w:szCs w:val="32"/>
        </w:rPr>
        <w:t>(1)</w:t>
      </w:r>
    </w:p>
    <w:p w14:paraId="6AE1CD66" w14:textId="77777777" w:rsidR="00E92E82" w:rsidRPr="001351D1" w:rsidRDefault="00E92E82" w:rsidP="00E92E82">
      <w:pPr>
        <w:tabs>
          <w:tab w:val="left" w:pos="645"/>
          <w:tab w:val="left" w:pos="72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391BAEA" w14:textId="77777777" w:rsidR="00E92E82" w:rsidRPr="001351D1" w:rsidRDefault="00E92E82" w:rsidP="00E92E82">
      <w:pPr>
        <w:tabs>
          <w:tab w:val="left" w:pos="709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91D01">
        <w:rPr>
          <w:rFonts w:ascii="TH SarabunPSK" w:hAnsi="TH SarabunPSK" w:cs="TH SarabunPSK"/>
          <w:position w:val="-4"/>
          <w:sz w:val="32"/>
          <w:szCs w:val="32"/>
          <w:cs/>
        </w:rPr>
        <w:object w:dxaOrig="260" w:dyaOrig="260" w14:anchorId="7D5F2B2D">
          <v:shape id="_x0000_i1036" type="#_x0000_t75" style="width:13.2pt;height:13.2pt" o:ole="">
            <v:imagedata r:id="rId31" o:title=""/>
          </v:shape>
          <o:OLEObject Type="Embed" ProgID="Equation.DSMT4" ShapeID="_x0000_i1036" DrawAspect="Content" ObjectID="_1742756439" r:id="rId32"/>
        </w:objec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351D1">
        <w:rPr>
          <w:rFonts w:ascii="TH SarabunPSK" w:hAnsi="TH SarabunPSK" w:cs="TH SarabunPSK"/>
          <w:sz w:val="32"/>
          <w:szCs w:val="32"/>
          <w:cs/>
        </w:rPr>
        <w:t>คือ ความกว้างสูงสุดของสายอากาศ</w:t>
      </w:r>
      <w:r w:rsidRPr="001351D1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เมตร</w:t>
      </w:r>
      <w:r w:rsidRPr="001351D1">
        <w:rPr>
          <w:rFonts w:ascii="TH SarabunPSK" w:hAnsi="TH SarabunPSK" w:cs="TH SarabunPSK"/>
          <w:sz w:val="32"/>
          <w:szCs w:val="32"/>
        </w:rPr>
        <w:t>)</w:t>
      </w:r>
    </w:p>
    <w:p w14:paraId="38BC87F0" w14:textId="77777777" w:rsidR="00E92E82" w:rsidRPr="001351D1" w:rsidRDefault="00E92E82" w:rsidP="00E92E82">
      <w:pPr>
        <w:tabs>
          <w:tab w:val="left" w:pos="709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91D01">
        <w:rPr>
          <w:rFonts w:ascii="TH SarabunPSK" w:hAnsi="TH SarabunPSK" w:cs="TH SarabunPSK"/>
          <w:position w:val="-6"/>
          <w:sz w:val="32"/>
          <w:szCs w:val="32"/>
          <w:cs/>
        </w:rPr>
        <w:object w:dxaOrig="200" w:dyaOrig="279" w14:anchorId="47084D24">
          <v:shape id="_x0000_i1037" type="#_x0000_t75" style="width:10.2pt;height:13.8pt" o:ole="">
            <v:imagedata r:id="rId33" o:title=""/>
          </v:shape>
          <o:OLEObject Type="Embed" ProgID="Equation.DSMT4" ShapeID="_x0000_i1037" DrawAspect="Content" ObjectID="_1742756440" r:id="rId34"/>
        </w:objec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351D1">
        <w:rPr>
          <w:rFonts w:ascii="TH SarabunPSK" w:hAnsi="TH SarabunPSK" w:cs="TH SarabunPSK"/>
          <w:sz w:val="32"/>
          <w:szCs w:val="32"/>
          <w:cs/>
        </w:rPr>
        <w:t>คือ ความยาวคลื่น</w:t>
      </w:r>
      <w:r>
        <w:rPr>
          <w:rFonts w:ascii="TH SarabunPSK" w:hAnsi="TH SarabunPSK" w:cs="TH SarabunPSK" w:hint="cs"/>
          <w:sz w:val="32"/>
          <w:szCs w:val="32"/>
          <w:cs/>
        </w:rPr>
        <w:t>ที่ความถี่ที่ต้องการวัดทดสอบ</w:t>
      </w:r>
      <w:r w:rsidRPr="001351D1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เมตร</w:t>
      </w:r>
      <w:r w:rsidRPr="001351D1">
        <w:rPr>
          <w:rFonts w:ascii="TH SarabunPSK" w:hAnsi="TH SarabunPSK" w:cs="TH SarabunPSK"/>
          <w:sz w:val="32"/>
          <w:szCs w:val="32"/>
        </w:rPr>
        <w:t>)</w:t>
      </w:r>
    </w:p>
    <w:p w14:paraId="33B7CF71" w14:textId="2599A9CD" w:rsidR="00E92E82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1313E329" w14:textId="7CFE4C85" w:rsidR="00E92E82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42CA8619" w14:textId="77777777" w:rsidR="00E92E82" w:rsidRPr="001351D1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2D9DDFF1" w14:textId="77777777" w:rsidR="00E92E82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นอกจากนี้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ความสูงของสายอากาศทั้งตัวรับและตัวส่ง ต้องมีความสูงไม่น้อยกว่าระยะ </w:t>
      </w:r>
      <w:r w:rsidRPr="001351D1">
        <w:rPr>
          <w:rFonts w:ascii="TH SarabunPSK" w:hAnsi="TH SarabunPSK" w:cs="TH SarabunPSK"/>
          <w:position w:val="-4"/>
          <w:sz w:val="32"/>
          <w:szCs w:val="32"/>
        </w:rPr>
        <w:object w:dxaOrig="279" w:dyaOrig="300" w14:anchorId="24843838">
          <v:shape id="_x0000_i1038" type="#_x0000_t75" style="width:14.4pt;height:15pt" o:ole="">
            <v:imagedata r:id="rId35" o:title=""/>
          </v:shape>
          <o:OLEObject Type="Embed" ProgID="Equation.3" ShapeID="_x0000_i1038" DrawAspect="Content" ObjectID="_1742756441" r:id="rId36"/>
        </w:object>
      </w:r>
      <w:r w:rsidRPr="001351D1">
        <w:rPr>
          <w:rFonts w:ascii="TH SarabunPSK" w:hAnsi="TH SarabunPSK" w:cs="TH SarabunPSK"/>
          <w:sz w:val="32"/>
          <w:szCs w:val="32"/>
        </w:rPr>
        <w:t xml:space="preserve"> Fresnel zone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1CA4FBBE" w14:textId="77777777" w:rsidR="00E92E82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005A5DAD" w14:textId="77777777" w:rsidR="00E92E82" w:rsidRPr="001351D1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  <w:vertAlign w:val="superscript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</w:t>
      </w:r>
      <w:r w:rsidRPr="005D0ED5">
        <w:rPr>
          <w:rFonts w:ascii="TH SarabunPSK" w:hAnsi="TH SarabunPSK" w:cs="TH SarabunPSK"/>
          <w:position w:val="-28"/>
          <w:sz w:val="32"/>
          <w:szCs w:val="32"/>
          <w:cs/>
        </w:rPr>
        <w:object w:dxaOrig="2380" w:dyaOrig="700" w14:anchorId="7F6D8386">
          <v:shape id="_x0000_i1039" type="#_x0000_t75" style="width:118.8pt;height:34.8pt" o:ole="">
            <v:imagedata r:id="rId37" o:title=""/>
          </v:shape>
          <o:OLEObject Type="Embed" ProgID="Equation.DSMT4" ShapeID="_x0000_i1039" DrawAspect="Content" ObjectID="_1742756442" r:id="rId38"/>
        </w:obje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351D1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 w:rsidRPr="001351D1">
        <w:rPr>
          <w:rFonts w:ascii="TH SarabunPSK" w:hAnsi="TH SarabunPSK" w:cs="TH SarabunPSK"/>
          <w:sz w:val="32"/>
          <w:szCs w:val="32"/>
        </w:rPr>
        <w:t>)</w:t>
      </w:r>
    </w:p>
    <w:p w14:paraId="25C86B6C" w14:textId="77777777" w:rsidR="00E92E82" w:rsidRPr="001351D1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  <w:r w:rsidRPr="001351D1">
        <w:rPr>
          <w:rFonts w:ascii="TH SarabunPSK" w:hAnsi="TH SarabunPSK" w:cs="TH SarabunPSK"/>
          <w:sz w:val="32"/>
          <w:szCs w:val="32"/>
        </w:rPr>
        <w:tab/>
      </w:r>
    </w:p>
    <w:p w14:paraId="4F15CDD0" w14:textId="6E87499E" w:rsidR="00F50C87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D0ED5">
        <w:rPr>
          <w:rFonts w:ascii="TH SarabunPSK" w:hAnsi="TH SarabunPSK" w:cs="TH SarabunPSK"/>
          <w:position w:val="-10"/>
          <w:sz w:val="32"/>
          <w:szCs w:val="32"/>
          <w:cs/>
        </w:rPr>
        <w:object w:dxaOrig="200" w:dyaOrig="320" w14:anchorId="275B9AF3">
          <v:shape id="_x0000_i1040" type="#_x0000_t75" style="width:10.2pt;height:16.2pt" o:ole="">
            <v:imagedata r:id="rId39" o:title=""/>
          </v:shape>
          <o:OLEObject Type="Embed" ProgID="Equation.DSMT4" ShapeID="_x0000_i1040" DrawAspect="Content" ObjectID="_1742756443" r:id="rId40"/>
        </w:objec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ความถี่ที่ต้องการวัดทดสอบ </w:t>
      </w:r>
      <w:r>
        <w:rPr>
          <w:rFonts w:ascii="TH SarabunPSK" w:hAnsi="TH SarabunPSK" w:cs="TH SarabunPSK"/>
          <w:sz w:val="32"/>
          <w:szCs w:val="32"/>
        </w:rPr>
        <w:t>(GHz)</w:t>
      </w:r>
    </w:p>
    <w:p w14:paraId="572018C0" w14:textId="77777777" w:rsidR="00E92E82" w:rsidRPr="006619B0" w:rsidRDefault="00E92E82" w:rsidP="00E92E82">
      <w:pPr>
        <w:tabs>
          <w:tab w:val="left" w:pos="645"/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05BB4399" w14:textId="77777777" w:rsidR="001213D9" w:rsidRPr="006619B0" w:rsidRDefault="001213D9" w:rsidP="001213D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อุปกรณ์การทดลอง</w:t>
      </w:r>
    </w:p>
    <w:p w14:paraId="7C1D089D" w14:textId="6BD3DCE6" w:rsidR="001213D9" w:rsidRPr="006619B0" w:rsidRDefault="001213D9" w:rsidP="001213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1. </w:t>
      </w:r>
      <w:r w:rsidRPr="006619B0">
        <w:rPr>
          <w:rFonts w:ascii="TH SarabunPSK" w:hAnsi="TH SarabunPSK" w:cs="TH SarabunPSK"/>
          <w:sz w:val="32"/>
          <w:szCs w:val="32"/>
          <w:cs/>
        </w:rPr>
        <w:t>สายอากาศ</w:t>
      </w:r>
      <w:r w:rsidR="00E92E82">
        <w:rPr>
          <w:rFonts w:ascii="TH SarabunPSK" w:hAnsi="TH SarabunPSK" w:cs="TH SarabunPSK" w:hint="cs"/>
          <w:sz w:val="32"/>
          <w:szCs w:val="32"/>
          <w:cs/>
        </w:rPr>
        <w:t xml:space="preserve">ได้โพลครึ่งความยาวคลื่น </w:t>
      </w:r>
      <w:r w:rsidR="00E92E82">
        <w:rPr>
          <w:rFonts w:ascii="TH SarabunPSK" w:hAnsi="TH SarabunPSK" w:cs="TH SarabunPSK"/>
          <w:sz w:val="32"/>
          <w:szCs w:val="32"/>
        </w:rPr>
        <w:t>(</w:t>
      </w:r>
      <w:r w:rsidR="00823639" w:rsidRPr="006619B0">
        <w:rPr>
          <w:rFonts w:ascii="TH SarabunPSK" w:hAnsi="TH SarabunPSK" w:cs="TH SarabunPSK"/>
          <w:sz w:val="32"/>
          <w:szCs w:val="32"/>
        </w:rPr>
        <w:t>Half-Wave Dipole</w:t>
      </w:r>
      <w:r w:rsidR="001C1749">
        <w:rPr>
          <w:rFonts w:ascii="TH SarabunPSK" w:hAnsi="TH SarabunPSK" w:cs="TH SarabunPSK"/>
          <w:sz w:val="32"/>
          <w:szCs w:val="32"/>
        </w:rPr>
        <w:t xml:space="preserve"> antenna</w:t>
      </w:r>
      <w:r w:rsidR="00E92E82">
        <w:rPr>
          <w:rFonts w:ascii="TH SarabunPSK" w:hAnsi="TH SarabunPSK" w:cs="TH SarabunPSK"/>
          <w:sz w:val="32"/>
          <w:szCs w:val="32"/>
        </w:rPr>
        <w:t>)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6619B0">
        <w:rPr>
          <w:rFonts w:ascii="TH SarabunPSK" w:hAnsi="TH SarabunPSK" w:cs="TH SarabunPSK"/>
          <w:sz w:val="32"/>
          <w:szCs w:val="32"/>
        </w:rPr>
        <w:t>2</w:t>
      </w:r>
      <w:proofErr w:type="gramEnd"/>
      <w:r w:rsidRPr="006619B0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14:paraId="00E06C8B" w14:textId="6ACB9347" w:rsidR="001213D9" w:rsidRPr="006619B0" w:rsidRDefault="001213D9" w:rsidP="001213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2. </w:t>
      </w:r>
      <w:r w:rsidRPr="006619B0">
        <w:rPr>
          <w:rFonts w:ascii="TH SarabunPSK" w:hAnsi="TH SarabunPSK" w:cs="TH SarabunPSK"/>
          <w:sz w:val="32"/>
          <w:szCs w:val="32"/>
          <w:cs/>
        </w:rPr>
        <w:t>สายอากาศ</w:t>
      </w:r>
      <w:proofErr w:type="spellStart"/>
      <w:r w:rsidR="00E92E82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E92E82">
        <w:rPr>
          <w:rFonts w:ascii="TH SarabunPSK" w:hAnsi="TH SarabunPSK" w:cs="TH SarabunPSK" w:hint="cs"/>
          <w:sz w:val="32"/>
          <w:szCs w:val="32"/>
          <w:cs/>
        </w:rPr>
        <w:t>โครสตริปแพ</w:t>
      </w:r>
      <w:proofErr w:type="spellStart"/>
      <w:r w:rsidR="00E92E82">
        <w:rPr>
          <w:rFonts w:ascii="TH SarabunPSK" w:hAnsi="TH SarabunPSK" w:cs="TH SarabunPSK" w:hint="cs"/>
          <w:sz w:val="32"/>
          <w:szCs w:val="32"/>
          <w:cs/>
        </w:rPr>
        <w:t>ทซ์</w:t>
      </w:r>
      <w:proofErr w:type="spellEnd"/>
      <w:r w:rsidR="00E92E82">
        <w:rPr>
          <w:rFonts w:ascii="TH SarabunPSK" w:hAnsi="TH SarabunPSK" w:cs="TH SarabunPSK" w:hint="cs"/>
          <w:sz w:val="32"/>
          <w:szCs w:val="32"/>
          <w:cs/>
        </w:rPr>
        <w:t>โพลาไร</w:t>
      </w:r>
      <w:r w:rsidR="000A7670">
        <w:rPr>
          <w:rFonts w:ascii="TH SarabunPSK" w:hAnsi="TH SarabunPSK" w:cs="TH SarabunPSK" w:hint="cs"/>
          <w:sz w:val="32"/>
          <w:szCs w:val="32"/>
          <w:cs/>
        </w:rPr>
        <w:t>ซ์</w:t>
      </w:r>
      <w:r w:rsidR="00E92E82">
        <w:rPr>
          <w:rFonts w:ascii="TH SarabunPSK" w:hAnsi="TH SarabunPSK" w:cs="TH SarabunPSK" w:hint="cs"/>
          <w:sz w:val="32"/>
          <w:szCs w:val="32"/>
          <w:cs/>
        </w:rPr>
        <w:t>วงกลม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1749">
        <w:rPr>
          <w:rFonts w:ascii="TH SarabunPSK" w:hAnsi="TH SarabunPSK" w:cs="TH SarabunPSK"/>
          <w:sz w:val="32"/>
          <w:szCs w:val="32"/>
        </w:rPr>
        <w:t>(Circularly polarized microstrip patch antenna)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6619B0">
        <w:rPr>
          <w:rFonts w:ascii="TH SarabunPSK" w:hAnsi="TH SarabunPSK" w:cs="TH SarabunPSK"/>
          <w:sz w:val="32"/>
          <w:szCs w:val="32"/>
        </w:rPr>
        <w:t>1</w:t>
      </w:r>
      <w:proofErr w:type="gramEnd"/>
      <w:r w:rsidRPr="006619B0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14:paraId="3CB0CD90" w14:textId="77777777" w:rsidR="001213D9" w:rsidRPr="006619B0" w:rsidRDefault="001213D9" w:rsidP="001213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3. Signal Generator 1 </w:t>
      </w:r>
      <w:r w:rsidRPr="006619B0">
        <w:rPr>
          <w:rFonts w:ascii="TH SarabunPSK" w:hAnsi="TH SarabunPSK" w:cs="TH SarabunPSK"/>
          <w:sz w:val="32"/>
          <w:szCs w:val="32"/>
          <w:cs/>
        </w:rPr>
        <w:t>เครื่อง</w:t>
      </w:r>
    </w:p>
    <w:p w14:paraId="65CAE893" w14:textId="77777777" w:rsidR="001213D9" w:rsidRPr="006619B0" w:rsidRDefault="001213D9" w:rsidP="001213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4. Spectrum Analyzer 1 </w:t>
      </w:r>
      <w:r w:rsidRPr="006619B0">
        <w:rPr>
          <w:rFonts w:ascii="TH SarabunPSK" w:hAnsi="TH SarabunPSK" w:cs="TH SarabunPSK"/>
          <w:sz w:val="32"/>
          <w:szCs w:val="32"/>
          <w:cs/>
        </w:rPr>
        <w:t>เครื่อง</w:t>
      </w:r>
    </w:p>
    <w:p w14:paraId="78D67DA1" w14:textId="783FBC25" w:rsidR="001213D9" w:rsidRPr="006619B0" w:rsidRDefault="001213D9" w:rsidP="001213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</w:t>
      </w:r>
      <w:r w:rsidR="001C1749">
        <w:rPr>
          <w:rFonts w:ascii="TH SarabunPSK" w:hAnsi="TH SarabunPSK" w:cs="TH SarabunPSK"/>
          <w:sz w:val="32"/>
          <w:szCs w:val="32"/>
        </w:rPr>
        <w:t>5</w:t>
      </w:r>
      <w:r w:rsidRPr="006619B0">
        <w:rPr>
          <w:rFonts w:ascii="TH SarabunPSK" w:hAnsi="TH SarabunPSK" w:cs="TH SarabunPSK"/>
          <w:sz w:val="32"/>
          <w:szCs w:val="32"/>
        </w:rPr>
        <w:t xml:space="preserve">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สาย </w:t>
      </w:r>
      <w:r w:rsidRPr="006619B0">
        <w:rPr>
          <w:rFonts w:ascii="TH SarabunPSK" w:hAnsi="TH SarabunPSK" w:cs="TH SarabunPSK"/>
          <w:sz w:val="32"/>
          <w:szCs w:val="32"/>
        </w:rPr>
        <w:t xml:space="preserve">Coaxial </w:t>
      </w:r>
    </w:p>
    <w:p w14:paraId="579E747C" w14:textId="58D134B1" w:rsidR="001213D9" w:rsidRPr="006619B0" w:rsidRDefault="001213D9" w:rsidP="001213D9">
      <w:pPr>
        <w:rPr>
          <w:rFonts w:ascii="TH SarabunPSK" w:hAnsi="TH SarabunPSK" w:cs="TH SarabunPSK"/>
          <w:sz w:val="32"/>
          <w:szCs w:val="32"/>
          <w:cs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 </w:t>
      </w:r>
      <w:r w:rsidR="001C1749">
        <w:rPr>
          <w:rFonts w:ascii="TH SarabunPSK" w:hAnsi="TH SarabunPSK" w:cs="TH SarabunPSK"/>
          <w:sz w:val="32"/>
          <w:szCs w:val="32"/>
        </w:rPr>
        <w:t>6</w:t>
      </w:r>
      <w:r w:rsidRPr="006619B0">
        <w:rPr>
          <w:rFonts w:ascii="TH SarabunPSK" w:hAnsi="TH SarabunPSK" w:cs="TH SarabunPSK"/>
          <w:sz w:val="32"/>
          <w:szCs w:val="32"/>
        </w:rPr>
        <w:t xml:space="preserve">. </w:t>
      </w:r>
      <w:r w:rsidRPr="006619B0">
        <w:rPr>
          <w:rFonts w:ascii="TH SarabunPSK" w:hAnsi="TH SarabunPSK" w:cs="TH SarabunPSK"/>
          <w:sz w:val="32"/>
          <w:szCs w:val="32"/>
          <w:cs/>
        </w:rPr>
        <w:t>ขาตั้งสายอากาศ</w:t>
      </w:r>
      <w:r w:rsidR="001C1749">
        <w:rPr>
          <w:rFonts w:ascii="TH SarabunPSK" w:hAnsi="TH SarabunPSK" w:cs="TH SarabunPSK"/>
          <w:sz w:val="32"/>
          <w:szCs w:val="32"/>
        </w:rPr>
        <w:t xml:space="preserve"> </w:t>
      </w:r>
      <w:r w:rsidR="001C174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C5E39">
        <w:rPr>
          <w:rFonts w:ascii="TH SarabunPSK" w:hAnsi="TH SarabunPSK" w:cs="TH SarabunPSK" w:hint="cs"/>
          <w:sz w:val="32"/>
          <w:szCs w:val="32"/>
          <w:cs/>
        </w:rPr>
        <w:t>แกน</w:t>
      </w:r>
      <w:r w:rsidR="001C1749">
        <w:rPr>
          <w:rFonts w:ascii="TH SarabunPSK" w:hAnsi="TH SarabunPSK" w:cs="TH SarabunPSK" w:hint="cs"/>
          <w:sz w:val="32"/>
          <w:szCs w:val="32"/>
          <w:cs/>
        </w:rPr>
        <w:t>หมุนสายอากาศ</w:t>
      </w:r>
    </w:p>
    <w:p w14:paraId="22FD1F30" w14:textId="77777777" w:rsidR="00ED36A9" w:rsidRPr="006619B0" w:rsidRDefault="00ED36A9" w:rsidP="005D0AD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3A22729" w14:textId="77777777" w:rsidR="005D0AD9" w:rsidRPr="006619B0" w:rsidRDefault="005D0AD9" w:rsidP="005D0AD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ขั้นตอนการเตรียมความพร้อมเครื่อง </w:t>
      </w:r>
      <w:r w:rsidRPr="006619B0">
        <w:rPr>
          <w:rFonts w:ascii="TH SarabunPSK" w:hAnsi="TH SarabunPSK" w:cs="TH SarabunPSK"/>
          <w:b/>
          <w:bCs/>
          <w:sz w:val="32"/>
          <w:szCs w:val="32"/>
          <w:u w:val="single"/>
        </w:rPr>
        <w:t>Signal Generator</w:t>
      </w:r>
    </w:p>
    <w:p w14:paraId="5EC54EF9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1.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เปิดเครื่อง </w:t>
      </w:r>
      <w:r w:rsidRPr="006619B0">
        <w:rPr>
          <w:rFonts w:ascii="TH SarabunPSK" w:hAnsi="TH SarabunPSK" w:cs="TH SarabunPSK"/>
          <w:sz w:val="32"/>
          <w:szCs w:val="32"/>
        </w:rPr>
        <w:t>Signal Generator</w:t>
      </w:r>
    </w:p>
    <w:p w14:paraId="527382B1" w14:textId="6C057C73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2. </w:t>
      </w:r>
      <w:r w:rsidR="000A7670" w:rsidRPr="001351D1">
        <w:rPr>
          <w:rFonts w:ascii="TH SarabunPSK" w:hAnsi="TH SarabunPSK" w:cs="TH SarabunPSK"/>
          <w:sz w:val="32"/>
          <w:szCs w:val="32"/>
          <w:cs/>
        </w:rPr>
        <w:t xml:space="preserve">ต่อสาย </w:t>
      </w:r>
      <w:r w:rsidR="000A7670" w:rsidRPr="001351D1">
        <w:rPr>
          <w:rFonts w:ascii="TH SarabunPSK" w:hAnsi="TH SarabunPSK" w:cs="TH SarabunPSK"/>
          <w:sz w:val="32"/>
          <w:szCs w:val="32"/>
        </w:rPr>
        <w:t xml:space="preserve">Coaxial </w:t>
      </w:r>
      <w:r w:rsidR="000A7670" w:rsidRPr="001351D1">
        <w:rPr>
          <w:rFonts w:ascii="TH SarabunPSK" w:hAnsi="TH SarabunPSK" w:cs="TH SarabunPSK"/>
          <w:sz w:val="32"/>
          <w:szCs w:val="32"/>
          <w:cs/>
        </w:rPr>
        <w:t xml:space="preserve">เข้ากับ </w:t>
      </w:r>
      <w:r w:rsidR="000A7670" w:rsidRPr="001351D1">
        <w:rPr>
          <w:rFonts w:ascii="TH SarabunPSK" w:hAnsi="TH SarabunPSK" w:cs="TH SarabunPSK"/>
          <w:sz w:val="32"/>
          <w:szCs w:val="32"/>
        </w:rPr>
        <w:t>Signal Generator</w:t>
      </w:r>
      <w:r w:rsidR="000A7670" w:rsidRPr="001351D1">
        <w:rPr>
          <w:rFonts w:ascii="TH SarabunPSK" w:hAnsi="TH SarabunPSK" w:cs="TH SarabunPSK"/>
          <w:sz w:val="32"/>
          <w:szCs w:val="32"/>
          <w:cs/>
        </w:rPr>
        <w:t xml:space="preserve"> และสายอากาศตัวส่ง</w:t>
      </w:r>
      <w:r w:rsidR="000A7670">
        <w:rPr>
          <w:rFonts w:ascii="TH SarabunPSK" w:hAnsi="TH SarabunPSK" w:cs="TH SarabunPSK" w:hint="cs"/>
          <w:sz w:val="32"/>
          <w:szCs w:val="32"/>
          <w:cs/>
        </w:rPr>
        <w:t xml:space="preserve"> โดยที่สายอากาศส่งจะถูกติดตั้งกับเสาส่งและหันหน้าเข้าหาสายอากาศรับ</w:t>
      </w:r>
    </w:p>
    <w:p w14:paraId="3469B125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01920" behindDoc="0" locked="0" layoutInCell="1" allowOverlap="1" wp14:anchorId="234989EC" wp14:editId="573CE02D">
            <wp:simplePos x="0" y="0"/>
            <wp:positionH relativeFrom="column">
              <wp:posOffset>2038350</wp:posOffset>
            </wp:positionH>
            <wp:positionV relativeFrom="paragraph">
              <wp:posOffset>142875</wp:posOffset>
            </wp:positionV>
            <wp:extent cx="1737995" cy="2054225"/>
            <wp:effectExtent l="19050" t="0" r="0" b="0"/>
            <wp:wrapSquare wrapText="bothSides"/>
            <wp:docPr id="4" name="Picture 2" descr="C:\Users\UOK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OK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BDA10C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66D82392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0CD98C8E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10F1E860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2B6C549D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75F6C52D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16F74DC1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286EA913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4B7DD661" w14:textId="0E43AEA2" w:rsidR="005D0AD9" w:rsidRPr="006619B0" w:rsidRDefault="005D0AD9" w:rsidP="000A7670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3. </w:t>
      </w:r>
      <w:r w:rsidR="000A7670" w:rsidRPr="001351D1">
        <w:rPr>
          <w:rFonts w:ascii="TH SarabunPSK" w:hAnsi="TH SarabunPSK" w:cs="TH SarabunPSK"/>
          <w:sz w:val="32"/>
          <w:szCs w:val="32"/>
          <w:cs/>
        </w:rPr>
        <w:t xml:space="preserve">เลือกความถี่ใช้งาน โดยกด </w:t>
      </w:r>
      <w:r w:rsidR="000A7670" w:rsidRPr="001351D1">
        <w:rPr>
          <w:rFonts w:ascii="TH SarabunPSK" w:hAnsi="TH SarabunPSK" w:cs="TH SarabunPSK"/>
          <w:sz w:val="32"/>
          <w:szCs w:val="32"/>
        </w:rPr>
        <w:t xml:space="preserve">Center </w:t>
      </w:r>
      <w:r w:rsidR="000A7670" w:rsidRPr="001351D1">
        <w:rPr>
          <w:rFonts w:ascii="TH SarabunPSK" w:hAnsi="TH SarabunPSK" w:cs="TH SarabunPSK"/>
          <w:sz w:val="32"/>
          <w:szCs w:val="32"/>
          <w:cs/>
        </w:rPr>
        <w:t>แล้วตามด้วยความถี่</w:t>
      </w:r>
      <w:r w:rsidR="000A7670">
        <w:rPr>
          <w:rFonts w:ascii="TH SarabunPSK" w:hAnsi="TH SarabunPSK" w:cs="TH SarabunPSK" w:hint="cs"/>
          <w:sz w:val="32"/>
          <w:szCs w:val="32"/>
          <w:cs/>
        </w:rPr>
        <w:t>ดำเนินงานของสายอากาศ</w:t>
      </w:r>
    </w:p>
    <w:p w14:paraId="35961B29" w14:textId="0FC0D9F6" w:rsidR="005D0AD9" w:rsidRDefault="005D0AD9" w:rsidP="005D0A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4. </w:t>
      </w:r>
      <w:r w:rsidR="000A7670" w:rsidRPr="001351D1">
        <w:rPr>
          <w:rFonts w:ascii="TH SarabunPSK" w:hAnsi="TH SarabunPSK" w:cs="TH SarabunPSK"/>
          <w:sz w:val="32"/>
          <w:szCs w:val="32"/>
          <w:cs/>
        </w:rPr>
        <w:t xml:space="preserve">เลือกกำลังงานที่ใช้ส่ง โดยกด </w:t>
      </w:r>
      <w:r w:rsidR="000A7670" w:rsidRPr="001351D1">
        <w:rPr>
          <w:rFonts w:ascii="TH SarabunPSK" w:hAnsi="TH SarabunPSK" w:cs="TH SarabunPSK"/>
          <w:sz w:val="32"/>
          <w:szCs w:val="32"/>
        </w:rPr>
        <w:t xml:space="preserve">Power Level </w:t>
      </w:r>
      <w:r w:rsidR="000A7670" w:rsidRPr="001351D1">
        <w:rPr>
          <w:rFonts w:ascii="TH SarabunPSK" w:hAnsi="TH SarabunPSK" w:cs="TH SarabunPSK"/>
          <w:sz w:val="32"/>
          <w:szCs w:val="32"/>
          <w:cs/>
        </w:rPr>
        <w:t>แล้วตามด้วยกำลังงานที่ต้องการส่ง</w:t>
      </w:r>
      <w:r w:rsidR="000A7670">
        <w:rPr>
          <w:rFonts w:ascii="TH SarabunPSK" w:hAnsi="TH SarabunPSK" w:cs="TH SarabunPSK" w:hint="cs"/>
          <w:sz w:val="32"/>
          <w:szCs w:val="32"/>
          <w:cs/>
        </w:rPr>
        <w:t>ให้กับสายอากาศส่ง ซึ่ง</w:t>
      </w:r>
      <w:r w:rsidR="000A7670" w:rsidRPr="001351D1">
        <w:rPr>
          <w:rFonts w:ascii="TH SarabunPSK" w:hAnsi="TH SarabunPSK" w:cs="TH SarabunPSK"/>
          <w:sz w:val="32"/>
          <w:szCs w:val="32"/>
          <w:cs/>
        </w:rPr>
        <w:t xml:space="preserve">ในการทดลองให้ตั้งไว้ที่ </w:t>
      </w:r>
      <w:proofErr w:type="gramStart"/>
      <w:r w:rsidR="000A7670" w:rsidRPr="001351D1">
        <w:rPr>
          <w:rFonts w:ascii="TH SarabunPSK" w:hAnsi="TH SarabunPSK" w:cs="TH SarabunPSK"/>
          <w:sz w:val="32"/>
          <w:szCs w:val="32"/>
        </w:rPr>
        <w:t>0</w:t>
      </w:r>
      <w:proofErr w:type="gramEnd"/>
      <w:r w:rsidR="000A7670" w:rsidRPr="001351D1">
        <w:rPr>
          <w:rFonts w:ascii="TH SarabunPSK" w:hAnsi="TH SarabunPSK" w:cs="TH SarabunPSK"/>
          <w:sz w:val="32"/>
          <w:szCs w:val="32"/>
        </w:rPr>
        <w:t xml:space="preserve"> dBm </w:t>
      </w:r>
      <w:r w:rsidR="000A7670">
        <w:rPr>
          <w:rFonts w:ascii="TH SarabunPSK" w:hAnsi="TH SarabunPSK" w:cs="TH SarabunPSK"/>
          <w:sz w:val="32"/>
          <w:szCs w:val="32"/>
        </w:rPr>
        <w:t>(</w:t>
      </w:r>
      <w:r w:rsidR="000A7670">
        <w:rPr>
          <w:rFonts w:ascii="TH SarabunPSK" w:hAnsi="TH SarabunPSK" w:cs="TH SarabunPSK" w:hint="cs"/>
          <w:sz w:val="32"/>
          <w:szCs w:val="32"/>
          <w:cs/>
        </w:rPr>
        <w:t>แต่ถ้าไม่สามารถรับ</w:t>
      </w:r>
      <w:r w:rsidR="000A7670">
        <w:rPr>
          <w:rFonts w:ascii="TH SarabunPSK" w:hAnsi="TH SarabunPSK" w:cs="TH SarabunPSK"/>
          <w:sz w:val="32"/>
          <w:szCs w:val="32"/>
        </w:rPr>
        <w:t>-</w:t>
      </w:r>
      <w:r w:rsidR="000A7670">
        <w:rPr>
          <w:rFonts w:ascii="TH SarabunPSK" w:hAnsi="TH SarabunPSK" w:cs="TH SarabunPSK" w:hint="cs"/>
          <w:sz w:val="32"/>
          <w:szCs w:val="32"/>
          <w:cs/>
        </w:rPr>
        <w:t xml:space="preserve">ส่งกำลังงานกันได้ให้เพิ่ม </w:t>
      </w:r>
      <w:r w:rsidR="000A7670">
        <w:rPr>
          <w:rFonts w:ascii="TH SarabunPSK" w:hAnsi="TH SarabunPSK" w:cs="TH SarabunPSK"/>
          <w:sz w:val="32"/>
          <w:szCs w:val="32"/>
        </w:rPr>
        <w:t>Power Level)</w:t>
      </w:r>
    </w:p>
    <w:p w14:paraId="747660AC" w14:textId="77777777" w:rsidR="008A5B23" w:rsidRPr="006619B0" w:rsidRDefault="008A5B23" w:rsidP="005D0AD9">
      <w:pPr>
        <w:rPr>
          <w:rFonts w:ascii="TH SarabunPSK" w:hAnsi="TH SarabunPSK" w:cs="TH SarabunPSK"/>
          <w:sz w:val="32"/>
          <w:szCs w:val="32"/>
        </w:rPr>
      </w:pPr>
    </w:p>
    <w:p w14:paraId="71AC9EE9" w14:textId="77777777" w:rsidR="005D0AD9" w:rsidRPr="006619B0" w:rsidRDefault="005D0AD9" w:rsidP="005D0AD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ขั้นตอนการเตรียมความพร้อมเครื่อง </w:t>
      </w:r>
      <w:r w:rsidRPr="006619B0">
        <w:rPr>
          <w:rFonts w:ascii="TH SarabunPSK" w:hAnsi="TH SarabunPSK" w:cs="TH SarabunPSK"/>
          <w:b/>
          <w:bCs/>
          <w:sz w:val="32"/>
          <w:szCs w:val="32"/>
          <w:u w:val="single"/>
        </w:rPr>
        <w:t>Spectrum Analyzer</w:t>
      </w:r>
    </w:p>
    <w:p w14:paraId="06593700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1.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เปิดเครื่อง </w:t>
      </w:r>
      <w:r w:rsidRPr="006619B0">
        <w:rPr>
          <w:rFonts w:ascii="TH SarabunPSK" w:hAnsi="TH SarabunPSK" w:cs="TH SarabunPSK"/>
          <w:sz w:val="32"/>
          <w:szCs w:val="32"/>
        </w:rPr>
        <w:t>Spectrum Analyzer</w:t>
      </w:r>
    </w:p>
    <w:p w14:paraId="279FB346" w14:textId="17F7E216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2. </w:t>
      </w:r>
      <w:r w:rsidR="000F5540" w:rsidRPr="001351D1">
        <w:rPr>
          <w:rFonts w:ascii="TH SarabunPSK" w:hAnsi="TH SarabunPSK" w:cs="TH SarabunPSK"/>
          <w:sz w:val="32"/>
          <w:szCs w:val="32"/>
          <w:cs/>
        </w:rPr>
        <w:t xml:space="preserve">ต่อสาย </w:t>
      </w:r>
      <w:r w:rsidR="000F5540" w:rsidRPr="001351D1">
        <w:rPr>
          <w:rFonts w:ascii="TH SarabunPSK" w:hAnsi="TH SarabunPSK" w:cs="TH SarabunPSK"/>
          <w:sz w:val="32"/>
          <w:szCs w:val="32"/>
        </w:rPr>
        <w:t xml:space="preserve">Coaxial </w:t>
      </w:r>
      <w:r w:rsidR="000F5540" w:rsidRPr="001351D1">
        <w:rPr>
          <w:rFonts w:ascii="TH SarabunPSK" w:hAnsi="TH SarabunPSK" w:cs="TH SarabunPSK"/>
          <w:sz w:val="32"/>
          <w:szCs w:val="32"/>
          <w:cs/>
        </w:rPr>
        <w:t>เข้ากับ</w:t>
      </w:r>
      <w:r w:rsidR="000F5540" w:rsidRPr="001351D1">
        <w:rPr>
          <w:rFonts w:ascii="TH SarabunPSK" w:hAnsi="TH SarabunPSK" w:cs="TH SarabunPSK"/>
          <w:sz w:val="32"/>
          <w:szCs w:val="32"/>
        </w:rPr>
        <w:t xml:space="preserve"> Spectrum Analyzer </w:t>
      </w:r>
      <w:r w:rsidR="000F5540" w:rsidRPr="001351D1">
        <w:rPr>
          <w:rFonts w:ascii="TH SarabunPSK" w:hAnsi="TH SarabunPSK" w:cs="TH SarabunPSK"/>
          <w:sz w:val="32"/>
          <w:szCs w:val="32"/>
          <w:cs/>
        </w:rPr>
        <w:t>และสายอากาศรับ</w:t>
      </w:r>
      <w:r w:rsidR="000F5540">
        <w:rPr>
          <w:rFonts w:ascii="TH SarabunPSK" w:hAnsi="TH SarabunPSK" w:cs="TH SarabunPSK" w:hint="cs"/>
          <w:sz w:val="32"/>
          <w:szCs w:val="32"/>
          <w:cs/>
        </w:rPr>
        <w:t>ที่ต้องการวัดทดสอบแบบรูปการแผ่กระจายพลังงาน โดยสายอากาศรับจะติดตั้งกับแกนหมุน</w:t>
      </w:r>
    </w:p>
    <w:p w14:paraId="76A515AA" w14:textId="2117F484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363D00F6" w14:textId="3231CC3A" w:rsidR="005D0AD9" w:rsidRPr="006619B0" w:rsidRDefault="000F5540" w:rsidP="000F5540">
      <w:pPr>
        <w:jc w:val="center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70F616" wp14:editId="1E74FC00">
            <wp:extent cx="1374140" cy="1591310"/>
            <wp:effectExtent l="0" t="0" r="0" b="8890"/>
            <wp:docPr id="5" name="Picture 3" descr="C:\Users\UOK\Desktop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OK\Desktop\Untitled3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0F554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7494C7" wp14:editId="4E548ECA">
            <wp:extent cx="4018706" cy="1587500"/>
            <wp:effectExtent l="0" t="0" r="1270" b="0"/>
            <wp:docPr id="1" name="Picture 5" descr="C:\Users\UO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OK\Desktop\2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12" cy="159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0A67E90" w14:textId="2ADBCCA3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</w:p>
    <w:p w14:paraId="40A9107E" w14:textId="7FF0C2F4" w:rsidR="000F5540" w:rsidRPr="001351D1" w:rsidRDefault="005D0AD9" w:rsidP="000F5540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   </w:t>
      </w:r>
      <w:r w:rsidR="000F5540" w:rsidRPr="001351D1">
        <w:rPr>
          <w:rFonts w:ascii="TH SarabunPSK" w:hAnsi="TH SarabunPSK" w:cs="TH SarabunPSK"/>
          <w:sz w:val="32"/>
          <w:szCs w:val="32"/>
        </w:rPr>
        <w:t xml:space="preserve">3. </w:t>
      </w:r>
      <w:r w:rsidR="000F5540" w:rsidRPr="001351D1">
        <w:rPr>
          <w:rFonts w:ascii="TH SarabunPSK" w:hAnsi="TH SarabunPSK" w:cs="TH SarabunPSK"/>
          <w:sz w:val="32"/>
          <w:szCs w:val="32"/>
          <w:cs/>
        </w:rPr>
        <w:t xml:space="preserve">เลือกความถี่ใช้งาน โดยกด </w:t>
      </w:r>
      <w:r w:rsidR="000F5540" w:rsidRPr="001351D1">
        <w:rPr>
          <w:rFonts w:ascii="TH SarabunPSK" w:hAnsi="TH SarabunPSK" w:cs="TH SarabunPSK"/>
          <w:sz w:val="32"/>
          <w:szCs w:val="32"/>
        </w:rPr>
        <w:t xml:space="preserve">Center Frequency </w:t>
      </w:r>
      <w:r w:rsidR="000F5540" w:rsidRPr="001351D1">
        <w:rPr>
          <w:rFonts w:ascii="TH SarabunPSK" w:hAnsi="TH SarabunPSK" w:cs="TH SarabunPSK"/>
          <w:sz w:val="32"/>
          <w:szCs w:val="32"/>
          <w:cs/>
        </w:rPr>
        <w:t>แล้วตามด้วยความถี่</w:t>
      </w:r>
      <w:r w:rsidR="000F5540">
        <w:rPr>
          <w:rFonts w:ascii="TH SarabunPSK" w:hAnsi="TH SarabunPSK" w:cs="TH SarabunPSK" w:hint="cs"/>
          <w:sz w:val="32"/>
          <w:szCs w:val="32"/>
          <w:cs/>
        </w:rPr>
        <w:t>ดำเนินงานของสายอากาศ ทั้งนี้</w:t>
      </w:r>
      <w:r w:rsidR="000F5540" w:rsidRPr="001C5E3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ความถี่ของสายอากาศส่งและสายอากาศรับต้องเป็นความถี่เดียวกัน</w:t>
      </w:r>
      <w:r w:rsidR="00DE069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0697">
        <w:rPr>
          <w:rFonts w:ascii="TH SarabunPSK" w:hAnsi="TH SarabunPSK" w:cs="TH SarabunPSK" w:hint="cs"/>
          <w:sz w:val="32"/>
          <w:szCs w:val="32"/>
          <w:cs/>
        </w:rPr>
        <w:t>และตั้งค่าการลดทอน</w:t>
      </w:r>
      <w:r w:rsidR="00DE0697">
        <w:rPr>
          <w:rFonts w:ascii="TH SarabunPSK" w:hAnsi="TH SarabunPSK" w:cs="TH SarabunPSK"/>
          <w:sz w:val="32"/>
          <w:szCs w:val="32"/>
        </w:rPr>
        <w:t xml:space="preserve"> (Attenuation) </w:t>
      </w:r>
      <w:r w:rsidR="00DE0697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DE0697">
        <w:rPr>
          <w:rFonts w:ascii="TH SarabunPSK" w:hAnsi="TH SarabunPSK" w:cs="TH SarabunPSK"/>
          <w:sz w:val="32"/>
          <w:szCs w:val="32"/>
        </w:rPr>
        <w:t>0 dB</w:t>
      </w:r>
    </w:p>
    <w:p w14:paraId="50D5F6C2" w14:textId="68D44396" w:rsidR="00F50C87" w:rsidRPr="006619B0" w:rsidRDefault="000F5540" w:rsidP="000F5540">
      <w:pPr>
        <w:rPr>
          <w:rFonts w:ascii="TH SarabunPSK" w:hAnsi="TH SarabunPSK" w:cs="TH SarabunPSK"/>
          <w:sz w:val="32"/>
          <w:szCs w:val="32"/>
        </w:rPr>
      </w:pPr>
      <w:r w:rsidRPr="001351D1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>4</w:t>
      </w:r>
      <w:r w:rsidRPr="001351D1">
        <w:rPr>
          <w:rFonts w:ascii="TH SarabunPSK" w:hAnsi="TH SarabunPSK" w:cs="TH SarabunPSK"/>
          <w:sz w:val="32"/>
          <w:szCs w:val="32"/>
        </w:rPr>
        <w:t xml:space="preserve">. 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กด </w:t>
      </w:r>
      <w:r w:rsidRPr="001351D1">
        <w:rPr>
          <w:rFonts w:ascii="TH SarabunPSK" w:hAnsi="TH SarabunPSK" w:cs="TH SarabunPSK"/>
          <w:sz w:val="32"/>
          <w:szCs w:val="32"/>
        </w:rPr>
        <w:t>Peak Search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เพื่อดูระดับกำลังงานที่รับได้โดยสายอากาศรับ</w:t>
      </w:r>
    </w:p>
    <w:p w14:paraId="2BA16F78" w14:textId="49873AC6" w:rsidR="001213D9" w:rsidRDefault="001213D9" w:rsidP="001213D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3E69957" w14:textId="77777777" w:rsidR="008A5B23" w:rsidRPr="006619B0" w:rsidRDefault="008A5B23" w:rsidP="001213D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89F7325" w14:textId="4F7983BA" w:rsidR="00391B81" w:rsidRPr="006619B0" w:rsidRDefault="00391B81" w:rsidP="00391B81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คำสั่ง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 ให้น</w:t>
      </w:r>
      <w:r w:rsidR="00632416" w:rsidRPr="006619B0">
        <w:rPr>
          <w:rFonts w:ascii="TH SarabunPSK" w:hAnsi="TH SarabunPSK" w:cs="TH SarabunPSK"/>
          <w:sz w:val="32"/>
          <w:szCs w:val="32"/>
          <w:cs/>
        </w:rPr>
        <w:t>ักศึกษาวัด</w:t>
      </w:r>
      <w:r w:rsidR="000F5540">
        <w:rPr>
          <w:rFonts w:ascii="TH SarabunPSK" w:hAnsi="TH SarabunPSK" w:cs="TH SarabunPSK" w:hint="cs"/>
          <w:sz w:val="32"/>
          <w:szCs w:val="32"/>
          <w:cs/>
        </w:rPr>
        <w:t>ลักษณะการกวาดของเวกเตอร์สนามไฟฟ้าของสายอากาศ</w:t>
      </w:r>
      <w:proofErr w:type="spellStart"/>
      <w:r w:rsidR="000F5540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0F5540">
        <w:rPr>
          <w:rFonts w:ascii="TH SarabunPSK" w:hAnsi="TH SarabunPSK" w:cs="TH SarabunPSK" w:hint="cs"/>
          <w:sz w:val="32"/>
          <w:szCs w:val="32"/>
          <w:cs/>
        </w:rPr>
        <w:t>โพลครึ่งความยาวคลื่น และสายอากาศ</w:t>
      </w:r>
      <w:proofErr w:type="spellStart"/>
      <w:r w:rsidR="000F5540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0F5540">
        <w:rPr>
          <w:rFonts w:ascii="TH SarabunPSK" w:hAnsi="TH SarabunPSK" w:cs="TH SarabunPSK" w:hint="cs"/>
          <w:sz w:val="32"/>
          <w:szCs w:val="32"/>
          <w:cs/>
        </w:rPr>
        <w:t>โครสตริปแพ</w:t>
      </w:r>
      <w:proofErr w:type="spellStart"/>
      <w:r w:rsidR="000F5540">
        <w:rPr>
          <w:rFonts w:ascii="TH SarabunPSK" w:hAnsi="TH SarabunPSK" w:cs="TH SarabunPSK" w:hint="cs"/>
          <w:sz w:val="32"/>
          <w:szCs w:val="32"/>
          <w:cs/>
        </w:rPr>
        <w:t>ทซ์</w:t>
      </w:r>
      <w:proofErr w:type="spellEnd"/>
      <w:r w:rsidR="000F5540">
        <w:rPr>
          <w:rFonts w:ascii="TH SarabunPSK" w:hAnsi="TH SarabunPSK" w:cs="TH SarabunPSK" w:hint="cs"/>
          <w:sz w:val="32"/>
          <w:szCs w:val="32"/>
          <w:cs/>
        </w:rPr>
        <w:t>โพลาไรซ์วงกลม เพื่อ</w:t>
      </w:r>
      <w:r w:rsidRPr="006619B0">
        <w:rPr>
          <w:rFonts w:ascii="TH SarabunPSK" w:hAnsi="TH SarabunPSK" w:cs="TH SarabunPSK"/>
          <w:sz w:val="32"/>
          <w:szCs w:val="32"/>
          <w:cs/>
        </w:rPr>
        <w:t>ทดสอบ</w:t>
      </w:r>
      <w:r w:rsidR="000F5540">
        <w:rPr>
          <w:rFonts w:ascii="TH SarabunPSK" w:hAnsi="TH SarabunPSK" w:cs="TH SarabunPSK" w:hint="cs"/>
          <w:sz w:val="32"/>
          <w:szCs w:val="32"/>
          <w:cs/>
        </w:rPr>
        <w:t>หา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</w:rPr>
        <w:t>Axial Ratio</w:t>
      </w:r>
    </w:p>
    <w:p w14:paraId="1288A6CF" w14:textId="20958F86" w:rsidR="00391B81" w:rsidRDefault="00391B81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24AFD741" w14:textId="77777777" w:rsidR="008A5B23" w:rsidRDefault="008A5B23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06C10F2F" w14:textId="77777777" w:rsidR="00DE6627" w:rsidRPr="000F5540" w:rsidRDefault="00DE6627" w:rsidP="00DE662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F554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ขั้นตอนการทดลอง</w:t>
      </w:r>
    </w:p>
    <w:p w14:paraId="377044CF" w14:textId="118E2AE2" w:rsidR="00570702" w:rsidRDefault="00DE6627" w:rsidP="00B43EA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1. </w:t>
      </w:r>
      <w:r w:rsidRPr="006619B0">
        <w:rPr>
          <w:rFonts w:ascii="TH SarabunPSK" w:hAnsi="TH SarabunPSK" w:cs="TH SarabunPSK"/>
          <w:sz w:val="32"/>
          <w:szCs w:val="32"/>
          <w:cs/>
        </w:rPr>
        <w:t>ทำการติดตั้งสายอากาศ</w:t>
      </w:r>
      <w:proofErr w:type="spellStart"/>
      <w:r w:rsidR="00234CAD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234CAD">
        <w:rPr>
          <w:rFonts w:ascii="TH SarabunPSK" w:hAnsi="TH SarabunPSK" w:cs="TH SarabunPSK" w:hint="cs"/>
          <w:sz w:val="32"/>
          <w:szCs w:val="32"/>
          <w:cs/>
        </w:rPr>
        <w:t>โพลครึ่งความยาวคลื่น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ดังรูปด้านล่าง </w:t>
      </w:r>
    </w:p>
    <w:p w14:paraId="44ACBAF3" w14:textId="77777777" w:rsidR="000F5540" w:rsidRPr="006619B0" w:rsidRDefault="000F5540" w:rsidP="00B43EA9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12"/>
        <w:gridCol w:w="4691"/>
      </w:tblGrid>
      <w:tr w:rsidR="00C25FB1" w:rsidRPr="006619B0" w14:paraId="058EFAB7" w14:textId="77777777" w:rsidTr="00C25FB1">
        <w:trPr>
          <w:trHeight w:val="2604"/>
        </w:trPr>
        <w:tc>
          <w:tcPr>
            <w:tcW w:w="4681" w:type="dxa"/>
            <w:vAlign w:val="center"/>
          </w:tcPr>
          <w:p w14:paraId="67ECE650" w14:textId="3C91D859" w:rsidR="00B43EA9" w:rsidRDefault="00FF066D" w:rsidP="00FF06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การจัดวางสายอากาศสำหรับบันทึกในตารางที่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1</w:t>
            </w:r>
          </w:p>
          <w:p w14:paraId="690C95A6" w14:textId="7FEA0879" w:rsidR="00FF066D" w:rsidRPr="006619B0" w:rsidRDefault="00FF066D" w:rsidP="009723E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054195E" wp14:editId="455E1E77">
                  <wp:extent cx="2761334" cy="1428750"/>
                  <wp:effectExtent l="0" t="0" r="127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322" cy="143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1" w:type="dxa"/>
            <w:vAlign w:val="center"/>
          </w:tcPr>
          <w:p w14:paraId="22D5F7C5" w14:textId="46F4A38D" w:rsidR="00FF066D" w:rsidRPr="006619B0" w:rsidRDefault="00FF066D" w:rsidP="00FF06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การจัดวางสายอากาศสำหรับบันทึกในตารางที่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2</w:t>
            </w:r>
            <w:r>
              <w:rPr>
                <w:noProof/>
              </w:rPr>
              <w:drawing>
                <wp:inline distT="0" distB="0" distL="0" distR="0" wp14:anchorId="78A47355" wp14:editId="57E98308">
                  <wp:extent cx="2877820" cy="1447738"/>
                  <wp:effectExtent l="0" t="0" r="0" b="63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431" cy="1457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87117" w14:textId="77777777" w:rsidR="008A5B23" w:rsidRDefault="008A5B23" w:rsidP="00DE6627">
      <w:pPr>
        <w:rPr>
          <w:rFonts w:ascii="TH SarabunPSK" w:hAnsi="TH SarabunPSK" w:cs="TH SarabunPSK"/>
          <w:sz w:val="32"/>
          <w:szCs w:val="32"/>
        </w:rPr>
      </w:pPr>
    </w:p>
    <w:p w14:paraId="5EEE18C7" w14:textId="77777777" w:rsidR="00DE6627" w:rsidRPr="006619B0" w:rsidRDefault="00DE6627" w:rsidP="00DE6627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หมุนสายอากาศตัวรับไปครั้งละ </w:t>
      </w:r>
      <w:r w:rsidRPr="006619B0">
        <w:rPr>
          <w:rFonts w:ascii="TH SarabunPSK" w:hAnsi="TH SarabunPSK" w:cs="TH SarabunPSK"/>
          <w:sz w:val="32"/>
          <w:szCs w:val="32"/>
        </w:rPr>
        <w:t>10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องศา โดยเริ่มจาก </w:t>
      </w:r>
      <w:r w:rsidRPr="006619B0">
        <w:rPr>
          <w:rFonts w:ascii="TH SarabunPSK" w:hAnsi="TH SarabunPSK" w:cs="TH SarabunPSK"/>
          <w:sz w:val="32"/>
          <w:szCs w:val="32"/>
        </w:rPr>
        <w:t xml:space="preserve">0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องศา ไปจนถึง </w:t>
      </w:r>
      <w:r w:rsidRPr="006619B0">
        <w:rPr>
          <w:rFonts w:ascii="TH SarabunPSK" w:hAnsi="TH SarabunPSK" w:cs="TH SarabunPSK"/>
          <w:sz w:val="32"/>
          <w:szCs w:val="32"/>
        </w:rPr>
        <w:t xml:space="preserve">360 </w:t>
      </w:r>
      <w:r w:rsidRPr="006619B0">
        <w:rPr>
          <w:rFonts w:ascii="TH SarabunPSK" w:hAnsi="TH SarabunPSK" w:cs="TH SarabunPSK"/>
          <w:sz w:val="32"/>
          <w:szCs w:val="32"/>
          <w:cs/>
        </w:rPr>
        <w:t>องศา และบันทึกค่า</w:t>
      </w:r>
    </w:p>
    <w:p w14:paraId="6F3979DC" w14:textId="512C080F" w:rsidR="00DE6627" w:rsidRPr="006619B0" w:rsidRDefault="00DE6627" w:rsidP="00DE6627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6619B0">
        <w:rPr>
          <w:rFonts w:ascii="TH SarabunPSK" w:hAnsi="TH SarabunPSK" w:cs="TH SarabunPSK"/>
          <w:sz w:val="32"/>
          <w:szCs w:val="32"/>
        </w:rPr>
        <w:t>Received Power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ที่ได้ในตารางที่ </w:t>
      </w:r>
      <w:proofErr w:type="gramStart"/>
      <w:r w:rsidR="005D0AD9" w:rsidRPr="006619B0">
        <w:rPr>
          <w:rFonts w:ascii="TH SarabunPSK" w:hAnsi="TH SarabunPSK" w:cs="TH SarabunPSK"/>
          <w:sz w:val="32"/>
          <w:szCs w:val="32"/>
        </w:rPr>
        <w:t>1</w:t>
      </w:r>
      <w:proofErr w:type="gramEnd"/>
      <w:r w:rsidR="00FF066D">
        <w:rPr>
          <w:rFonts w:ascii="TH SarabunPSK" w:hAnsi="TH SarabunPSK" w:cs="TH SarabunPSK"/>
          <w:sz w:val="32"/>
          <w:szCs w:val="32"/>
        </w:rPr>
        <w:t xml:space="preserve"> </w:t>
      </w:r>
      <w:r w:rsidR="00FF066D">
        <w:rPr>
          <w:rFonts w:ascii="TH SarabunPSK" w:hAnsi="TH SarabunPSK" w:cs="TH SarabunPSK" w:hint="cs"/>
          <w:sz w:val="32"/>
          <w:szCs w:val="32"/>
          <w:cs/>
        </w:rPr>
        <w:t xml:space="preserve">และตารางที่ </w:t>
      </w:r>
      <w:r w:rsidR="00FF066D">
        <w:rPr>
          <w:rFonts w:ascii="TH SarabunPSK" w:hAnsi="TH SarabunPSK" w:cs="TH SarabunPSK"/>
          <w:sz w:val="32"/>
          <w:szCs w:val="32"/>
        </w:rPr>
        <w:t>2</w:t>
      </w:r>
    </w:p>
    <w:p w14:paraId="0B04D886" w14:textId="34011DF4" w:rsidR="00DE6627" w:rsidRPr="006619B0" w:rsidRDefault="00DE6627" w:rsidP="00DE6627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3.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นำค่าที่วัดได้จากตารางที่ </w:t>
      </w:r>
      <w:proofErr w:type="gramStart"/>
      <w:r w:rsidR="00570702" w:rsidRPr="006619B0">
        <w:rPr>
          <w:rFonts w:ascii="TH SarabunPSK" w:hAnsi="TH SarabunPSK" w:cs="TH SarabunPSK"/>
          <w:sz w:val="32"/>
          <w:szCs w:val="32"/>
        </w:rPr>
        <w:t>1</w:t>
      </w:r>
      <w:proofErr w:type="gramEnd"/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920CB1">
        <w:rPr>
          <w:rFonts w:ascii="TH SarabunPSK" w:hAnsi="TH SarabunPSK" w:cs="TH SarabunPSK" w:hint="cs"/>
          <w:sz w:val="32"/>
          <w:szCs w:val="32"/>
          <w:cs/>
        </w:rPr>
        <w:t>มา</w:t>
      </w:r>
      <w:proofErr w:type="spellStart"/>
      <w:r w:rsidR="00920CB1" w:rsidRPr="00234CAD">
        <w:rPr>
          <w:rFonts w:ascii="TH SarabunPSK" w:hAnsi="TH SarabunPSK" w:cs="TH SarabunPSK" w:hint="cs"/>
          <w:sz w:val="32"/>
          <w:szCs w:val="32"/>
          <w:cs/>
        </w:rPr>
        <w:t>ฟล็อ</w:t>
      </w:r>
      <w:proofErr w:type="spellEnd"/>
      <w:r w:rsidR="00920CB1" w:rsidRPr="00234CAD">
        <w:rPr>
          <w:rFonts w:ascii="TH SarabunPSK" w:hAnsi="TH SarabunPSK" w:cs="TH SarabunPSK" w:hint="cs"/>
          <w:sz w:val="32"/>
          <w:szCs w:val="32"/>
          <w:cs/>
        </w:rPr>
        <w:t xml:space="preserve">ตกราฟแบบเชิงขั้ว </w:t>
      </w:r>
      <w:r w:rsidR="00920CB1" w:rsidRPr="00234CAD">
        <w:rPr>
          <w:rFonts w:ascii="TH SarabunPSK" w:hAnsi="TH SarabunPSK" w:cs="TH SarabunPSK"/>
          <w:sz w:val="32"/>
          <w:szCs w:val="32"/>
        </w:rPr>
        <w:t xml:space="preserve">(Polar plot) </w:t>
      </w:r>
      <w:r w:rsidR="00920CB1">
        <w:rPr>
          <w:rFonts w:ascii="TH SarabunPSK" w:hAnsi="TH SarabunPSK" w:cs="TH SarabunPSK" w:hint="cs"/>
          <w:sz w:val="32"/>
          <w:szCs w:val="32"/>
          <w:cs/>
        </w:rPr>
        <w:t>โดยมีขั้นตอนดังนี้</w:t>
      </w:r>
    </w:p>
    <w:p w14:paraId="75DFB2EA" w14:textId="2BEBD037" w:rsidR="00920CB1" w:rsidRPr="001351D1" w:rsidRDefault="00920CB1" w:rsidP="00920C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1351D1">
        <w:rPr>
          <w:rFonts w:ascii="TH SarabunPSK" w:hAnsi="TH SarabunPSK" w:cs="TH SarabunPSK"/>
          <w:sz w:val="32"/>
          <w:szCs w:val="32"/>
        </w:rPr>
        <w:t xml:space="preserve">3.1) 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1351D1">
        <w:rPr>
          <w:rFonts w:ascii="TH SarabunPSK" w:hAnsi="TH SarabunPSK" w:cs="TH SarabunPSK"/>
          <w:sz w:val="32"/>
          <w:szCs w:val="32"/>
        </w:rPr>
        <w:t>Received Power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 สูงสุดของ</w:t>
      </w:r>
      <w:r w:rsidR="00FF066D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proofErr w:type="gramStart"/>
      <w:r w:rsidR="00FF066D">
        <w:rPr>
          <w:rFonts w:ascii="TH SarabunPSK" w:hAnsi="TH SarabunPSK" w:cs="TH SarabunPSK"/>
          <w:sz w:val="32"/>
          <w:szCs w:val="32"/>
        </w:rPr>
        <w:t>1</w:t>
      </w:r>
      <w:proofErr w:type="gramEnd"/>
    </w:p>
    <w:p w14:paraId="4CB0AF41" w14:textId="1589EE20" w:rsidR="00234CAD" w:rsidRDefault="00920CB1" w:rsidP="005D0A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1351D1">
        <w:rPr>
          <w:rFonts w:ascii="TH SarabunPSK" w:hAnsi="TH SarabunPSK" w:cs="TH SarabunPSK"/>
          <w:sz w:val="32"/>
          <w:szCs w:val="32"/>
        </w:rPr>
        <w:t>3.</w:t>
      </w:r>
      <w:r w:rsidR="00234CAD">
        <w:rPr>
          <w:rFonts w:ascii="TH SarabunPSK" w:hAnsi="TH SarabunPSK" w:cs="TH SarabunPSK"/>
          <w:sz w:val="32"/>
          <w:szCs w:val="32"/>
        </w:rPr>
        <w:t>2</w:t>
      </w:r>
      <w:r w:rsidRPr="001351D1">
        <w:rPr>
          <w:rFonts w:ascii="TH SarabunPSK" w:hAnsi="TH SarabunPSK" w:cs="TH SarabunPSK"/>
          <w:sz w:val="32"/>
          <w:szCs w:val="32"/>
        </w:rPr>
        <w:t xml:space="preserve">) 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="00234CAD" w:rsidRPr="001351D1">
        <w:rPr>
          <w:rFonts w:ascii="TH SarabunPSK" w:hAnsi="TH SarabunPSK" w:cs="TH SarabunPSK"/>
          <w:sz w:val="32"/>
          <w:szCs w:val="32"/>
        </w:rPr>
        <w:t xml:space="preserve">Normalize </w:t>
      </w:r>
      <w:r w:rsidR="00234CAD">
        <w:rPr>
          <w:rFonts w:ascii="TH SarabunPSK" w:hAnsi="TH SarabunPSK" w:cs="TH SarabunPSK" w:hint="cs"/>
          <w:sz w:val="32"/>
          <w:szCs w:val="32"/>
          <w:cs/>
        </w:rPr>
        <w:t>ค่ากำลังงานที่วัดได้</w:t>
      </w:r>
      <w:r w:rsidR="00234C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>โดย</w:t>
      </w:r>
      <w:r w:rsidR="00234CAD">
        <w:rPr>
          <w:rFonts w:ascii="TH SarabunPSK" w:hAnsi="TH SarabunPSK" w:cs="TH SarabunPSK" w:hint="cs"/>
          <w:sz w:val="32"/>
          <w:szCs w:val="32"/>
          <w:cs/>
        </w:rPr>
        <w:t>นำค่า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กำลังที่วัดได้ในองศาต่าง ๆ ลบด้วยค่า </w:t>
      </w:r>
      <w:r w:rsidR="00234CAD" w:rsidRPr="001351D1">
        <w:rPr>
          <w:rFonts w:ascii="TH SarabunPSK" w:hAnsi="TH SarabunPSK" w:cs="TH SarabunPSK"/>
          <w:sz w:val="32"/>
          <w:szCs w:val="32"/>
        </w:rPr>
        <w:t>Max</w:t>
      </w:r>
      <w:r w:rsidR="006C6288">
        <w:rPr>
          <w:rFonts w:ascii="TH SarabunPSK" w:hAnsi="TH SarabunPSK" w:cs="TH SarabunPSK"/>
          <w:sz w:val="32"/>
          <w:szCs w:val="32"/>
        </w:rPr>
        <w:t>imum</w:t>
      </w:r>
      <w:r w:rsidR="00234CAD" w:rsidRPr="001351D1">
        <w:rPr>
          <w:rFonts w:ascii="TH SarabunPSK" w:hAnsi="TH SarabunPSK" w:cs="TH SarabunPSK"/>
          <w:sz w:val="32"/>
          <w:szCs w:val="32"/>
        </w:rPr>
        <w:t xml:space="preserve"> Received Power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34CAD">
        <w:rPr>
          <w:rFonts w:ascii="TH SarabunPSK" w:hAnsi="TH SarabunPSK" w:cs="TH SarabunPSK" w:hint="cs"/>
          <w:sz w:val="32"/>
          <w:szCs w:val="32"/>
          <w:cs/>
        </w:rPr>
        <w:t xml:space="preserve">ซึ่งจะทำให้ค่ากำลังงานสูงสุดมีค่าเท่ากับ </w:t>
      </w:r>
      <w:r w:rsidR="00234CAD">
        <w:rPr>
          <w:rFonts w:ascii="TH SarabunPSK" w:hAnsi="TH SarabunPSK" w:cs="TH SarabunPSK"/>
          <w:sz w:val="32"/>
          <w:szCs w:val="32"/>
        </w:rPr>
        <w:t>0 dB</w:t>
      </w:r>
      <w:r w:rsidR="00234CAD" w:rsidRPr="006619B0">
        <w:rPr>
          <w:rFonts w:ascii="TH SarabunPSK" w:hAnsi="TH SarabunPSK" w:cs="TH SarabunPSK"/>
          <w:sz w:val="32"/>
          <w:szCs w:val="32"/>
        </w:rPr>
        <w:t xml:space="preserve"> </w:t>
      </w:r>
    </w:p>
    <w:p w14:paraId="0411482E" w14:textId="3C02E8AE" w:rsidR="00234CAD" w:rsidRDefault="00234CAD" w:rsidP="005D0A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3.3) </w:t>
      </w:r>
      <w:r w:rsidRPr="001351D1">
        <w:rPr>
          <w:rFonts w:ascii="TH SarabunPSK" w:hAnsi="TH SarabunPSK" w:cs="TH SarabunPSK"/>
          <w:sz w:val="32"/>
          <w:szCs w:val="32"/>
          <w:cs/>
        </w:rPr>
        <w:t>ทำการ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ฟล็อ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ตกราฟ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ค่าที่ได้จากการ </w:t>
      </w:r>
      <w:r w:rsidRPr="001351D1">
        <w:rPr>
          <w:rFonts w:ascii="TH SarabunPSK" w:hAnsi="TH SarabunPSK" w:cs="TH SarabunPSK"/>
          <w:sz w:val="32"/>
          <w:szCs w:val="32"/>
        </w:rPr>
        <w:t>Normalize</w:t>
      </w:r>
    </w:p>
    <w:p w14:paraId="635E973B" w14:textId="3131663F" w:rsidR="00234CAD" w:rsidRPr="006619B0" w:rsidRDefault="005D0AD9" w:rsidP="00234CAD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4. </w:t>
      </w:r>
      <w:r w:rsidR="00234CAD" w:rsidRPr="006619B0">
        <w:rPr>
          <w:rFonts w:ascii="TH SarabunPSK" w:hAnsi="TH SarabunPSK" w:cs="TH SarabunPSK"/>
          <w:sz w:val="32"/>
          <w:szCs w:val="32"/>
          <w:cs/>
        </w:rPr>
        <w:t xml:space="preserve">นำค่าที่วัดได้จากตารางที่ </w:t>
      </w:r>
      <w:proofErr w:type="gramStart"/>
      <w:r w:rsidR="00234CAD">
        <w:rPr>
          <w:rFonts w:ascii="TH SarabunPSK" w:hAnsi="TH SarabunPSK" w:cs="TH SarabunPSK"/>
          <w:sz w:val="32"/>
          <w:szCs w:val="32"/>
        </w:rPr>
        <w:t>2</w:t>
      </w:r>
      <w:proofErr w:type="gramEnd"/>
      <w:r w:rsidR="00234CAD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234CAD">
        <w:rPr>
          <w:rFonts w:ascii="TH SarabunPSK" w:hAnsi="TH SarabunPSK" w:cs="TH SarabunPSK" w:hint="cs"/>
          <w:sz w:val="32"/>
          <w:szCs w:val="32"/>
          <w:cs/>
        </w:rPr>
        <w:t>มา</w:t>
      </w:r>
      <w:proofErr w:type="spellStart"/>
      <w:r w:rsidR="00234CAD" w:rsidRPr="00234CAD">
        <w:rPr>
          <w:rFonts w:ascii="TH SarabunPSK" w:hAnsi="TH SarabunPSK" w:cs="TH SarabunPSK" w:hint="cs"/>
          <w:sz w:val="32"/>
          <w:szCs w:val="32"/>
          <w:cs/>
        </w:rPr>
        <w:t>ฟล็อ</w:t>
      </w:r>
      <w:proofErr w:type="spellEnd"/>
      <w:r w:rsidR="00234CAD" w:rsidRPr="00234CAD">
        <w:rPr>
          <w:rFonts w:ascii="TH SarabunPSK" w:hAnsi="TH SarabunPSK" w:cs="TH SarabunPSK" w:hint="cs"/>
          <w:sz w:val="32"/>
          <w:szCs w:val="32"/>
          <w:cs/>
        </w:rPr>
        <w:t xml:space="preserve">ตกราฟแบบเชิงขั้ว </w:t>
      </w:r>
      <w:r w:rsidR="00234CAD" w:rsidRPr="00234CAD">
        <w:rPr>
          <w:rFonts w:ascii="TH SarabunPSK" w:hAnsi="TH SarabunPSK" w:cs="TH SarabunPSK"/>
          <w:sz w:val="32"/>
          <w:szCs w:val="32"/>
        </w:rPr>
        <w:t xml:space="preserve">(Polar plot) </w:t>
      </w:r>
      <w:r w:rsidR="00234CAD">
        <w:rPr>
          <w:rFonts w:ascii="TH SarabunPSK" w:hAnsi="TH SarabunPSK" w:cs="TH SarabunPSK" w:hint="cs"/>
          <w:sz w:val="32"/>
          <w:szCs w:val="32"/>
          <w:cs/>
        </w:rPr>
        <w:t>โดยมีขั้นตอนดังนี้</w:t>
      </w:r>
    </w:p>
    <w:p w14:paraId="3A4DC5E5" w14:textId="7D392B50" w:rsidR="005D0AD9" w:rsidRPr="006619B0" w:rsidRDefault="005D0AD9" w:rsidP="005D0A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6619B0">
        <w:rPr>
          <w:rFonts w:ascii="TH SarabunPSK" w:hAnsi="TH SarabunPSK" w:cs="TH SarabunPSK"/>
          <w:sz w:val="32"/>
          <w:szCs w:val="32"/>
        </w:rPr>
        <w:t xml:space="preserve">4.1) 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="00234CAD" w:rsidRPr="001351D1">
        <w:rPr>
          <w:rFonts w:ascii="TH SarabunPSK" w:hAnsi="TH SarabunPSK" w:cs="TH SarabunPSK"/>
          <w:sz w:val="32"/>
          <w:szCs w:val="32"/>
        </w:rPr>
        <w:t>Received Power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 สูงสุดของ</w:t>
      </w:r>
      <w:r w:rsidR="00234CAD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proofErr w:type="gramStart"/>
      <w:r w:rsidR="00234CAD">
        <w:rPr>
          <w:rFonts w:ascii="TH SarabunPSK" w:hAnsi="TH SarabunPSK" w:cs="TH SarabunPSK"/>
          <w:sz w:val="32"/>
          <w:szCs w:val="32"/>
        </w:rPr>
        <w:t>2</w:t>
      </w:r>
      <w:proofErr w:type="gramEnd"/>
    </w:p>
    <w:p w14:paraId="288C0B26" w14:textId="74A6CB6B" w:rsidR="005D0AD9" w:rsidRPr="006619B0" w:rsidRDefault="005D0AD9" w:rsidP="00234CAD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6619B0">
        <w:rPr>
          <w:rFonts w:ascii="TH SarabunPSK" w:hAnsi="TH SarabunPSK" w:cs="TH SarabunPSK"/>
          <w:sz w:val="32"/>
          <w:szCs w:val="32"/>
        </w:rPr>
        <w:t xml:space="preserve">4.2) 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="00234CAD" w:rsidRPr="001351D1">
        <w:rPr>
          <w:rFonts w:ascii="TH SarabunPSK" w:hAnsi="TH SarabunPSK" w:cs="TH SarabunPSK"/>
          <w:sz w:val="32"/>
          <w:szCs w:val="32"/>
        </w:rPr>
        <w:t xml:space="preserve">Normalize </w:t>
      </w:r>
      <w:r w:rsidR="00234CAD">
        <w:rPr>
          <w:rFonts w:ascii="TH SarabunPSK" w:hAnsi="TH SarabunPSK" w:cs="TH SarabunPSK" w:hint="cs"/>
          <w:sz w:val="32"/>
          <w:szCs w:val="32"/>
          <w:cs/>
        </w:rPr>
        <w:t>ค่ากำลังงานที่วัดได้</w:t>
      </w:r>
      <w:r w:rsidR="00234C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>โดย</w:t>
      </w:r>
      <w:r w:rsidR="00234CAD">
        <w:rPr>
          <w:rFonts w:ascii="TH SarabunPSK" w:hAnsi="TH SarabunPSK" w:cs="TH SarabunPSK" w:hint="cs"/>
          <w:sz w:val="32"/>
          <w:szCs w:val="32"/>
          <w:cs/>
        </w:rPr>
        <w:t>นำค่า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กำลังที่วัดได้ในองศาต่าง ๆ ลบด้วยค่า </w:t>
      </w:r>
      <w:r w:rsidR="00234CAD" w:rsidRPr="001351D1">
        <w:rPr>
          <w:rFonts w:ascii="TH SarabunPSK" w:hAnsi="TH SarabunPSK" w:cs="TH SarabunPSK"/>
          <w:sz w:val="32"/>
          <w:szCs w:val="32"/>
        </w:rPr>
        <w:t>Max</w:t>
      </w:r>
      <w:r w:rsidR="006C6288">
        <w:rPr>
          <w:rFonts w:ascii="TH SarabunPSK" w:hAnsi="TH SarabunPSK" w:cs="TH SarabunPSK"/>
          <w:sz w:val="32"/>
          <w:szCs w:val="32"/>
        </w:rPr>
        <w:t>imum</w:t>
      </w:r>
      <w:r w:rsidR="00234CAD" w:rsidRPr="001351D1">
        <w:rPr>
          <w:rFonts w:ascii="TH SarabunPSK" w:hAnsi="TH SarabunPSK" w:cs="TH SarabunPSK"/>
          <w:sz w:val="32"/>
          <w:szCs w:val="32"/>
        </w:rPr>
        <w:t xml:space="preserve"> Received Power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34CAD">
        <w:rPr>
          <w:rFonts w:ascii="TH SarabunPSK" w:hAnsi="TH SarabunPSK" w:cs="TH SarabunPSK" w:hint="cs"/>
          <w:sz w:val="32"/>
          <w:szCs w:val="32"/>
          <w:cs/>
        </w:rPr>
        <w:t xml:space="preserve">ซึ่งจะทำให้ค่ากำลังงานสูงสุดมีค่าเท่ากับ </w:t>
      </w:r>
      <w:r w:rsidR="00234CAD">
        <w:rPr>
          <w:rFonts w:ascii="TH SarabunPSK" w:hAnsi="TH SarabunPSK" w:cs="TH SarabunPSK"/>
          <w:sz w:val="32"/>
          <w:szCs w:val="32"/>
        </w:rPr>
        <w:t>0 dB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F947691" w14:textId="58424B91" w:rsidR="005D0AD9" w:rsidRDefault="005D0AD9" w:rsidP="005D0AD9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4.3) 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>ทำการ</w:t>
      </w:r>
      <w:proofErr w:type="spellStart"/>
      <w:r w:rsidR="00234CAD">
        <w:rPr>
          <w:rFonts w:ascii="TH SarabunPSK" w:hAnsi="TH SarabunPSK" w:cs="TH SarabunPSK" w:hint="cs"/>
          <w:sz w:val="32"/>
          <w:szCs w:val="32"/>
          <w:cs/>
        </w:rPr>
        <w:t>ฟล็อ</w:t>
      </w:r>
      <w:proofErr w:type="spellEnd"/>
      <w:r w:rsidR="00234CAD">
        <w:rPr>
          <w:rFonts w:ascii="TH SarabunPSK" w:hAnsi="TH SarabunPSK" w:cs="TH SarabunPSK" w:hint="cs"/>
          <w:sz w:val="32"/>
          <w:szCs w:val="32"/>
          <w:cs/>
        </w:rPr>
        <w:t>ตกราฟ</w:t>
      </w:r>
      <w:r w:rsidR="00234CAD" w:rsidRPr="001351D1">
        <w:rPr>
          <w:rFonts w:ascii="TH SarabunPSK" w:hAnsi="TH SarabunPSK" w:cs="TH SarabunPSK"/>
          <w:sz w:val="32"/>
          <w:szCs w:val="32"/>
          <w:cs/>
        </w:rPr>
        <w:t xml:space="preserve">ค่าที่ได้จากการ </w:t>
      </w:r>
      <w:r w:rsidR="00234CAD" w:rsidRPr="001351D1">
        <w:rPr>
          <w:rFonts w:ascii="TH SarabunPSK" w:hAnsi="TH SarabunPSK" w:cs="TH SarabunPSK"/>
          <w:sz w:val="32"/>
          <w:szCs w:val="32"/>
        </w:rPr>
        <w:t>Normalize</w:t>
      </w:r>
    </w:p>
    <w:p w14:paraId="0259DB29" w14:textId="77777777" w:rsidR="00234CAD" w:rsidRPr="006619B0" w:rsidRDefault="00234CAD" w:rsidP="005D0AD9">
      <w:pPr>
        <w:rPr>
          <w:rFonts w:ascii="TH SarabunPSK" w:hAnsi="TH SarabunPSK" w:cs="TH SarabunPSK"/>
          <w:sz w:val="32"/>
          <w:szCs w:val="32"/>
        </w:rPr>
      </w:pPr>
    </w:p>
    <w:p w14:paraId="1D955046" w14:textId="5DA3EB0F" w:rsidR="003B1894" w:rsidRDefault="00570702" w:rsidP="004F6E3B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5. </w:t>
      </w:r>
      <w:r w:rsidRPr="006619B0">
        <w:rPr>
          <w:rFonts w:ascii="TH SarabunPSK" w:hAnsi="TH SarabunPSK" w:cs="TH SarabunPSK"/>
          <w:sz w:val="32"/>
          <w:szCs w:val="32"/>
          <w:cs/>
        </w:rPr>
        <w:t>ทำการติดตั้งสายอากาศ</w:t>
      </w:r>
      <w:proofErr w:type="spellStart"/>
      <w:r w:rsidR="00234CAD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234CAD">
        <w:rPr>
          <w:rFonts w:ascii="TH SarabunPSK" w:hAnsi="TH SarabunPSK" w:cs="TH SarabunPSK" w:hint="cs"/>
          <w:sz w:val="32"/>
          <w:szCs w:val="32"/>
          <w:cs/>
        </w:rPr>
        <w:t>โพลครึ่งความยาวคลื่น</w:t>
      </w:r>
      <w:r w:rsidRPr="006619B0">
        <w:rPr>
          <w:rFonts w:ascii="TH SarabunPSK" w:hAnsi="TH SarabunPSK" w:cs="TH SarabunPSK"/>
          <w:sz w:val="32"/>
          <w:szCs w:val="32"/>
          <w:cs/>
        </w:rPr>
        <w:t>และสายอากาศ</w:t>
      </w:r>
      <w:proofErr w:type="spellStart"/>
      <w:r w:rsidR="00234CAD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234CAD">
        <w:rPr>
          <w:rFonts w:ascii="TH SarabunPSK" w:hAnsi="TH SarabunPSK" w:cs="TH SarabunPSK" w:hint="cs"/>
          <w:sz w:val="32"/>
          <w:szCs w:val="32"/>
          <w:cs/>
        </w:rPr>
        <w:t>โครสตริปแพ</w:t>
      </w:r>
      <w:proofErr w:type="spellStart"/>
      <w:r w:rsidR="00234CAD">
        <w:rPr>
          <w:rFonts w:ascii="TH SarabunPSK" w:hAnsi="TH SarabunPSK" w:cs="TH SarabunPSK" w:hint="cs"/>
          <w:sz w:val="32"/>
          <w:szCs w:val="32"/>
          <w:cs/>
        </w:rPr>
        <w:t>ทซ์</w:t>
      </w:r>
      <w:proofErr w:type="spellEnd"/>
      <w:r w:rsidR="00234CAD">
        <w:rPr>
          <w:rFonts w:ascii="TH SarabunPSK" w:hAnsi="TH SarabunPSK" w:cs="TH SarabunPSK" w:hint="cs"/>
          <w:sz w:val="32"/>
          <w:szCs w:val="32"/>
          <w:cs/>
        </w:rPr>
        <w:t>โพลาไรซ์วงกลม</w:t>
      </w:r>
      <w:r w:rsidRPr="006619B0">
        <w:rPr>
          <w:rFonts w:ascii="TH SarabunPSK" w:hAnsi="TH SarabunPSK" w:cs="TH SarabunPSK"/>
          <w:sz w:val="32"/>
          <w:szCs w:val="32"/>
          <w:cs/>
        </w:rPr>
        <w:t>ดังรูปด้านล่าง</w:t>
      </w:r>
    </w:p>
    <w:p w14:paraId="747D8B2B" w14:textId="77777777" w:rsidR="0010202E" w:rsidRPr="006619B0" w:rsidRDefault="0010202E" w:rsidP="004F6E3B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5"/>
        <w:gridCol w:w="4658"/>
      </w:tblGrid>
      <w:tr w:rsidR="00C45A7B" w:rsidRPr="006619B0" w14:paraId="5B206B83" w14:textId="77777777" w:rsidTr="00C45A7B">
        <w:trPr>
          <w:trHeight w:val="2562"/>
        </w:trPr>
        <w:tc>
          <w:tcPr>
            <w:tcW w:w="4714" w:type="dxa"/>
          </w:tcPr>
          <w:p w14:paraId="0FCD82E5" w14:textId="0343BDF5" w:rsidR="00C45A7B" w:rsidRDefault="00C45A7B" w:rsidP="00C45A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การจัดวางสายอากาศสำหรับบันทึกในตารางที่ </w:t>
            </w:r>
            <w:r w:rsidR="001C5E3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3</w:t>
            </w:r>
          </w:p>
          <w:p w14:paraId="04355EBB" w14:textId="0A6531AF" w:rsidR="00570702" w:rsidRPr="006619B0" w:rsidRDefault="00C45A7B" w:rsidP="00C45A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AAF4FD3" wp14:editId="0ADEAD60">
                  <wp:extent cx="2578100" cy="1404512"/>
                  <wp:effectExtent l="0" t="0" r="0" b="571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475" cy="141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5" w:type="dxa"/>
          </w:tcPr>
          <w:p w14:paraId="1DDF7B10" w14:textId="681F8080" w:rsidR="00C45A7B" w:rsidRDefault="00C45A7B" w:rsidP="00C45A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การจัดวางสายอากาศสำหรับบันทึกในตารางที่ </w:t>
            </w:r>
            <w:r w:rsidR="001C5E3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4</w:t>
            </w:r>
          </w:p>
          <w:p w14:paraId="0E7FE27C" w14:textId="0F82632A" w:rsidR="00570702" w:rsidRPr="006619B0" w:rsidRDefault="00C45A7B" w:rsidP="00C45A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8C36EBF" wp14:editId="62A65B15">
                  <wp:extent cx="2759327" cy="1498600"/>
                  <wp:effectExtent l="0" t="0" r="3175" b="635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346" cy="1505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A78F8" w14:textId="77777777" w:rsidR="0099107B" w:rsidRPr="006619B0" w:rsidRDefault="0099107B" w:rsidP="00570702">
      <w:pPr>
        <w:rPr>
          <w:rFonts w:ascii="TH SarabunPSK" w:hAnsi="TH SarabunPSK" w:cs="TH SarabunPSK"/>
          <w:sz w:val="32"/>
          <w:szCs w:val="32"/>
        </w:rPr>
      </w:pPr>
    </w:p>
    <w:p w14:paraId="72FF708C" w14:textId="77777777" w:rsidR="00CE4A83" w:rsidRPr="006619B0" w:rsidRDefault="00CE4A83" w:rsidP="00CE4A83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6.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หมุนสายอากาศตัวรับไปครั้งละ </w:t>
      </w:r>
      <w:r w:rsidRPr="006619B0">
        <w:rPr>
          <w:rFonts w:ascii="TH SarabunPSK" w:hAnsi="TH SarabunPSK" w:cs="TH SarabunPSK"/>
          <w:sz w:val="32"/>
          <w:szCs w:val="32"/>
        </w:rPr>
        <w:t>10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องศา โดยเริ่มจาก </w:t>
      </w:r>
      <w:r w:rsidRPr="006619B0">
        <w:rPr>
          <w:rFonts w:ascii="TH SarabunPSK" w:hAnsi="TH SarabunPSK" w:cs="TH SarabunPSK"/>
          <w:sz w:val="32"/>
          <w:szCs w:val="32"/>
        </w:rPr>
        <w:t xml:space="preserve">0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องศา ไปจนถึง </w:t>
      </w:r>
      <w:r w:rsidRPr="006619B0">
        <w:rPr>
          <w:rFonts w:ascii="TH SarabunPSK" w:hAnsi="TH SarabunPSK" w:cs="TH SarabunPSK"/>
          <w:sz w:val="32"/>
          <w:szCs w:val="32"/>
        </w:rPr>
        <w:t xml:space="preserve">360 </w:t>
      </w:r>
      <w:r w:rsidRPr="006619B0">
        <w:rPr>
          <w:rFonts w:ascii="TH SarabunPSK" w:hAnsi="TH SarabunPSK" w:cs="TH SarabunPSK"/>
          <w:sz w:val="32"/>
          <w:szCs w:val="32"/>
          <w:cs/>
        </w:rPr>
        <w:t>องศา และบันทึกค่า</w:t>
      </w:r>
    </w:p>
    <w:p w14:paraId="4C8D9C60" w14:textId="77777777" w:rsidR="00CE4A83" w:rsidRPr="006619B0" w:rsidRDefault="00CE4A83" w:rsidP="00CE4A83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6619B0">
        <w:rPr>
          <w:rFonts w:ascii="TH SarabunPSK" w:hAnsi="TH SarabunPSK" w:cs="TH SarabunPSK"/>
          <w:sz w:val="32"/>
          <w:szCs w:val="32"/>
        </w:rPr>
        <w:t>Received Power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ที่ได้ในตารางที่ </w:t>
      </w:r>
      <w:proofErr w:type="gramStart"/>
      <w:r w:rsidR="005D0AD9" w:rsidRPr="006619B0">
        <w:rPr>
          <w:rFonts w:ascii="TH SarabunPSK" w:hAnsi="TH SarabunPSK" w:cs="TH SarabunPSK"/>
          <w:sz w:val="32"/>
          <w:szCs w:val="32"/>
        </w:rPr>
        <w:t>3</w:t>
      </w:r>
      <w:proofErr w:type="gramEnd"/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D0AD9" w:rsidRPr="006619B0">
        <w:rPr>
          <w:rFonts w:ascii="TH SarabunPSK" w:hAnsi="TH SarabunPSK" w:cs="TH SarabunPSK"/>
          <w:sz w:val="32"/>
          <w:szCs w:val="32"/>
        </w:rPr>
        <w:t>4</w:t>
      </w:r>
    </w:p>
    <w:p w14:paraId="56010DAC" w14:textId="64EEDD91" w:rsidR="0055679F" w:rsidRPr="006619B0" w:rsidRDefault="0055679F" w:rsidP="005567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Pr="006619B0">
        <w:rPr>
          <w:rFonts w:ascii="TH SarabunPSK" w:hAnsi="TH SarabunPSK" w:cs="TH SarabunPSK"/>
          <w:sz w:val="32"/>
          <w:szCs w:val="32"/>
        </w:rPr>
        <w:t xml:space="preserve">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นำค่าที่วัดได้จากตารางที่ 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proofErr w:type="gramEnd"/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มา</w:t>
      </w:r>
      <w:proofErr w:type="spellStart"/>
      <w:r w:rsidRPr="00234CAD">
        <w:rPr>
          <w:rFonts w:ascii="TH SarabunPSK" w:hAnsi="TH SarabunPSK" w:cs="TH SarabunPSK" w:hint="cs"/>
          <w:sz w:val="32"/>
          <w:szCs w:val="32"/>
          <w:cs/>
        </w:rPr>
        <w:t>ฟล็อ</w:t>
      </w:r>
      <w:proofErr w:type="spellEnd"/>
      <w:r w:rsidRPr="00234CAD">
        <w:rPr>
          <w:rFonts w:ascii="TH SarabunPSK" w:hAnsi="TH SarabunPSK" w:cs="TH SarabunPSK" w:hint="cs"/>
          <w:sz w:val="32"/>
          <w:szCs w:val="32"/>
          <w:cs/>
        </w:rPr>
        <w:t xml:space="preserve">ตกราฟแบบเชิงขั้ว </w:t>
      </w:r>
      <w:r w:rsidRPr="00234CAD">
        <w:rPr>
          <w:rFonts w:ascii="TH SarabunPSK" w:hAnsi="TH SarabunPSK" w:cs="TH SarabunPSK"/>
          <w:sz w:val="32"/>
          <w:szCs w:val="32"/>
        </w:rPr>
        <w:t xml:space="preserve">(Polar plot) </w:t>
      </w:r>
      <w:r>
        <w:rPr>
          <w:rFonts w:ascii="TH SarabunPSK" w:hAnsi="TH SarabunPSK" w:cs="TH SarabunPSK" w:hint="cs"/>
          <w:sz w:val="32"/>
          <w:szCs w:val="32"/>
          <w:cs/>
        </w:rPr>
        <w:t>โดยมีขั้นตอนดังนี้</w:t>
      </w:r>
    </w:p>
    <w:p w14:paraId="01765728" w14:textId="5315217B" w:rsidR="0055679F" w:rsidRPr="001351D1" w:rsidRDefault="0055679F" w:rsidP="005567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7</w:t>
      </w:r>
      <w:r w:rsidRPr="001351D1">
        <w:rPr>
          <w:rFonts w:ascii="TH SarabunPSK" w:hAnsi="TH SarabunPSK" w:cs="TH SarabunPSK"/>
          <w:sz w:val="32"/>
          <w:szCs w:val="32"/>
        </w:rPr>
        <w:t xml:space="preserve">.1) 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1351D1">
        <w:rPr>
          <w:rFonts w:ascii="TH SarabunPSK" w:hAnsi="TH SarabunPSK" w:cs="TH SarabunPSK"/>
          <w:sz w:val="32"/>
          <w:szCs w:val="32"/>
        </w:rPr>
        <w:t>Received Power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 สูงสุดของ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proofErr w:type="gramEnd"/>
    </w:p>
    <w:p w14:paraId="33FA3A93" w14:textId="495D5D97" w:rsidR="0055679F" w:rsidRDefault="0055679F" w:rsidP="005567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7</w:t>
      </w:r>
      <w:r w:rsidRPr="001351D1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1351D1">
        <w:rPr>
          <w:rFonts w:ascii="TH SarabunPSK" w:hAnsi="TH SarabunPSK" w:cs="TH SarabunPSK"/>
          <w:sz w:val="32"/>
          <w:szCs w:val="32"/>
        </w:rPr>
        <w:t xml:space="preserve">) 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1351D1">
        <w:rPr>
          <w:rFonts w:ascii="TH SarabunPSK" w:hAnsi="TH SarabunPSK" w:cs="TH SarabunPSK"/>
          <w:sz w:val="32"/>
          <w:szCs w:val="32"/>
        </w:rPr>
        <w:t xml:space="preserve">Normalize </w:t>
      </w:r>
      <w:r>
        <w:rPr>
          <w:rFonts w:ascii="TH SarabunPSK" w:hAnsi="TH SarabunPSK" w:cs="TH SarabunPSK" w:hint="cs"/>
          <w:sz w:val="32"/>
          <w:szCs w:val="32"/>
          <w:cs/>
        </w:rPr>
        <w:t>ค่ากำลังงานที่วัดได้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51D1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นำค่า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กำลังที่วัดได้ในองศาต่าง ๆ ลบด้วยค่า </w:t>
      </w:r>
      <w:r w:rsidRPr="001351D1">
        <w:rPr>
          <w:rFonts w:ascii="TH SarabunPSK" w:hAnsi="TH SarabunPSK" w:cs="TH SarabunPSK"/>
          <w:sz w:val="32"/>
          <w:szCs w:val="32"/>
        </w:rPr>
        <w:t>Max</w:t>
      </w:r>
      <w:r w:rsidR="006C6288">
        <w:rPr>
          <w:rFonts w:ascii="TH SarabunPSK" w:hAnsi="TH SarabunPSK" w:cs="TH SarabunPSK"/>
          <w:sz w:val="32"/>
          <w:szCs w:val="32"/>
        </w:rPr>
        <w:t>imum</w:t>
      </w:r>
      <w:r w:rsidRPr="001351D1">
        <w:rPr>
          <w:rFonts w:ascii="TH SarabunPSK" w:hAnsi="TH SarabunPSK" w:cs="TH SarabunPSK"/>
          <w:sz w:val="32"/>
          <w:szCs w:val="32"/>
        </w:rPr>
        <w:t xml:space="preserve"> Received Power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ซึ่งจะทำให้ค่ากำลังงานสูงสุดมีค่าเท่ากับ </w:t>
      </w:r>
      <w:r>
        <w:rPr>
          <w:rFonts w:ascii="TH SarabunPSK" w:hAnsi="TH SarabunPSK" w:cs="TH SarabunPSK"/>
          <w:sz w:val="32"/>
          <w:szCs w:val="32"/>
        </w:rPr>
        <w:t>0 dB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</w:p>
    <w:p w14:paraId="21A5F737" w14:textId="0F50DFF8" w:rsidR="0055679F" w:rsidRDefault="0055679F" w:rsidP="005567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7.3) </w:t>
      </w:r>
      <w:r w:rsidRPr="001351D1">
        <w:rPr>
          <w:rFonts w:ascii="TH SarabunPSK" w:hAnsi="TH SarabunPSK" w:cs="TH SarabunPSK"/>
          <w:sz w:val="32"/>
          <w:szCs w:val="32"/>
          <w:cs/>
        </w:rPr>
        <w:t>ทำการ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ฟล็อ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ตกราฟ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ค่าที่ได้จากการ </w:t>
      </w:r>
      <w:r w:rsidRPr="001351D1">
        <w:rPr>
          <w:rFonts w:ascii="TH SarabunPSK" w:hAnsi="TH SarabunPSK" w:cs="TH SarabunPSK"/>
          <w:sz w:val="32"/>
          <w:szCs w:val="32"/>
        </w:rPr>
        <w:t>Normalize</w:t>
      </w:r>
    </w:p>
    <w:p w14:paraId="2CACDD93" w14:textId="08E1AEB6" w:rsidR="0010202E" w:rsidRDefault="0010202E" w:rsidP="0055679F">
      <w:pPr>
        <w:rPr>
          <w:rFonts w:ascii="TH SarabunPSK" w:hAnsi="TH SarabunPSK" w:cs="TH SarabunPSK"/>
          <w:sz w:val="32"/>
          <w:szCs w:val="32"/>
        </w:rPr>
      </w:pPr>
    </w:p>
    <w:p w14:paraId="54F82447" w14:textId="77777777" w:rsidR="008A5B23" w:rsidRDefault="008A5B23" w:rsidP="0055679F">
      <w:pPr>
        <w:rPr>
          <w:rFonts w:ascii="TH SarabunPSK" w:hAnsi="TH SarabunPSK" w:cs="TH SarabunPSK"/>
          <w:sz w:val="32"/>
          <w:szCs w:val="32"/>
        </w:rPr>
      </w:pPr>
    </w:p>
    <w:p w14:paraId="7709C7D7" w14:textId="11AB6E9E" w:rsidR="0055679F" w:rsidRPr="006619B0" w:rsidRDefault="0055679F" w:rsidP="005567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8</w:t>
      </w:r>
      <w:r w:rsidRPr="006619B0">
        <w:rPr>
          <w:rFonts w:ascii="TH SarabunPSK" w:hAnsi="TH SarabunPSK" w:cs="TH SarabunPSK"/>
          <w:sz w:val="32"/>
          <w:szCs w:val="32"/>
        </w:rPr>
        <w:t xml:space="preserve">.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นำค่าที่วัดได้จากตารางที่ 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proofErr w:type="gramEnd"/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มา</w:t>
      </w:r>
      <w:proofErr w:type="spellStart"/>
      <w:r w:rsidRPr="00234CAD">
        <w:rPr>
          <w:rFonts w:ascii="TH SarabunPSK" w:hAnsi="TH SarabunPSK" w:cs="TH SarabunPSK" w:hint="cs"/>
          <w:sz w:val="32"/>
          <w:szCs w:val="32"/>
          <w:cs/>
        </w:rPr>
        <w:t>ฟล็อ</w:t>
      </w:r>
      <w:proofErr w:type="spellEnd"/>
      <w:r w:rsidRPr="00234CAD">
        <w:rPr>
          <w:rFonts w:ascii="TH SarabunPSK" w:hAnsi="TH SarabunPSK" w:cs="TH SarabunPSK" w:hint="cs"/>
          <w:sz w:val="32"/>
          <w:szCs w:val="32"/>
          <w:cs/>
        </w:rPr>
        <w:t xml:space="preserve">ตกราฟแบบเชิงขั้ว </w:t>
      </w:r>
      <w:r w:rsidRPr="00234CAD">
        <w:rPr>
          <w:rFonts w:ascii="TH SarabunPSK" w:hAnsi="TH SarabunPSK" w:cs="TH SarabunPSK"/>
          <w:sz w:val="32"/>
          <w:szCs w:val="32"/>
        </w:rPr>
        <w:t xml:space="preserve">(Polar plot) </w:t>
      </w:r>
      <w:r>
        <w:rPr>
          <w:rFonts w:ascii="TH SarabunPSK" w:hAnsi="TH SarabunPSK" w:cs="TH SarabunPSK" w:hint="cs"/>
          <w:sz w:val="32"/>
          <w:szCs w:val="32"/>
          <w:cs/>
        </w:rPr>
        <w:t>โดยมีขั้นตอนดังนี้</w:t>
      </w:r>
    </w:p>
    <w:p w14:paraId="4D4476E8" w14:textId="6054D6F5" w:rsidR="0055679F" w:rsidRPr="006619B0" w:rsidRDefault="0055679F" w:rsidP="0055679F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8</w:t>
      </w:r>
      <w:r w:rsidRPr="006619B0">
        <w:rPr>
          <w:rFonts w:ascii="TH SarabunPSK" w:hAnsi="TH SarabunPSK" w:cs="TH SarabunPSK"/>
          <w:sz w:val="32"/>
          <w:szCs w:val="32"/>
        </w:rPr>
        <w:t xml:space="preserve">.1) 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1351D1">
        <w:rPr>
          <w:rFonts w:ascii="TH SarabunPSK" w:hAnsi="TH SarabunPSK" w:cs="TH SarabunPSK"/>
          <w:sz w:val="32"/>
          <w:szCs w:val="32"/>
        </w:rPr>
        <w:t>Received Power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 สูงสุดของ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proofErr w:type="gramEnd"/>
    </w:p>
    <w:p w14:paraId="569284D0" w14:textId="0B95E7C9" w:rsidR="0055679F" w:rsidRPr="006619B0" w:rsidRDefault="0055679F" w:rsidP="0055679F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8</w:t>
      </w:r>
      <w:r w:rsidRPr="006619B0">
        <w:rPr>
          <w:rFonts w:ascii="TH SarabunPSK" w:hAnsi="TH SarabunPSK" w:cs="TH SarabunPSK"/>
          <w:sz w:val="32"/>
          <w:szCs w:val="32"/>
        </w:rPr>
        <w:t xml:space="preserve">.2) 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1351D1">
        <w:rPr>
          <w:rFonts w:ascii="TH SarabunPSK" w:hAnsi="TH SarabunPSK" w:cs="TH SarabunPSK"/>
          <w:sz w:val="32"/>
          <w:szCs w:val="32"/>
        </w:rPr>
        <w:t xml:space="preserve">Normalize </w:t>
      </w:r>
      <w:r>
        <w:rPr>
          <w:rFonts w:ascii="TH SarabunPSK" w:hAnsi="TH SarabunPSK" w:cs="TH SarabunPSK" w:hint="cs"/>
          <w:sz w:val="32"/>
          <w:szCs w:val="32"/>
          <w:cs/>
        </w:rPr>
        <w:t>ค่ากำลังงานที่วัดได้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51D1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นำค่า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กำลังที่วัดได้ในองศาต่าง ๆ ลบด้วยค่า </w:t>
      </w:r>
      <w:r w:rsidRPr="001351D1">
        <w:rPr>
          <w:rFonts w:ascii="TH SarabunPSK" w:hAnsi="TH SarabunPSK" w:cs="TH SarabunPSK"/>
          <w:sz w:val="32"/>
          <w:szCs w:val="32"/>
        </w:rPr>
        <w:t>Max</w:t>
      </w:r>
      <w:r w:rsidR="006C6288">
        <w:rPr>
          <w:rFonts w:ascii="TH SarabunPSK" w:hAnsi="TH SarabunPSK" w:cs="TH SarabunPSK"/>
          <w:sz w:val="32"/>
          <w:szCs w:val="32"/>
        </w:rPr>
        <w:t>imum</w:t>
      </w:r>
      <w:r w:rsidRPr="001351D1">
        <w:rPr>
          <w:rFonts w:ascii="TH SarabunPSK" w:hAnsi="TH SarabunPSK" w:cs="TH SarabunPSK"/>
          <w:sz w:val="32"/>
          <w:szCs w:val="32"/>
        </w:rPr>
        <w:t xml:space="preserve"> Received Power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ซึ่งจะทำให้ค่ากำลังงานสูงสุดมีค่าเท่ากับ </w:t>
      </w:r>
      <w:r>
        <w:rPr>
          <w:rFonts w:ascii="TH SarabunPSK" w:hAnsi="TH SarabunPSK" w:cs="TH SarabunPSK"/>
          <w:sz w:val="32"/>
          <w:szCs w:val="32"/>
        </w:rPr>
        <w:t>0 dB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AEA93E3" w14:textId="31C76639" w:rsidR="005D0AD9" w:rsidRDefault="0055679F" w:rsidP="0055679F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8</w:t>
      </w:r>
      <w:r w:rsidRPr="006619B0">
        <w:rPr>
          <w:rFonts w:ascii="TH SarabunPSK" w:hAnsi="TH SarabunPSK" w:cs="TH SarabunPSK"/>
          <w:sz w:val="32"/>
          <w:szCs w:val="32"/>
        </w:rPr>
        <w:t xml:space="preserve">.3) </w:t>
      </w:r>
      <w:r w:rsidRPr="001351D1">
        <w:rPr>
          <w:rFonts w:ascii="TH SarabunPSK" w:hAnsi="TH SarabunPSK" w:cs="TH SarabunPSK"/>
          <w:sz w:val="32"/>
          <w:szCs w:val="32"/>
          <w:cs/>
        </w:rPr>
        <w:t>ทำการ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ฟล็อ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ตกราฟ</w:t>
      </w:r>
      <w:r w:rsidRPr="001351D1">
        <w:rPr>
          <w:rFonts w:ascii="TH SarabunPSK" w:hAnsi="TH SarabunPSK" w:cs="TH SarabunPSK"/>
          <w:sz w:val="32"/>
          <w:szCs w:val="32"/>
          <w:cs/>
        </w:rPr>
        <w:t xml:space="preserve">ค่าที่ได้จากการ </w:t>
      </w:r>
      <w:r w:rsidRPr="001351D1">
        <w:rPr>
          <w:rFonts w:ascii="TH SarabunPSK" w:hAnsi="TH SarabunPSK" w:cs="TH SarabunPSK"/>
          <w:sz w:val="32"/>
          <w:szCs w:val="32"/>
        </w:rPr>
        <w:t>Normalize</w:t>
      </w:r>
    </w:p>
    <w:p w14:paraId="49A95DCA" w14:textId="017FFA5C" w:rsidR="0055679F" w:rsidRDefault="0055679F" w:rsidP="0055679F">
      <w:pPr>
        <w:rPr>
          <w:rFonts w:ascii="TH SarabunPSK" w:hAnsi="TH SarabunPSK" w:cs="TH SarabunPSK"/>
          <w:sz w:val="32"/>
          <w:szCs w:val="32"/>
        </w:rPr>
      </w:pPr>
    </w:p>
    <w:p w14:paraId="3B7789B9" w14:textId="77777777" w:rsidR="0010202E" w:rsidRPr="00A639B2" w:rsidRDefault="0010202E" w:rsidP="0010202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639B2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บันทึกผลการทดลอง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84"/>
        <w:gridCol w:w="4619"/>
      </w:tblGrid>
      <w:tr w:rsidR="0010202E" w14:paraId="06535016" w14:textId="77777777" w:rsidTr="007C11BD">
        <w:tc>
          <w:tcPr>
            <w:tcW w:w="4644" w:type="dxa"/>
          </w:tcPr>
          <w:p w14:paraId="73EB61C9" w14:textId="77777777" w:rsidR="0010202E" w:rsidRDefault="0010202E" w:rsidP="00207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Signal Generator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ที่ใช้ในการทดสอบ</w:t>
            </w:r>
          </w:p>
        </w:tc>
        <w:tc>
          <w:tcPr>
            <w:tcW w:w="4678" w:type="dxa"/>
          </w:tcPr>
          <w:p w14:paraId="28134538" w14:textId="379D8F2B" w:rsidR="0010202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Vector Signal Generator : TRANSCOM G6</w:t>
            </w:r>
          </w:p>
        </w:tc>
      </w:tr>
      <w:tr w:rsidR="0010202E" w14:paraId="2AFB41F4" w14:textId="77777777" w:rsidTr="007C11BD">
        <w:tc>
          <w:tcPr>
            <w:tcW w:w="4644" w:type="dxa"/>
          </w:tcPr>
          <w:p w14:paraId="45340E32" w14:textId="77777777" w:rsidR="0010202E" w:rsidRDefault="0010202E" w:rsidP="00207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Spectrum Analyzer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ที่ใช้ในการทดสอบ</w:t>
            </w:r>
          </w:p>
        </w:tc>
        <w:tc>
          <w:tcPr>
            <w:tcW w:w="4678" w:type="dxa"/>
          </w:tcPr>
          <w:p w14:paraId="79116276" w14:textId="6B0054C4" w:rsidR="0010202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proofErr w:type="spellStart"/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SpecMini</w:t>
            </w:r>
            <w:proofErr w:type="spellEnd"/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T8260 Handheld Spectrum Analyzer</w:t>
            </w:r>
          </w:p>
        </w:tc>
      </w:tr>
      <w:tr w:rsidR="0010202E" w14:paraId="305972DD" w14:textId="77777777" w:rsidTr="007C11BD">
        <w:tc>
          <w:tcPr>
            <w:tcW w:w="4644" w:type="dxa"/>
          </w:tcPr>
          <w:p w14:paraId="4BCFA8E6" w14:textId="5778579E" w:rsidR="0010202E" w:rsidRDefault="0010202E" w:rsidP="00207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ย่านความถี่ดำเนินงานของสายอากาศ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โพลตัวที่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678" w:type="dxa"/>
          </w:tcPr>
          <w:p w14:paraId="788F666E" w14:textId="1103FAD1" w:rsidR="0010202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1.9 GHz</w:t>
            </w:r>
          </w:p>
        </w:tc>
      </w:tr>
      <w:tr w:rsidR="0010202E" w14:paraId="2B627C55" w14:textId="77777777" w:rsidTr="007C11BD">
        <w:tc>
          <w:tcPr>
            <w:tcW w:w="4644" w:type="dxa"/>
          </w:tcPr>
          <w:p w14:paraId="37714857" w14:textId="40B34E00" w:rsidR="0010202E" w:rsidRDefault="0010202E" w:rsidP="001020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ย่านความถี่ดำเนินงานของสายอากาศ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โพลตัวที่ </w:t>
            </w:r>
            <w:r w:rsidR="00C32BF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678" w:type="dxa"/>
          </w:tcPr>
          <w:p w14:paraId="0FF0FE8F" w14:textId="2C92F936" w:rsidR="0010202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1.9 GHz</w:t>
            </w:r>
          </w:p>
        </w:tc>
      </w:tr>
      <w:tr w:rsidR="0010202E" w14:paraId="6CE1221D" w14:textId="77777777" w:rsidTr="007C11BD">
        <w:tc>
          <w:tcPr>
            <w:tcW w:w="4644" w:type="dxa"/>
          </w:tcPr>
          <w:p w14:paraId="4A62C323" w14:textId="37A236CF" w:rsidR="0010202E" w:rsidRDefault="0010202E" w:rsidP="001020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ย่านความถี่ดำเนินงานของสายอากาศ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โครสตริปแพ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ทซ์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โพลาไรซ์วงกลม</w:t>
            </w:r>
          </w:p>
        </w:tc>
        <w:tc>
          <w:tcPr>
            <w:tcW w:w="4678" w:type="dxa"/>
          </w:tcPr>
          <w:p w14:paraId="49E4E2E4" w14:textId="7C770872" w:rsidR="0010202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1.9 GHz</w:t>
            </w:r>
          </w:p>
        </w:tc>
      </w:tr>
      <w:tr w:rsidR="00E343AE" w14:paraId="582A7919" w14:textId="77777777" w:rsidTr="007C11BD">
        <w:tc>
          <w:tcPr>
            <w:tcW w:w="4644" w:type="dxa"/>
          </w:tcPr>
          <w:p w14:paraId="17F1FBBF" w14:textId="7BFC6EFC" w:rsidR="00E343AE" w:rsidRPr="00E343AE" w:rsidRDefault="00E343AE" w:rsidP="001020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กำลังงานที่ใช้ในการส่ง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(Power level)</w:t>
            </w:r>
          </w:p>
        </w:tc>
        <w:tc>
          <w:tcPr>
            <w:tcW w:w="4678" w:type="dxa"/>
          </w:tcPr>
          <w:p w14:paraId="39539FE9" w14:textId="602D5F6F" w:rsidR="00E343A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proofErr w:type="gramStart"/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15</w:t>
            </w:r>
            <w:proofErr w:type="gramEnd"/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dBm</w:t>
            </w:r>
          </w:p>
        </w:tc>
      </w:tr>
      <w:tr w:rsidR="0010202E" w14:paraId="02E8D14E" w14:textId="77777777" w:rsidTr="007C11BD">
        <w:tc>
          <w:tcPr>
            <w:tcW w:w="4644" w:type="dxa"/>
          </w:tcPr>
          <w:p w14:paraId="7C488E2F" w14:textId="19B05962" w:rsidR="0010202E" w:rsidRDefault="0010202E" w:rsidP="001020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ความถี่ที่ใช้ในการวัดทดสอบ</w:t>
            </w:r>
          </w:p>
        </w:tc>
        <w:tc>
          <w:tcPr>
            <w:tcW w:w="4678" w:type="dxa"/>
          </w:tcPr>
          <w:p w14:paraId="0683A1F4" w14:textId="2B159373" w:rsidR="0010202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1.9 GHz</w:t>
            </w:r>
          </w:p>
        </w:tc>
      </w:tr>
      <w:tr w:rsidR="00A33DC5" w14:paraId="4C465ED5" w14:textId="77777777" w:rsidTr="007C11BD">
        <w:tc>
          <w:tcPr>
            <w:tcW w:w="4644" w:type="dxa"/>
          </w:tcPr>
          <w:p w14:paraId="600333B9" w14:textId="2677B65E" w:rsidR="00A33DC5" w:rsidRDefault="00A33DC5" w:rsidP="001020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ระยะห่างระหว่างสายอากาศส่งและสายอากาศรับ</w:t>
            </w:r>
          </w:p>
        </w:tc>
        <w:tc>
          <w:tcPr>
            <w:tcW w:w="4678" w:type="dxa"/>
          </w:tcPr>
          <w:p w14:paraId="75E42402" w14:textId="044698DF" w:rsidR="00A33DC5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20 cm</w:t>
            </w:r>
          </w:p>
        </w:tc>
      </w:tr>
      <w:tr w:rsidR="0010202E" w14:paraId="17B633FD" w14:textId="77777777" w:rsidTr="007C11BD">
        <w:tc>
          <w:tcPr>
            <w:tcW w:w="4644" w:type="dxa"/>
          </w:tcPr>
          <w:p w14:paraId="38B251A3" w14:textId="6BEB49B1" w:rsidR="0010202E" w:rsidRDefault="0010202E" w:rsidP="0010202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ค่าการสูญเสียในสายนำสัญญาณเส้นที่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678" w:type="dxa"/>
          </w:tcPr>
          <w:p w14:paraId="2BF2ABD1" w14:textId="14F882BE" w:rsidR="0010202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-5.8 dB</w:t>
            </w:r>
          </w:p>
        </w:tc>
      </w:tr>
      <w:tr w:rsidR="0010202E" w14:paraId="41EB7328" w14:textId="77777777" w:rsidTr="007C11BD">
        <w:tc>
          <w:tcPr>
            <w:tcW w:w="4644" w:type="dxa"/>
          </w:tcPr>
          <w:p w14:paraId="7E1727A5" w14:textId="04CD9398" w:rsidR="0010202E" w:rsidRDefault="0010202E" w:rsidP="001020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ค่าการสูญเสียในสายนำสัญญาณเส้นที่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678" w:type="dxa"/>
          </w:tcPr>
          <w:p w14:paraId="5958E238" w14:textId="2E477DDE" w:rsidR="0010202E" w:rsidRPr="00F208B1" w:rsidRDefault="00F208B1" w:rsidP="00F208B1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F208B1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-2.63 dB</w:t>
            </w:r>
          </w:p>
        </w:tc>
      </w:tr>
    </w:tbl>
    <w:p w14:paraId="25B44515" w14:textId="77777777" w:rsidR="0055679F" w:rsidRPr="006619B0" w:rsidRDefault="0055679F" w:rsidP="0055679F">
      <w:pPr>
        <w:rPr>
          <w:rFonts w:ascii="TH SarabunPSK" w:hAnsi="TH SarabunPSK" w:cs="TH SarabunPSK"/>
          <w:sz w:val="32"/>
          <w:szCs w:val="32"/>
        </w:rPr>
      </w:pPr>
    </w:p>
    <w:p w14:paraId="14385A4A" w14:textId="77777777" w:rsidR="005D0AD9" w:rsidRPr="006619B0" w:rsidRDefault="005D0AD9" w:rsidP="005D0AD9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50EC7C82" w14:textId="77777777" w:rsidR="003B1894" w:rsidRPr="006619B0" w:rsidRDefault="003B1894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1B7166D6" w14:textId="77777777" w:rsidR="003B1894" w:rsidRPr="006619B0" w:rsidRDefault="003B1894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882F0E3" w14:textId="77777777" w:rsidR="003B1894" w:rsidRPr="006619B0" w:rsidRDefault="003B1894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026029CE" w14:textId="77777777" w:rsidR="003B1894" w:rsidRPr="006619B0" w:rsidRDefault="003B1894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3E30888C" w14:textId="77777777" w:rsidR="00CE4A83" w:rsidRPr="006619B0" w:rsidRDefault="00CE4A83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6F32BFD" w14:textId="77777777" w:rsidR="00CE4A83" w:rsidRPr="006619B0" w:rsidRDefault="00CE4A83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19EB848B" w14:textId="77777777" w:rsidR="00CE4A83" w:rsidRPr="006619B0" w:rsidRDefault="00CE4A83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7B489718" w14:textId="77777777" w:rsidR="00CE4A83" w:rsidRPr="006619B0" w:rsidRDefault="00CE4A83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2AD96251" w14:textId="77777777" w:rsidR="00CE4A83" w:rsidRPr="006619B0" w:rsidRDefault="00CE4A83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709D74CC" w14:textId="77777777" w:rsidR="00CE4A83" w:rsidRPr="006619B0" w:rsidRDefault="00CE4A83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639698DD" w14:textId="77777777" w:rsidR="00CE4A83" w:rsidRPr="006619B0" w:rsidRDefault="00CE4A83" w:rsidP="004F6E3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70415B9D" w14:textId="7AB21146" w:rsidR="008911A6" w:rsidRDefault="00CE4A83" w:rsidP="008911A6">
      <w:pPr>
        <w:jc w:val="center"/>
        <w:rPr>
          <w:rFonts w:ascii="TH SarabunPSK" w:hAnsi="TH SarabunPSK" w:cs="TH SarabunPSK"/>
          <w:sz w:val="32"/>
          <w:szCs w:val="32"/>
        </w:rPr>
      </w:pPr>
      <w:r w:rsidRPr="008911A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8911A6">
        <w:rPr>
          <w:rFonts w:ascii="TH SarabunPSK" w:hAnsi="TH SarabunPSK" w:cs="TH SarabunPSK"/>
          <w:b/>
          <w:bCs/>
          <w:sz w:val="32"/>
          <w:szCs w:val="32"/>
        </w:rPr>
        <w:t>1</w:t>
      </w:r>
      <w:r w:rsidR="00BD1FAC">
        <w:rPr>
          <w:rFonts w:ascii="TH SarabunPSK" w:hAnsi="TH SarabunPSK" w:cs="TH SarabunPSK"/>
          <w:sz w:val="32"/>
          <w:szCs w:val="32"/>
        </w:rPr>
        <w:t xml:space="preserve"> </w:t>
      </w:r>
      <w:r w:rsidR="00207781">
        <w:rPr>
          <w:rFonts w:ascii="TH SarabunPSK" w:hAnsi="TH SarabunPSK" w:cs="TH SarabunPSK" w:hint="cs"/>
          <w:sz w:val="32"/>
          <w:szCs w:val="32"/>
          <w:cs/>
        </w:rPr>
        <w:t>กำลังงานที่ถูกรับได้</w:t>
      </w:r>
      <w:r w:rsidR="008911A6">
        <w:rPr>
          <w:rFonts w:ascii="TH SarabunPSK" w:hAnsi="TH SarabunPSK" w:cs="TH SarabunPSK" w:hint="cs"/>
          <w:sz w:val="32"/>
          <w:szCs w:val="32"/>
          <w:cs/>
        </w:rPr>
        <w:t>โดยสายอากาศรับ</w:t>
      </w:r>
      <w:proofErr w:type="spellStart"/>
      <w:r w:rsidR="008911A6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8911A6">
        <w:rPr>
          <w:rFonts w:ascii="TH SarabunPSK" w:hAnsi="TH SarabunPSK" w:cs="TH SarabunPSK" w:hint="cs"/>
          <w:sz w:val="32"/>
          <w:szCs w:val="32"/>
          <w:cs/>
        </w:rPr>
        <w:t>โพล</w:t>
      </w:r>
      <w:r w:rsidR="008E1269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911A6">
        <w:rPr>
          <w:rFonts w:ascii="TH SarabunPSK" w:hAnsi="TH SarabunPSK" w:cs="TH SarabunPSK" w:hint="cs"/>
          <w:sz w:val="32"/>
          <w:szCs w:val="32"/>
          <w:cs/>
        </w:rPr>
        <w:t>สายอากาศส่ง</w:t>
      </w:r>
      <w:proofErr w:type="spellStart"/>
      <w:r w:rsidR="008911A6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8911A6">
        <w:rPr>
          <w:rFonts w:ascii="TH SarabunPSK" w:hAnsi="TH SarabunPSK" w:cs="TH SarabunPSK" w:hint="cs"/>
          <w:sz w:val="32"/>
          <w:szCs w:val="32"/>
          <w:cs/>
        </w:rPr>
        <w:t xml:space="preserve">โพลวางในระนาบแนวนอน </w:t>
      </w:r>
    </w:p>
    <w:p w14:paraId="50B49E5E" w14:textId="0D682ADF" w:rsidR="00CE4A83" w:rsidRPr="006619B0" w:rsidRDefault="008911A6" w:rsidP="008911A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(Tx = Half-wave dipole (horizontal) and Rx = Half-wave dipole (rotate))</w:t>
      </w:r>
    </w:p>
    <w:tbl>
      <w:tblPr>
        <w:tblStyle w:val="aa"/>
        <w:tblpPr w:leftFromText="180" w:rightFromText="180" w:vertAnchor="text" w:horzAnchor="margin" w:tblpXSpec="center" w:tblpY="58"/>
        <w:tblW w:w="7621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276"/>
        <w:gridCol w:w="1134"/>
        <w:gridCol w:w="1417"/>
        <w:gridCol w:w="1276"/>
      </w:tblGrid>
      <w:tr w:rsidR="00CE4A83" w:rsidRPr="006619B0" w14:paraId="4C242A9E" w14:textId="77777777" w:rsidTr="00B869A7">
        <w:trPr>
          <w:trHeight w:val="720"/>
        </w:trPr>
        <w:tc>
          <w:tcPr>
            <w:tcW w:w="1101" w:type="dxa"/>
            <w:vAlign w:val="center"/>
          </w:tcPr>
          <w:p w14:paraId="3C2C6114" w14:textId="388D7143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Angle (degree)</w:t>
            </w:r>
          </w:p>
        </w:tc>
        <w:tc>
          <w:tcPr>
            <w:tcW w:w="1417" w:type="dxa"/>
            <w:vAlign w:val="center"/>
          </w:tcPr>
          <w:p w14:paraId="0D950972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Received Power (dB)</w:t>
            </w:r>
          </w:p>
        </w:tc>
        <w:tc>
          <w:tcPr>
            <w:tcW w:w="1276" w:type="dxa"/>
          </w:tcPr>
          <w:p w14:paraId="29981157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Normalize</w:t>
            </w:r>
          </w:p>
          <w:p w14:paraId="49DDEF8D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(dB)</w:t>
            </w:r>
          </w:p>
        </w:tc>
        <w:tc>
          <w:tcPr>
            <w:tcW w:w="1134" w:type="dxa"/>
            <w:vAlign w:val="center"/>
          </w:tcPr>
          <w:p w14:paraId="623BCFDC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Angle (degree)</w:t>
            </w:r>
          </w:p>
        </w:tc>
        <w:tc>
          <w:tcPr>
            <w:tcW w:w="1417" w:type="dxa"/>
            <w:vAlign w:val="center"/>
          </w:tcPr>
          <w:p w14:paraId="2BA20A62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Received Power (dB)</w:t>
            </w:r>
          </w:p>
        </w:tc>
        <w:tc>
          <w:tcPr>
            <w:tcW w:w="1276" w:type="dxa"/>
          </w:tcPr>
          <w:p w14:paraId="027514D1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Normalize</w:t>
            </w:r>
          </w:p>
          <w:p w14:paraId="60AC46C7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(dB)</w:t>
            </w:r>
          </w:p>
        </w:tc>
      </w:tr>
      <w:tr w:rsidR="008911A6" w:rsidRPr="006619B0" w14:paraId="5B54BAA4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2283D694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0</w:t>
            </w:r>
          </w:p>
        </w:tc>
        <w:tc>
          <w:tcPr>
            <w:tcW w:w="1417" w:type="dxa"/>
            <w:vAlign w:val="center"/>
          </w:tcPr>
          <w:p w14:paraId="36CBA3D0" w14:textId="1FB183DF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-28.41</w:t>
            </w:r>
          </w:p>
        </w:tc>
        <w:tc>
          <w:tcPr>
            <w:tcW w:w="1276" w:type="dxa"/>
          </w:tcPr>
          <w:p w14:paraId="3D58374F" w14:textId="1093D8C8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-2.68</w:t>
            </w:r>
          </w:p>
        </w:tc>
        <w:tc>
          <w:tcPr>
            <w:tcW w:w="1134" w:type="dxa"/>
            <w:vAlign w:val="center"/>
          </w:tcPr>
          <w:p w14:paraId="7C4E95E1" w14:textId="2782E8D6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190</w:t>
            </w:r>
          </w:p>
        </w:tc>
        <w:tc>
          <w:tcPr>
            <w:tcW w:w="1417" w:type="dxa"/>
            <w:vAlign w:val="center"/>
          </w:tcPr>
          <w:p w14:paraId="6DD8E42D" w14:textId="3598C274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-29.53</w:t>
            </w:r>
          </w:p>
        </w:tc>
        <w:tc>
          <w:tcPr>
            <w:tcW w:w="1276" w:type="dxa"/>
          </w:tcPr>
          <w:p w14:paraId="34B693E6" w14:textId="3AAE70D6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-3.80</w:t>
            </w:r>
          </w:p>
        </w:tc>
      </w:tr>
      <w:tr w:rsidR="008911A6" w:rsidRPr="006619B0" w14:paraId="2820BC63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5C89087B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10</w:t>
            </w:r>
          </w:p>
        </w:tc>
        <w:tc>
          <w:tcPr>
            <w:tcW w:w="1417" w:type="dxa"/>
            <w:vAlign w:val="center"/>
          </w:tcPr>
          <w:p w14:paraId="10174DE6" w14:textId="6BD8B956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-27.69</w:t>
            </w:r>
          </w:p>
        </w:tc>
        <w:tc>
          <w:tcPr>
            <w:tcW w:w="1276" w:type="dxa"/>
          </w:tcPr>
          <w:p w14:paraId="691423A7" w14:textId="3AD4AD8F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-1.96</w:t>
            </w:r>
          </w:p>
        </w:tc>
        <w:tc>
          <w:tcPr>
            <w:tcW w:w="1134" w:type="dxa"/>
            <w:vAlign w:val="center"/>
          </w:tcPr>
          <w:p w14:paraId="44A8B93A" w14:textId="642B2305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200</w:t>
            </w:r>
          </w:p>
        </w:tc>
        <w:tc>
          <w:tcPr>
            <w:tcW w:w="1417" w:type="dxa"/>
            <w:vAlign w:val="center"/>
          </w:tcPr>
          <w:p w14:paraId="17D6ADB4" w14:textId="3139FCF9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-27.39</w:t>
            </w:r>
          </w:p>
        </w:tc>
        <w:tc>
          <w:tcPr>
            <w:tcW w:w="1276" w:type="dxa"/>
          </w:tcPr>
          <w:p w14:paraId="21D29EBF" w14:textId="170A9963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-1.66</w:t>
            </w:r>
          </w:p>
        </w:tc>
      </w:tr>
      <w:tr w:rsidR="008911A6" w:rsidRPr="006619B0" w14:paraId="5C589A1F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0AE7E1E2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20</w:t>
            </w:r>
          </w:p>
        </w:tc>
        <w:tc>
          <w:tcPr>
            <w:tcW w:w="1417" w:type="dxa"/>
            <w:vAlign w:val="center"/>
          </w:tcPr>
          <w:p w14:paraId="7CD14C40" w14:textId="431DBE10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-26.01</w:t>
            </w:r>
          </w:p>
        </w:tc>
        <w:tc>
          <w:tcPr>
            <w:tcW w:w="1276" w:type="dxa"/>
          </w:tcPr>
          <w:p w14:paraId="04673973" w14:textId="6B7CA6A3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-0.28</w:t>
            </w:r>
          </w:p>
        </w:tc>
        <w:tc>
          <w:tcPr>
            <w:tcW w:w="1134" w:type="dxa"/>
            <w:vAlign w:val="center"/>
          </w:tcPr>
          <w:p w14:paraId="0713B08C" w14:textId="65EB6961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210</w:t>
            </w:r>
          </w:p>
        </w:tc>
        <w:tc>
          <w:tcPr>
            <w:tcW w:w="1417" w:type="dxa"/>
            <w:vAlign w:val="center"/>
          </w:tcPr>
          <w:p w14:paraId="19688E14" w14:textId="7C408421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-27.12</w:t>
            </w:r>
          </w:p>
        </w:tc>
        <w:tc>
          <w:tcPr>
            <w:tcW w:w="1276" w:type="dxa"/>
          </w:tcPr>
          <w:p w14:paraId="5B1F56FA" w14:textId="098966A1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-1.39</w:t>
            </w:r>
          </w:p>
        </w:tc>
      </w:tr>
      <w:tr w:rsidR="008911A6" w:rsidRPr="006619B0" w14:paraId="03186182" w14:textId="77777777" w:rsidTr="008A5B23">
        <w:trPr>
          <w:trHeight w:val="504"/>
        </w:trPr>
        <w:tc>
          <w:tcPr>
            <w:tcW w:w="1101" w:type="dxa"/>
            <w:shd w:val="clear" w:color="auto" w:fill="FFFF00"/>
            <w:vAlign w:val="center"/>
          </w:tcPr>
          <w:p w14:paraId="4E1D8747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30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5DDB9DD6" w14:textId="78917451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-25.73</w:t>
            </w:r>
          </w:p>
        </w:tc>
        <w:tc>
          <w:tcPr>
            <w:tcW w:w="1276" w:type="dxa"/>
            <w:shd w:val="clear" w:color="auto" w:fill="FFFF00"/>
          </w:tcPr>
          <w:p w14:paraId="4D42FBEC" w14:textId="16D842DC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0.00</w:t>
            </w:r>
          </w:p>
        </w:tc>
        <w:tc>
          <w:tcPr>
            <w:tcW w:w="1134" w:type="dxa"/>
            <w:vAlign w:val="center"/>
          </w:tcPr>
          <w:p w14:paraId="1DC77D21" w14:textId="1336A40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220</w:t>
            </w:r>
          </w:p>
        </w:tc>
        <w:tc>
          <w:tcPr>
            <w:tcW w:w="1417" w:type="dxa"/>
            <w:vAlign w:val="center"/>
          </w:tcPr>
          <w:p w14:paraId="09182027" w14:textId="17A1C325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-26.03</w:t>
            </w:r>
          </w:p>
        </w:tc>
        <w:tc>
          <w:tcPr>
            <w:tcW w:w="1276" w:type="dxa"/>
          </w:tcPr>
          <w:p w14:paraId="7D961E61" w14:textId="6F2120B8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-0.30</w:t>
            </w:r>
          </w:p>
        </w:tc>
      </w:tr>
      <w:tr w:rsidR="008911A6" w:rsidRPr="006619B0" w14:paraId="5B68936A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59616BDA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40</w:t>
            </w:r>
          </w:p>
        </w:tc>
        <w:tc>
          <w:tcPr>
            <w:tcW w:w="1417" w:type="dxa"/>
            <w:vAlign w:val="center"/>
          </w:tcPr>
          <w:p w14:paraId="097369CF" w14:textId="07D37FA0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-26.79</w:t>
            </w:r>
          </w:p>
        </w:tc>
        <w:tc>
          <w:tcPr>
            <w:tcW w:w="1276" w:type="dxa"/>
          </w:tcPr>
          <w:p w14:paraId="2BAEEBFD" w14:textId="3EBCDAA5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-1.06</w:t>
            </w:r>
          </w:p>
        </w:tc>
        <w:tc>
          <w:tcPr>
            <w:tcW w:w="1134" w:type="dxa"/>
            <w:vAlign w:val="center"/>
          </w:tcPr>
          <w:p w14:paraId="70A00ED1" w14:textId="323F68B3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230</w:t>
            </w:r>
          </w:p>
        </w:tc>
        <w:tc>
          <w:tcPr>
            <w:tcW w:w="1417" w:type="dxa"/>
            <w:vAlign w:val="center"/>
          </w:tcPr>
          <w:p w14:paraId="476553D3" w14:textId="09949934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-28.12</w:t>
            </w:r>
          </w:p>
        </w:tc>
        <w:tc>
          <w:tcPr>
            <w:tcW w:w="1276" w:type="dxa"/>
          </w:tcPr>
          <w:p w14:paraId="154D8EB6" w14:textId="7273BF4A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-2.39</w:t>
            </w:r>
          </w:p>
        </w:tc>
      </w:tr>
      <w:tr w:rsidR="008911A6" w:rsidRPr="006619B0" w14:paraId="128023BD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55EC254B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50</w:t>
            </w:r>
          </w:p>
        </w:tc>
        <w:tc>
          <w:tcPr>
            <w:tcW w:w="1417" w:type="dxa"/>
            <w:vAlign w:val="center"/>
          </w:tcPr>
          <w:p w14:paraId="5F5F9BA4" w14:textId="03778461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-28.04</w:t>
            </w:r>
          </w:p>
        </w:tc>
        <w:tc>
          <w:tcPr>
            <w:tcW w:w="1276" w:type="dxa"/>
          </w:tcPr>
          <w:p w14:paraId="71E2C3E8" w14:textId="0919580E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-2.31</w:t>
            </w:r>
          </w:p>
        </w:tc>
        <w:tc>
          <w:tcPr>
            <w:tcW w:w="1134" w:type="dxa"/>
            <w:vAlign w:val="center"/>
          </w:tcPr>
          <w:p w14:paraId="2382999D" w14:textId="45A071CB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240</w:t>
            </w:r>
          </w:p>
        </w:tc>
        <w:tc>
          <w:tcPr>
            <w:tcW w:w="1417" w:type="dxa"/>
            <w:vAlign w:val="center"/>
          </w:tcPr>
          <w:p w14:paraId="644BD91A" w14:textId="5DE858F7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-26.03</w:t>
            </w:r>
          </w:p>
        </w:tc>
        <w:tc>
          <w:tcPr>
            <w:tcW w:w="1276" w:type="dxa"/>
          </w:tcPr>
          <w:p w14:paraId="4CD495B5" w14:textId="2A2D13EC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-0.30</w:t>
            </w:r>
          </w:p>
        </w:tc>
      </w:tr>
      <w:tr w:rsidR="008911A6" w:rsidRPr="006619B0" w14:paraId="501FAC7E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58E7BB1D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60</w:t>
            </w:r>
          </w:p>
        </w:tc>
        <w:tc>
          <w:tcPr>
            <w:tcW w:w="1417" w:type="dxa"/>
            <w:vAlign w:val="center"/>
          </w:tcPr>
          <w:p w14:paraId="4D021CE1" w14:textId="79172B67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-29.03</w:t>
            </w:r>
          </w:p>
        </w:tc>
        <w:tc>
          <w:tcPr>
            <w:tcW w:w="1276" w:type="dxa"/>
          </w:tcPr>
          <w:p w14:paraId="651AB94E" w14:textId="1EE1760C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-3.3</w:t>
            </w:r>
          </w:p>
        </w:tc>
        <w:tc>
          <w:tcPr>
            <w:tcW w:w="1134" w:type="dxa"/>
            <w:vAlign w:val="center"/>
          </w:tcPr>
          <w:p w14:paraId="4D43CFCF" w14:textId="373A5FA0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250</w:t>
            </w:r>
          </w:p>
        </w:tc>
        <w:tc>
          <w:tcPr>
            <w:tcW w:w="1417" w:type="dxa"/>
            <w:vAlign w:val="center"/>
          </w:tcPr>
          <w:p w14:paraId="3D88164F" w14:textId="687930DA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-28.12</w:t>
            </w:r>
          </w:p>
        </w:tc>
        <w:tc>
          <w:tcPr>
            <w:tcW w:w="1276" w:type="dxa"/>
          </w:tcPr>
          <w:p w14:paraId="28CCB3EF" w14:textId="140F538C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-2.39</w:t>
            </w:r>
          </w:p>
        </w:tc>
      </w:tr>
      <w:tr w:rsidR="008911A6" w:rsidRPr="006619B0" w14:paraId="08267A88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6A29415A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70</w:t>
            </w:r>
          </w:p>
        </w:tc>
        <w:tc>
          <w:tcPr>
            <w:tcW w:w="1417" w:type="dxa"/>
            <w:vAlign w:val="center"/>
          </w:tcPr>
          <w:p w14:paraId="4BBD02E5" w14:textId="2197E51A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-31.97</w:t>
            </w:r>
          </w:p>
        </w:tc>
        <w:tc>
          <w:tcPr>
            <w:tcW w:w="1276" w:type="dxa"/>
          </w:tcPr>
          <w:p w14:paraId="2D24E5EE" w14:textId="74802151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-6.24</w:t>
            </w:r>
          </w:p>
        </w:tc>
        <w:tc>
          <w:tcPr>
            <w:tcW w:w="1134" w:type="dxa"/>
            <w:vAlign w:val="center"/>
          </w:tcPr>
          <w:p w14:paraId="7B95B406" w14:textId="55733FA9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260</w:t>
            </w:r>
          </w:p>
        </w:tc>
        <w:tc>
          <w:tcPr>
            <w:tcW w:w="1417" w:type="dxa"/>
            <w:vAlign w:val="center"/>
          </w:tcPr>
          <w:p w14:paraId="39283ED8" w14:textId="62772FBD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-29.52</w:t>
            </w:r>
          </w:p>
        </w:tc>
        <w:tc>
          <w:tcPr>
            <w:tcW w:w="1276" w:type="dxa"/>
          </w:tcPr>
          <w:p w14:paraId="57FFB743" w14:textId="227E8A10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-3.79</w:t>
            </w:r>
          </w:p>
        </w:tc>
      </w:tr>
      <w:tr w:rsidR="008911A6" w:rsidRPr="006619B0" w14:paraId="56D19AFB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47376A2E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80</w:t>
            </w:r>
          </w:p>
        </w:tc>
        <w:tc>
          <w:tcPr>
            <w:tcW w:w="1417" w:type="dxa"/>
            <w:vAlign w:val="center"/>
          </w:tcPr>
          <w:p w14:paraId="33F13816" w14:textId="3B888DB7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-36.71</w:t>
            </w:r>
          </w:p>
        </w:tc>
        <w:tc>
          <w:tcPr>
            <w:tcW w:w="1276" w:type="dxa"/>
          </w:tcPr>
          <w:p w14:paraId="48016182" w14:textId="03C170EB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-10.98</w:t>
            </w:r>
          </w:p>
        </w:tc>
        <w:tc>
          <w:tcPr>
            <w:tcW w:w="1134" w:type="dxa"/>
            <w:vAlign w:val="center"/>
          </w:tcPr>
          <w:p w14:paraId="780696EF" w14:textId="415E1B9F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270</w:t>
            </w:r>
          </w:p>
        </w:tc>
        <w:tc>
          <w:tcPr>
            <w:tcW w:w="1417" w:type="dxa"/>
            <w:vAlign w:val="center"/>
          </w:tcPr>
          <w:p w14:paraId="2FD93F71" w14:textId="75626D31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-30.11</w:t>
            </w:r>
          </w:p>
        </w:tc>
        <w:tc>
          <w:tcPr>
            <w:tcW w:w="1276" w:type="dxa"/>
          </w:tcPr>
          <w:p w14:paraId="3C63AC31" w14:textId="5F5BE3E2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-4.38</w:t>
            </w:r>
          </w:p>
        </w:tc>
      </w:tr>
      <w:tr w:rsidR="008911A6" w:rsidRPr="006619B0" w14:paraId="1E06A9F1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42337E74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90</w:t>
            </w:r>
          </w:p>
        </w:tc>
        <w:tc>
          <w:tcPr>
            <w:tcW w:w="1417" w:type="dxa"/>
            <w:vAlign w:val="center"/>
          </w:tcPr>
          <w:p w14:paraId="4C86F7DD" w14:textId="6765A025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-41.72</w:t>
            </w:r>
          </w:p>
        </w:tc>
        <w:tc>
          <w:tcPr>
            <w:tcW w:w="1276" w:type="dxa"/>
          </w:tcPr>
          <w:p w14:paraId="70DFBD50" w14:textId="4D18B7DE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-15.99</w:t>
            </w:r>
          </w:p>
        </w:tc>
        <w:tc>
          <w:tcPr>
            <w:tcW w:w="1134" w:type="dxa"/>
            <w:vAlign w:val="center"/>
          </w:tcPr>
          <w:p w14:paraId="526E92B5" w14:textId="52568BCF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280</w:t>
            </w:r>
          </w:p>
        </w:tc>
        <w:tc>
          <w:tcPr>
            <w:tcW w:w="1417" w:type="dxa"/>
            <w:vAlign w:val="center"/>
          </w:tcPr>
          <w:p w14:paraId="76FF1247" w14:textId="38482416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-34.72</w:t>
            </w:r>
          </w:p>
        </w:tc>
        <w:tc>
          <w:tcPr>
            <w:tcW w:w="1276" w:type="dxa"/>
          </w:tcPr>
          <w:p w14:paraId="326D168B" w14:textId="12202F11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-8.99</w:t>
            </w:r>
          </w:p>
        </w:tc>
      </w:tr>
      <w:tr w:rsidR="008911A6" w:rsidRPr="006619B0" w14:paraId="67512C18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00B2350F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100</w:t>
            </w:r>
          </w:p>
        </w:tc>
        <w:tc>
          <w:tcPr>
            <w:tcW w:w="1417" w:type="dxa"/>
            <w:vAlign w:val="center"/>
          </w:tcPr>
          <w:p w14:paraId="4FAA1DE5" w14:textId="31EBC0DB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-37.20</w:t>
            </w:r>
          </w:p>
        </w:tc>
        <w:tc>
          <w:tcPr>
            <w:tcW w:w="1276" w:type="dxa"/>
          </w:tcPr>
          <w:p w14:paraId="4C49C2CB" w14:textId="609B9A09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-11.47</w:t>
            </w:r>
          </w:p>
        </w:tc>
        <w:tc>
          <w:tcPr>
            <w:tcW w:w="1134" w:type="dxa"/>
            <w:vAlign w:val="center"/>
          </w:tcPr>
          <w:p w14:paraId="44C2BA91" w14:textId="5D3E775D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290</w:t>
            </w:r>
          </w:p>
        </w:tc>
        <w:tc>
          <w:tcPr>
            <w:tcW w:w="1417" w:type="dxa"/>
            <w:vAlign w:val="center"/>
          </w:tcPr>
          <w:p w14:paraId="7D7C17D3" w14:textId="145E79CA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-36.10</w:t>
            </w:r>
          </w:p>
        </w:tc>
        <w:tc>
          <w:tcPr>
            <w:tcW w:w="1276" w:type="dxa"/>
          </w:tcPr>
          <w:p w14:paraId="1CAB00FA" w14:textId="51A8BBE1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-10.37</w:t>
            </w:r>
          </w:p>
        </w:tc>
      </w:tr>
      <w:tr w:rsidR="008911A6" w:rsidRPr="006619B0" w14:paraId="2964B9D6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3015742E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110</w:t>
            </w:r>
          </w:p>
        </w:tc>
        <w:tc>
          <w:tcPr>
            <w:tcW w:w="1417" w:type="dxa"/>
            <w:vAlign w:val="center"/>
          </w:tcPr>
          <w:p w14:paraId="4216CBEC" w14:textId="21DC4A70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-32.73</w:t>
            </w:r>
          </w:p>
        </w:tc>
        <w:tc>
          <w:tcPr>
            <w:tcW w:w="1276" w:type="dxa"/>
          </w:tcPr>
          <w:p w14:paraId="7F99F3F3" w14:textId="226A4866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-7.00</w:t>
            </w:r>
          </w:p>
        </w:tc>
        <w:tc>
          <w:tcPr>
            <w:tcW w:w="1134" w:type="dxa"/>
            <w:vAlign w:val="center"/>
          </w:tcPr>
          <w:p w14:paraId="50309B9A" w14:textId="40760B98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300</w:t>
            </w:r>
          </w:p>
        </w:tc>
        <w:tc>
          <w:tcPr>
            <w:tcW w:w="1417" w:type="dxa"/>
            <w:vAlign w:val="center"/>
          </w:tcPr>
          <w:p w14:paraId="73CE3331" w14:textId="29AB4ABA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-40.97</w:t>
            </w:r>
          </w:p>
        </w:tc>
        <w:tc>
          <w:tcPr>
            <w:tcW w:w="1276" w:type="dxa"/>
          </w:tcPr>
          <w:p w14:paraId="488ECD3F" w14:textId="4B024563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-15.24</w:t>
            </w:r>
          </w:p>
        </w:tc>
      </w:tr>
      <w:tr w:rsidR="008911A6" w:rsidRPr="006619B0" w14:paraId="4A8577D0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183A1951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120</w:t>
            </w:r>
          </w:p>
        </w:tc>
        <w:tc>
          <w:tcPr>
            <w:tcW w:w="1417" w:type="dxa"/>
            <w:vAlign w:val="center"/>
          </w:tcPr>
          <w:p w14:paraId="07E9F259" w14:textId="7F928B2A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-34.30</w:t>
            </w:r>
          </w:p>
        </w:tc>
        <w:tc>
          <w:tcPr>
            <w:tcW w:w="1276" w:type="dxa"/>
          </w:tcPr>
          <w:p w14:paraId="35030378" w14:textId="4FFC95EA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-8.57</w:t>
            </w:r>
          </w:p>
        </w:tc>
        <w:tc>
          <w:tcPr>
            <w:tcW w:w="1134" w:type="dxa"/>
            <w:vAlign w:val="center"/>
          </w:tcPr>
          <w:p w14:paraId="4FA8E2D7" w14:textId="0BA793C6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310</w:t>
            </w:r>
          </w:p>
        </w:tc>
        <w:tc>
          <w:tcPr>
            <w:tcW w:w="1417" w:type="dxa"/>
            <w:vAlign w:val="center"/>
          </w:tcPr>
          <w:p w14:paraId="1D13408D" w14:textId="3FD91AF4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-40.12</w:t>
            </w:r>
          </w:p>
        </w:tc>
        <w:tc>
          <w:tcPr>
            <w:tcW w:w="1276" w:type="dxa"/>
          </w:tcPr>
          <w:p w14:paraId="06A03106" w14:textId="427AB552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-14.39</w:t>
            </w:r>
          </w:p>
        </w:tc>
      </w:tr>
      <w:tr w:rsidR="008911A6" w:rsidRPr="006619B0" w14:paraId="6C6682F7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7D524F16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130</w:t>
            </w:r>
          </w:p>
        </w:tc>
        <w:tc>
          <w:tcPr>
            <w:tcW w:w="1417" w:type="dxa"/>
            <w:vAlign w:val="center"/>
          </w:tcPr>
          <w:p w14:paraId="59B0E7BE" w14:textId="15E70967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-32.73</w:t>
            </w:r>
          </w:p>
        </w:tc>
        <w:tc>
          <w:tcPr>
            <w:tcW w:w="1276" w:type="dxa"/>
          </w:tcPr>
          <w:p w14:paraId="72B73B76" w14:textId="0ED3E8A5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-7.00</w:t>
            </w:r>
          </w:p>
        </w:tc>
        <w:tc>
          <w:tcPr>
            <w:tcW w:w="1134" w:type="dxa"/>
            <w:vAlign w:val="center"/>
          </w:tcPr>
          <w:p w14:paraId="7A711D18" w14:textId="36DCC655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320</w:t>
            </w:r>
          </w:p>
        </w:tc>
        <w:tc>
          <w:tcPr>
            <w:tcW w:w="1417" w:type="dxa"/>
            <w:vAlign w:val="center"/>
          </w:tcPr>
          <w:p w14:paraId="60760C0A" w14:textId="325CAD55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-34.67</w:t>
            </w:r>
          </w:p>
        </w:tc>
        <w:tc>
          <w:tcPr>
            <w:tcW w:w="1276" w:type="dxa"/>
          </w:tcPr>
          <w:p w14:paraId="2BB8D23F" w14:textId="7D989F73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-8.94</w:t>
            </w:r>
          </w:p>
        </w:tc>
      </w:tr>
      <w:tr w:rsidR="008911A6" w:rsidRPr="006619B0" w14:paraId="5822F2CB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33BB33E5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140</w:t>
            </w:r>
          </w:p>
        </w:tc>
        <w:tc>
          <w:tcPr>
            <w:tcW w:w="1417" w:type="dxa"/>
            <w:vAlign w:val="center"/>
          </w:tcPr>
          <w:p w14:paraId="2FC29CE7" w14:textId="48F06A1C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-34.30</w:t>
            </w:r>
          </w:p>
        </w:tc>
        <w:tc>
          <w:tcPr>
            <w:tcW w:w="1276" w:type="dxa"/>
          </w:tcPr>
          <w:p w14:paraId="580A130C" w14:textId="564EAC9B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-8.57</w:t>
            </w:r>
          </w:p>
        </w:tc>
        <w:tc>
          <w:tcPr>
            <w:tcW w:w="1134" w:type="dxa"/>
            <w:vAlign w:val="center"/>
          </w:tcPr>
          <w:p w14:paraId="158997FE" w14:textId="4EB17595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330</w:t>
            </w:r>
          </w:p>
        </w:tc>
        <w:tc>
          <w:tcPr>
            <w:tcW w:w="1417" w:type="dxa"/>
            <w:vAlign w:val="center"/>
          </w:tcPr>
          <w:p w14:paraId="5A989C93" w14:textId="02FAA5BB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-31.72</w:t>
            </w:r>
          </w:p>
        </w:tc>
        <w:tc>
          <w:tcPr>
            <w:tcW w:w="1276" w:type="dxa"/>
          </w:tcPr>
          <w:p w14:paraId="2BBBA12D" w14:textId="3EDA2BDB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-5.99</w:t>
            </w:r>
          </w:p>
        </w:tc>
      </w:tr>
      <w:tr w:rsidR="008911A6" w:rsidRPr="006619B0" w14:paraId="1E8BFED8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4FC93F78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150</w:t>
            </w:r>
          </w:p>
        </w:tc>
        <w:tc>
          <w:tcPr>
            <w:tcW w:w="1417" w:type="dxa"/>
            <w:vAlign w:val="center"/>
          </w:tcPr>
          <w:p w14:paraId="7694C3BE" w14:textId="0FB01F49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-28.72</w:t>
            </w:r>
          </w:p>
        </w:tc>
        <w:tc>
          <w:tcPr>
            <w:tcW w:w="1276" w:type="dxa"/>
          </w:tcPr>
          <w:p w14:paraId="44265878" w14:textId="319133CF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-2.99</w:t>
            </w:r>
          </w:p>
        </w:tc>
        <w:tc>
          <w:tcPr>
            <w:tcW w:w="1134" w:type="dxa"/>
            <w:vAlign w:val="center"/>
          </w:tcPr>
          <w:p w14:paraId="0E1CC498" w14:textId="08F8B2A5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340</w:t>
            </w:r>
          </w:p>
        </w:tc>
        <w:tc>
          <w:tcPr>
            <w:tcW w:w="1417" w:type="dxa"/>
            <w:vAlign w:val="center"/>
          </w:tcPr>
          <w:p w14:paraId="00AEBC43" w14:textId="2F4EF3E4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-30.82</w:t>
            </w:r>
          </w:p>
        </w:tc>
        <w:tc>
          <w:tcPr>
            <w:tcW w:w="1276" w:type="dxa"/>
          </w:tcPr>
          <w:p w14:paraId="4A78FCED" w14:textId="147139E0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-5.09</w:t>
            </w:r>
          </w:p>
        </w:tc>
      </w:tr>
      <w:tr w:rsidR="008911A6" w:rsidRPr="006619B0" w14:paraId="54B892A4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7BBC753D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160</w:t>
            </w:r>
          </w:p>
        </w:tc>
        <w:tc>
          <w:tcPr>
            <w:tcW w:w="1417" w:type="dxa"/>
            <w:vAlign w:val="center"/>
          </w:tcPr>
          <w:p w14:paraId="07EA9E06" w14:textId="147F93AF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-28.72</w:t>
            </w:r>
          </w:p>
        </w:tc>
        <w:tc>
          <w:tcPr>
            <w:tcW w:w="1276" w:type="dxa"/>
          </w:tcPr>
          <w:p w14:paraId="4EBCFF35" w14:textId="5098D23D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-2.99</w:t>
            </w:r>
          </w:p>
        </w:tc>
        <w:tc>
          <w:tcPr>
            <w:tcW w:w="1134" w:type="dxa"/>
            <w:vAlign w:val="center"/>
          </w:tcPr>
          <w:p w14:paraId="4397627B" w14:textId="47EA0B6E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350</w:t>
            </w:r>
          </w:p>
        </w:tc>
        <w:tc>
          <w:tcPr>
            <w:tcW w:w="1417" w:type="dxa"/>
            <w:vAlign w:val="center"/>
          </w:tcPr>
          <w:p w14:paraId="21A9D470" w14:textId="409878E1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-31.92</w:t>
            </w:r>
          </w:p>
        </w:tc>
        <w:tc>
          <w:tcPr>
            <w:tcW w:w="1276" w:type="dxa"/>
          </w:tcPr>
          <w:p w14:paraId="0B4798AB" w14:textId="238CA330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-6.19</w:t>
            </w:r>
          </w:p>
        </w:tc>
      </w:tr>
      <w:tr w:rsidR="008911A6" w:rsidRPr="006619B0" w14:paraId="1D6956BB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47DE7219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170</w:t>
            </w:r>
          </w:p>
        </w:tc>
        <w:tc>
          <w:tcPr>
            <w:tcW w:w="1417" w:type="dxa"/>
            <w:vAlign w:val="center"/>
          </w:tcPr>
          <w:p w14:paraId="3BCBFEBA" w14:textId="1D247EE1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-27.21</w:t>
            </w:r>
          </w:p>
        </w:tc>
        <w:tc>
          <w:tcPr>
            <w:tcW w:w="1276" w:type="dxa"/>
          </w:tcPr>
          <w:p w14:paraId="1BF7F0A7" w14:textId="6FF21701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-1.48</w:t>
            </w:r>
          </w:p>
        </w:tc>
        <w:tc>
          <w:tcPr>
            <w:tcW w:w="1134" w:type="dxa"/>
            <w:vAlign w:val="center"/>
          </w:tcPr>
          <w:p w14:paraId="11D7EA4C" w14:textId="78C54A3B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360</w:t>
            </w:r>
          </w:p>
        </w:tc>
        <w:tc>
          <w:tcPr>
            <w:tcW w:w="1417" w:type="dxa"/>
            <w:vAlign w:val="center"/>
          </w:tcPr>
          <w:p w14:paraId="23441EDB" w14:textId="0542CB3F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-29.28</w:t>
            </w:r>
          </w:p>
        </w:tc>
        <w:tc>
          <w:tcPr>
            <w:tcW w:w="1276" w:type="dxa"/>
          </w:tcPr>
          <w:p w14:paraId="076088B6" w14:textId="7FEEDA05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-3.55</w:t>
            </w:r>
          </w:p>
        </w:tc>
      </w:tr>
      <w:tr w:rsidR="008911A6" w:rsidRPr="006619B0" w14:paraId="455EF8CE" w14:textId="77777777" w:rsidTr="00B869A7">
        <w:trPr>
          <w:trHeight w:val="504"/>
        </w:trPr>
        <w:tc>
          <w:tcPr>
            <w:tcW w:w="1101" w:type="dxa"/>
            <w:vAlign w:val="center"/>
          </w:tcPr>
          <w:p w14:paraId="6D3108A4" w14:textId="77777777" w:rsidR="008911A6" w:rsidRPr="008A5B23" w:rsidRDefault="008911A6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180</w:t>
            </w:r>
          </w:p>
        </w:tc>
        <w:tc>
          <w:tcPr>
            <w:tcW w:w="1417" w:type="dxa"/>
            <w:vAlign w:val="center"/>
          </w:tcPr>
          <w:p w14:paraId="0D256B13" w14:textId="7083FA02" w:rsidR="008911A6" w:rsidRPr="008A5B23" w:rsidRDefault="00F208B1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-21.53</w:t>
            </w:r>
          </w:p>
        </w:tc>
        <w:tc>
          <w:tcPr>
            <w:tcW w:w="1276" w:type="dxa"/>
          </w:tcPr>
          <w:p w14:paraId="6F89762A" w14:textId="512B8268" w:rsidR="008911A6" w:rsidRPr="008A5B23" w:rsidRDefault="00EB4B8C" w:rsidP="008911A6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-3.80</w:t>
            </w:r>
          </w:p>
        </w:tc>
        <w:tc>
          <w:tcPr>
            <w:tcW w:w="1134" w:type="dxa"/>
            <w:vAlign w:val="center"/>
          </w:tcPr>
          <w:p w14:paraId="0787274A" w14:textId="3C8ED17C" w:rsidR="008911A6" w:rsidRPr="006619B0" w:rsidRDefault="008911A6" w:rsidP="008911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66FB0970" w14:textId="77777777" w:rsidR="008911A6" w:rsidRPr="006619B0" w:rsidRDefault="008911A6" w:rsidP="008911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7A5F96F" w14:textId="77777777" w:rsidR="008911A6" w:rsidRPr="006619B0" w:rsidRDefault="008911A6" w:rsidP="008911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77BDCBD" w14:textId="7459CAFC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D019B3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B76B61A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434E7A0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CA6B96B" w14:textId="36C3106C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32424F8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CAB3BE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025BF6B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32D5632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508C5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624A6B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71CB4C4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34F877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D0CA5E9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945D90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7A2AA7F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6738748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9199106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4DD720A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E6CC1D2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548D7A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C44248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72FB08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B931183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13C7D4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E5BF99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9F4112B" w14:textId="7A9996B8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3438E7E" w14:textId="26C13D2A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6619B0">
        <w:rPr>
          <w:rFonts w:ascii="TH SarabunPSK" w:hAnsi="TH SarabunPSK" w:cs="TH SarabunPSK"/>
          <w:sz w:val="32"/>
          <w:szCs w:val="32"/>
        </w:rPr>
        <w:t>Max</w:t>
      </w:r>
      <w:r w:rsidR="006C6288">
        <w:rPr>
          <w:rFonts w:ascii="TH SarabunPSK" w:hAnsi="TH SarabunPSK" w:cs="TH SarabunPSK"/>
          <w:sz w:val="32"/>
          <w:szCs w:val="32"/>
        </w:rPr>
        <w:t>imum</w:t>
      </w:r>
      <w:r w:rsidRPr="006619B0">
        <w:rPr>
          <w:rFonts w:ascii="TH SarabunPSK" w:hAnsi="TH SarabunPSK" w:cs="TH SarabunPSK"/>
          <w:sz w:val="32"/>
          <w:szCs w:val="32"/>
        </w:rPr>
        <w:t xml:space="preserve"> Received Power </w:t>
      </w:r>
      <w:r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Pr="006619B0">
        <w:rPr>
          <w:rFonts w:ascii="TH SarabunPSK" w:hAnsi="TH SarabunPSK" w:cs="TH SarabunPSK"/>
          <w:sz w:val="32"/>
          <w:szCs w:val="32"/>
        </w:rPr>
        <w:t xml:space="preserve"> ……………</w:t>
      </w:r>
      <w:r w:rsidR="00EB4B8C" w:rsidRPr="008A5B23">
        <w:rPr>
          <w:rFonts w:ascii="TH SarabunPSK" w:hAnsi="TH SarabunPSK" w:cs="TH SarabunPSK"/>
          <w:sz w:val="32"/>
          <w:szCs w:val="32"/>
          <w:shd w:val="clear" w:color="auto" w:fill="FFFF00"/>
        </w:rPr>
        <w:t>-25.73 dB</w:t>
      </w:r>
      <w:r w:rsidRPr="006619B0">
        <w:rPr>
          <w:rFonts w:ascii="TH SarabunPSK" w:hAnsi="TH SarabunPSK" w:cs="TH SarabunPSK"/>
          <w:sz w:val="32"/>
          <w:szCs w:val="32"/>
        </w:rPr>
        <w:t>……………..</w:t>
      </w:r>
    </w:p>
    <w:p w14:paraId="5EFD7247" w14:textId="4E949F6B" w:rsidR="000B339B" w:rsidRDefault="000B339B" w:rsidP="0066110D">
      <w:pPr>
        <w:jc w:val="center"/>
        <w:rPr>
          <w:rFonts w:ascii="TH SarabunPSK" w:hAnsi="TH SarabunPSK" w:cs="TH SarabunPSK"/>
          <w:noProof/>
          <w:sz w:val="32"/>
          <w:szCs w:val="32"/>
          <w:u w:val="single"/>
        </w:rPr>
      </w:pPr>
    </w:p>
    <w:p w14:paraId="36B4ADBA" w14:textId="77777777" w:rsidR="008A5B23" w:rsidRDefault="008A5B23" w:rsidP="0066110D">
      <w:pPr>
        <w:jc w:val="center"/>
        <w:rPr>
          <w:rFonts w:ascii="TH SarabunPSK" w:hAnsi="TH SarabunPSK" w:cs="TH SarabunPSK" w:hint="cs"/>
          <w:noProof/>
          <w:sz w:val="32"/>
          <w:szCs w:val="32"/>
          <w:u w:val="single"/>
        </w:rPr>
      </w:pPr>
    </w:p>
    <w:p w14:paraId="3AF0876E" w14:textId="000871AC" w:rsidR="005D0AD9" w:rsidRPr="0066110D" w:rsidRDefault="0066110D" w:rsidP="0066110D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แบบรูปโพลาไรเซชันของสายอากาศ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</w:t>
      </w:r>
      <w:proofErr w:type="spellStart"/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โพลเมื่อสายอากาศส่ง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โพล</w:t>
      </w: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วาง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ในระนาบแนวนอน</w:t>
      </w:r>
    </w:p>
    <w:p w14:paraId="6F37B8FB" w14:textId="0DF16DA1" w:rsidR="008911A6" w:rsidRDefault="008E1269" w:rsidP="00CE4A83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E1269">
        <w:rPr>
          <w:rFonts w:ascii="TH SarabunPSK" w:hAnsi="TH SarabunPSK" w:cs="TH SarabunPSK"/>
          <w:b/>
          <w:bCs/>
          <w:sz w:val="32"/>
          <w:szCs w:val="32"/>
        </w:rPr>
        <w:t>(Tx = Half-wave dipole (horizontal) and Rx = Half-wave dipole (rotate))</w:t>
      </w:r>
    </w:p>
    <w:p w14:paraId="02076061" w14:textId="66F3C95C" w:rsidR="000B339B" w:rsidRDefault="000B339B" w:rsidP="00CE4A83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180C7A8" w14:textId="77777777" w:rsidR="000B339B" w:rsidRPr="008E1269" w:rsidRDefault="000B339B" w:rsidP="00CE4A83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E1660B2" w14:textId="3C75B5AC" w:rsidR="008911A6" w:rsidRDefault="000B339B" w:rsidP="00CE4A8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0B339B"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0AC76141" wp14:editId="59999394">
            <wp:extent cx="5683333" cy="5158740"/>
            <wp:effectExtent l="0" t="0" r="0" b="381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4830" r="7461"/>
                    <a:stretch/>
                  </pic:blipFill>
                  <pic:spPr bwMode="auto">
                    <a:xfrm>
                      <a:off x="0" y="0"/>
                      <a:ext cx="5704834" cy="517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FB4FF" w14:textId="77777777" w:rsidR="008911A6" w:rsidRDefault="008911A6" w:rsidP="00CE4A8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14:paraId="1C6F4119" w14:textId="153021C4" w:rsidR="008911A6" w:rsidRDefault="008911A6" w:rsidP="00CE4A8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14:paraId="728C1E23" w14:textId="17D5D860" w:rsidR="0066110D" w:rsidRDefault="0066110D" w:rsidP="00CE4A8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</w:p>
    <w:p w14:paraId="064E70AC" w14:textId="0A4521DF" w:rsidR="008C2E12" w:rsidRDefault="000B339B" w:rsidP="000B339B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br w:type="page"/>
      </w:r>
    </w:p>
    <w:p w14:paraId="2D4A1C32" w14:textId="23FF714C" w:rsidR="008911A6" w:rsidRDefault="008911A6" w:rsidP="008911A6">
      <w:pPr>
        <w:jc w:val="center"/>
        <w:rPr>
          <w:rFonts w:ascii="TH SarabunPSK" w:hAnsi="TH SarabunPSK" w:cs="TH SarabunPSK"/>
          <w:sz w:val="32"/>
          <w:szCs w:val="32"/>
        </w:rPr>
      </w:pPr>
      <w:r w:rsidRPr="008911A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8C2E12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กำลังงานที่ถูกรับได้โดยสายอากาศรับ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โพล</w:t>
      </w:r>
      <w:r w:rsidR="008E1269"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 w:hint="cs"/>
          <w:sz w:val="32"/>
          <w:szCs w:val="32"/>
          <w:cs/>
        </w:rPr>
        <w:t>สายอากาศส่ง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โพลวางในระนาบแนวตั้ง </w:t>
      </w:r>
    </w:p>
    <w:p w14:paraId="61753B79" w14:textId="716516D5" w:rsidR="00CE4A83" w:rsidRPr="006619B0" w:rsidRDefault="008911A6" w:rsidP="008911A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(Tx = Half-wave dipole (vertical) and Rx = Half-wave dipole (rotate))</w:t>
      </w:r>
    </w:p>
    <w:tbl>
      <w:tblPr>
        <w:tblStyle w:val="aa"/>
        <w:tblpPr w:leftFromText="180" w:rightFromText="180" w:vertAnchor="text" w:horzAnchor="margin" w:tblpXSpec="center" w:tblpY="58"/>
        <w:tblW w:w="7621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276"/>
        <w:gridCol w:w="1134"/>
        <w:gridCol w:w="1417"/>
        <w:gridCol w:w="1276"/>
      </w:tblGrid>
      <w:tr w:rsidR="00CE4A83" w:rsidRPr="006619B0" w14:paraId="004CFF1A" w14:textId="77777777" w:rsidTr="009723ED">
        <w:trPr>
          <w:trHeight w:val="788"/>
        </w:trPr>
        <w:tc>
          <w:tcPr>
            <w:tcW w:w="1101" w:type="dxa"/>
            <w:vAlign w:val="center"/>
          </w:tcPr>
          <w:p w14:paraId="6977797B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Angle (degree)</w:t>
            </w:r>
          </w:p>
        </w:tc>
        <w:tc>
          <w:tcPr>
            <w:tcW w:w="1417" w:type="dxa"/>
            <w:vAlign w:val="center"/>
          </w:tcPr>
          <w:p w14:paraId="277C4C6F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Received Power (dB)</w:t>
            </w:r>
          </w:p>
        </w:tc>
        <w:tc>
          <w:tcPr>
            <w:tcW w:w="1276" w:type="dxa"/>
          </w:tcPr>
          <w:p w14:paraId="668D159D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Normalize</w:t>
            </w:r>
          </w:p>
          <w:p w14:paraId="4D831954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(dB)</w:t>
            </w:r>
          </w:p>
        </w:tc>
        <w:tc>
          <w:tcPr>
            <w:tcW w:w="1134" w:type="dxa"/>
            <w:vAlign w:val="center"/>
          </w:tcPr>
          <w:p w14:paraId="396F7792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Angle (degree)</w:t>
            </w:r>
          </w:p>
        </w:tc>
        <w:tc>
          <w:tcPr>
            <w:tcW w:w="1417" w:type="dxa"/>
            <w:vAlign w:val="center"/>
          </w:tcPr>
          <w:p w14:paraId="044ADD88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Received Power (dB)</w:t>
            </w:r>
          </w:p>
        </w:tc>
        <w:tc>
          <w:tcPr>
            <w:tcW w:w="1276" w:type="dxa"/>
          </w:tcPr>
          <w:p w14:paraId="47215471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Normalize</w:t>
            </w:r>
          </w:p>
          <w:p w14:paraId="64B14911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(dB)</w:t>
            </w:r>
          </w:p>
        </w:tc>
      </w:tr>
      <w:tr w:rsidR="008C2E12" w:rsidRPr="006619B0" w14:paraId="4FD03EF9" w14:textId="77777777" w:rsidTr="009723ED">
        <w:trPr>
          <w:trHeight w:val="569"/>
        </w:trPr>
        <w:tc>
          <w:tcPr>
            <w:tcW w:w="1101" w:type="dxa"/>
            <w:vAlign w:val="center"/>
          </w:tcPr>
          <w:p w14:paraId="24E32778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0</w:t>
            </w:r>
          </w:p>
        </w:tc>
        <w:tc>
          <w:tcPr>
            <w:tcW w:w="1417" w:type="dxa"/>
            <w:vAlign w:val="center"/>
          </w:tcPr>
          <w:p w14:paraId="396DE1B7" w14:textId="27218A0C" w:rsidR="008C2E12" w:rsidRPr="008A5B23" w:rsidRDefault="000B33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-53.22</w:t>
            </w:r>
          </w:p>
        </w:tc>
        <w:tc>
          <w:tcPr>
            <w:tcW w:w="1276" w:type="dxa"/>
          </w:tcPr>
          <w:p w14:paraId="4778F768" w14:textId="3B28DD8E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-16.20</w:t>
            </w:r>
          </w:p>
        </w:tc>
        <w:tc>
          <w:tcPr>
            <w:tcW w:w="1134" w:type="dxa"/>
            <w:vAlign w:val="center"/>
          </w:tcPr>
          <w:p w14:paraId="06B82707" w14:textId="2D16BE6A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190</w:t>
            </w:r>
          </w:p>
        </w:tc>
        <w:tc>
          <w:tcPr>
            <w:tcW w:w="1417" w:type="dxa"/>
            <w:vAlign w:val="center"/>
          </w:tcPr>
          <w:p w14:paraId="61BDEDA4" w14:textId="6B1EFB4F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-49.52</w:t>
            </w:r>
          </w:p>
        </w:tc>
        <w:tc>
          <w:tcPr>
            <w:tcW w:w="1276" w:type="dxa"/>
          </w:tcPr>
          <w:p w14:paraId="4E528BF6" w14:textId="2AA9AC78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-12.50</w:t>
            </w:r>
          </w:p>
        </w:tc>
      </w:tr>
      <w:tr w:rsidR="008C2E12" w:rsidRPr="006619B0" w14:paraId="00F2F0C0" w14:textId="77777777" w:rsidTr="009723ED">
        <w:trPr>
          <w:trHeight w:val="548"/>
        </w:trPr>
        <w:tc>
          <w:tcPr>
            <w:tcW w:w="1101" w:type="dxa"/>
            <w:vAlign w:val="center"/>
          </w:tcPr>
          <w:p w14:paraId="030CB1CC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10</w:t>
            </w:r>
          </w:p>
        </w:tc>
        <w:tc>
          <w:tcPr>
            <w:tcW w:w="1417" w:type="dxa"/>
            <w:vAlign w:val="center"/>
          </w:tcPr>
          <w:p w14:paraId="190DA2B3" w14:textId="76456F03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-52.81</w:t>
            </w:r>
          </w:p>
        </w:tc>
        <w:tc>
          <w:tcPr>
            <w:tcW w:w="1276" w:type="dxa"/>
          </w:tcPr>
          <w:p w14:paraId="3B275A5D" w14:textId="40407BA9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-15.79</w:t>
            </w:r>
          </w:p>
        </w:tc>
        <w:tc>
          <w:tcPr>
            <w:tcW w:w="1134" w:type="dxa"/>
            <w:vAlign w:val="center"/>
          </w:tcPr>
          <w:p w14:paraId="6FC26824" w14:textId="5C93A293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200</w:t>
            </w:r>
          </w:p>
        </w:tc>
        <w:tc>
          <w:tcPr>
            <w:tcW w:w="1417" w:type="dxa"/>
            <w:vAlign w:val="center"/>
          </w:tcPr>
          <w:p w14:paraId="10221C6D" w14:textId="37F3D5D3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-47.69</w:t>
            </w:r>
          </w:p>
        </w:tc>
        <w:tc>
          <w:tcPr>
            <w:tcW w:w="1276" w:type="dxa"/>
          </w:tcPr>
          <w:p w14:paraId="07A93214" w14:textId="3228BA97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-10.67</w:t>
            </w:r>
          </w:p>
        </w:tc>
      </w:tr>
      <w:tr w:rsidR="008C2E12" w:rsidRPr="006619B0" w14:paraId="3CE76287" w14:textId="77777777" w:rsidTr="009723ED">
        <w:trPr>
          <w:trHeight w:val="557"/>
        </w:trPr>
        <w:tc>
          <w:tcPr>
            <w:tcW w:w="1101" w:type="dxa"/>
            <w:vAlign w:val="center"/>
          </w:tcPr>
          <w:p w14:paraId="030AB42B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20</w:t>
            </w:r>
          </w:p>
        </w:tc>
        <w:tc>
          <w:tcPr>
            <w:tcW w:w="1417" w:type="dxa"/>
            <w:vAlign w:val="center"/>
          </w:tcPr>
          <w:p w14:paraId="4CAE94DC" w14:textId="4EB1C284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-50.21</w:t>
            </w:r>
          </w:p>
        </w:tc>
        <w:tc>
          <w:tcPr>
            <w:tcW w:w="1276" w:type="dxa"/>
          </w:tcPr>
          <w:p w14:paraId="6091ACF2" w14:textId="07F65DD7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-13.19</w:t>
            </w:r>
          </w:p>
        </w:tc>
        <w:tc>
          <w:tcPr>
            <w:tcW w:w="1134" w:type="dxa"/>
            <w:vAlign w:val="center"/>
          </w:tcPr>
          <w:p w14:paraId="4FA4BC85" w14:textId="26D0D8D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210</w:t>
            </w:r>
          </w:p>
        </w:tc>
        <w:tc>
          <w:tcPr>
            <w:tcW w:w="1417" w:type="dxa"/>
            <w:vAlign w:val="center"/>
          </w:tcPr>
          <w:p w14:paraId="7DE116C6" w14:textId="4AF7CE1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-44.51</w:t>
            </w:r>
          </w:p>
        </w:tc>
        <w:tc>
          <w:tcPr>
            <w:tcW w:w="1276" w:type="dxa"/>
          </w:tcPr>
          <w:p w14:paraId="3F33AFAD" w14:textId="4FF9F88A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-7.49</w:t>
            </w:r>
          </w:p>
        </w:tc>
      </w:tr>
      <w:tr w:rsidR="008C2E12" w:rsidRPr="006619B0" w14:paraId="4D17F7A9" w14:textId="77777777" w:rsidTr="009723ED">
        <w:trPr>
          <w:trHeight w:val="550"/>
        </w:trPr>
        <w:tc>
          <w:tcPr>
            <w:tcW w:w="1101" w:type="dxa"/>
            <w:vAlign w:val="center"/>
          </w:tcPr>
          <w:p w14:paraId="13BBB75A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30</w:t>
            </w:r>
          </w:p>
        </w:tc>
        <w:tc>
          <w:tcPr>
            <w:tcW w:w="1417" w:type="dxa"/>
            <w:vAlign w:val="center"/>
          </w:tcPr>
          <w:p w14:paraId="2375B729" w14:textId="3C93DE46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-45.91</w:t>
            </w:r>
          </w:p>
        </w:tc>
        <w:tc>
          <w:tcPr>
            <w:tcW w:w="1276" w:type="dxa"/>
          </w:tcPr>
          <w:p w14:paraId="760073F6" w14:textId="6E223D02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-8.89</w:t>
            </w:r>
          </w:p>
        </w:tc>
        <w:tc>
          <w:tcPr>
            <w:tcW w:w="1134" w:type="dxa"/>
            <w:vAlign w:val="center"/>
          </w:tcPr>
          <w:p w14:paraId="0A6D9CEE" w14:textId="351B781D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220</w:t>
            </w:r>
          </w:p>
        </w:tc>
        <w:tc>
          <w:tcPr>
            <w:tcW w:w="1417" w:type="dxa"/>
            <w:vAlign w:val="center"/>
          </w:tcPr>
          <w:p w14:paraId="2A2A13FB" w14:textId="0C2D6574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-42.27</w:t>
            </w:r>
          </w:p>
        </w:tc>
        <w:tc>
          <w:tcPr>
            <w:tcW w:w="1276" w:type="dxa"/>
          </w:tcPr>
          <w:p w14:paraId="2B4D3C88" w14:textId="0FFE2896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-5.25</w:t>
            </w:r>
          </w:p>
        </w:tc>
      </w:tr>
      <w:tr w:rsidR="008C2E12" w:rsidRPr="006619B0" w14:paraId="50E8B6A4" w14:textId="77777777" w:rsidTr="009723ED">
        <w:trPr>
          <w:trHeight w:val="573"/>
        </w:trPr>
        <w:tc>
          <w:tcPr>
            <w:tcW w:w="1101" w:type="dxa"/>
            <w:vAlign w:val="center"/>
          </w:tcPr>
          <w:p w14:paraId="2B84E876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40</w:t>
            </w:r>
          </w:p>
        </w:tc>
        <w:tc>
          <w:tcPr>
            <w:tcW w:w="1417" w:type="dxa"/>
            <w:vAlign w:val="center"/>
          </w:tcPr>
          <w:p w14:paraId="24D6B715" w14:textId="50C519F5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-44.23</w:t>
            </w:r>
          </w:p>
        </w:tc>
        <w:tc>
          <w:tcPr>
            <w:tcW w:w="1276" w:type="dxa"/>
          </w:tcPr>
          <w:p w14:paraId="5C3A6DA7" w14:textId="332B4434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-7.21</w:t>
            </w:r>
          </w:p>
        </w:tc>
        <w:tc>
          <w:tcPr>
            <w:tcW w:w="1134" w:type="dxa"/>
            <w:vAlign w:val="center"/>
          </w:tcPr>
          <w:p w14:paraId="488D9561" w14:textId="79DBB95D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230</w:t>
            </w:r>
          </w:p>
        </w:tc>
        <w:tc>
          <w:tcPr>
            <w:tcW w:w="1417" w:type="dxa"/>
            <w:vAlign w:val="center"/>
          </w:tcPr>
          <w:p w14:paraId="7AA891C9" w14:textId="266D451D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-39.62</w:t>
            </w:r>
          </w:p>
        </w:tc>
        <w:tc>
          <w:tcPr>
            <w:tcW w:w="1276" w:type="dxa"/>
          </w:tcPr>
          <w:p w14:paraId="2FEDCD46" w14:textId="1126A6A2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-2.60</w:t>
            </w:r>
          </w:p>
        </w:tc>
      </w:tr>
      <w:tr w:rsidR="008C2E12" w:rsidRPr="006619B0" w14:paraId="3DDD8A5D" w14:textId="77777777" w:rsidTr="009723ED">
        <w:trPr>
          <w:trHeight w:val="553"/>
        </w:trPr>
        <w:tc>
          <w:tcPr>
            <w:tcW w:w="1101" w:type="dxa"/>
            <w:vAlign w:val="center"/>
          </w:tcPr>
          <w:p w14:paraId="0AB3A4F9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50</w:t>
            </w:r>
          </w:p>
        </w:tc>
        <w:tc>
          <w:tcPr>
            <w:tcW w:w="1417" w:type="dxa"/>
            <w:vAlign w:val="center"/>
          </w:tcPr>
          <w:p w14:paraId="28CC8D72" w14:textId="22AFFD7B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-42.31</w:t>
            </w:r>
          </w:p>
        </w:tc>
        <w:tc>
          <w:tcPr>
            <w:tcW w:w="1276" w:type="dxa"/>
          </w:tcPr>
          <w:p w14:paraId="4A5B0F9A" w14:textId="4BBCADD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-5.29</w:t>
            </w:r>
          </w:p>
        </w:tc>
        <w:tc>
          <w:tcPr>
            <w:tcW w:w="1134" w:type="dxa"/>
            <w:vAlign w:val="center"/>
          </w:tcPr>
          <w:p w14:paraId="227261D6" w14:textId="7D6313E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240</w:t>
            </w:r>
          </w:p>
        </w:tc>
        <w:tc>
          <w:tcPr>
            <w:tcW w:w="1417" w:type="dxa"/>
            <w:vAlign w:val="center"/>
          </w:tcPr>
          <w:p w14:paraId="19200EE2" w14:textId="66151BE0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-38.72</w:t>
            </w:r>
          </w:p>
        </w:tc>
        <w:tc>
          <w:tcPr>
            <w:tcW w:w="1276" w:type="dxa"/>
          </w:tcPr>
          <w:p w14:paraId="7DE7BA28" w14:textId="3183321F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-1.70</w:t>
            </w:r>
          </w:p>
        </w:tc>
      </w:tr>
      <w:tr w:rsidR="008C2E12" w:rsidRPr="006619B0" w14:paraId="5DFDD569" w14:textId="77777777" w:rsidTr="009723ED">
        <w:trPr>
          <w:trHeight w:val="560"/>
        </w:trPr>
        <w:tc>
          <w:tcPr>
            <w:tcW w:w="1101" w:type="dxa"/>
            <w:vAlign w:val="center"/>
          </w:tcPr>
          <w:p w14:paraId="7711F91C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60</w:t>
            </w:r>
          </w:p>
        </w:tc>
        <w:tc>
          <w:tcPr>
            <w:tcW w:w="1417" w:type="dxa"/>
            <w:vAlign w:val="center"/>
          </w:tcPr>
          <w:p w14:paraId="078E9386" w14:textId="54A4F232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-42.81</w:t>
            </w:r>
          </w:p>
        </w:tc>
        <w:tc>
          <w:tcPr>
            <w:tcW w:w="1276" w:type="dxa"/>
          </w:tcPr>
          <w:p w14:paraId="03BE21F9" w14:textId="60295984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-5.79</w:t>
            </w:r>
          </w:p>
        </w:tc>
        <w:tc>
          <w:tcPr>
            <w:tcW w:w="1134" w:type="dxa"/>
            <w:vAlign w:val="center"/>
          </w:tcPr>
          <w:p w14:paraId="3029F9F7" w14:textId="5CFF6D24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250</w:t>
            </w:r>
          </w:p>
        </w:tc>
        <w:tc>
          <w:tcPr>
            <w:tcW w:w="1417" w:type="dxa"/>
            <w:vAlign w:val="center"/>
          </w:tcPr>
          <w:p w14:paraId="55674E86" w14:textId="3C3C4C66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-37.21</w:t>
            </w:r>
          </w:p>
        </w:tc>
        <w:tc>
          <w:tcPr>
            <w:tcW w:w="1276" w:type="dxa"/>
          </w:tcPr>
          <w:p w14:paraId="773C43B1" w14:textId="56D2FA29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-0.19</w:t>
            </w:r>
          </w:p>
        </w:tc>
      </w:tr>
      <w:tr w:rsidR="008C2E12" w:rsidRPr="006619B0" w14:paraId="2E57A330" w14:textId="77777777" w:rsidTr="009723ED">
        <w:trPr>
          <w:trHeight w:val="554"/>
        </w:trPr>
        <w:tc>
          <w:tcPr>
            <w:tcW w:w="1101" w:type="dxa"/>
            <w:vAlign w:val="center"/>
          </w:tcPr>
          <w:p w14:paraId="6DF0FD93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70</w:t>
            </w:r>
          </w:p>
        </w:tc>
        <w:tc>
          <w:tcPr>
            <w:tcW w:w="1417" w:type="dxa"/>
            <w:vAlign w:val="center"/>
          </w:tcPr>
          <w:p w14:paraId="513CE7D6" w14:textId="229D3490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-41.72</w:t>
            </w:r>
          </w:p>
        </w:tc>
        <w:tc>
          <w:tcPr>
            <w:tcW w:w="1276" w:type="dxa"/>
          </w:tcPr>
          <w:p w14:paraId="2896EB43" w14:textId="7C188474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-4.70</w:t>
            </w:r>
          </w:p>
        </w:tc>
        <w:tc>
          <w:tcPr>
            <w:tcW w:w="1134" w:type="dxa"/>
            <w:vAlign w:val="center"/>
          </w:tcPr>
          <w:p w14:paraId="40CC401B" w14:textId="4E0AF164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260</w:t>
            </w:r>
          </w:p>
        </w:tc>
        <w:tc>
          <w:tcPr>
            <w:tcW w:w="1417" w:type="dxa"/>
            <w:vAlign w:val="center"/>
          </w:tcPr>
          <w:p w14:paraId="76C432AF" w14:textId="3DC745E3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-37.61</w:t>
            </w:r>
          </w:p>
        </w:tc>
        <w:tc>
          <w:tcPr>
            <w:tcW w:w="1276" w:type="dxa"/>
          </w:tcPr>
          <w:p w14:paraId="5FD94C79" w14:textId="0E74B2A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-0.59</w:t>
            </w:r>
          </w:p>
        </w:tc>
      </w:tr>
      <w:tr w:rsidR="008C2E12" w:rsidRPr="006619B0" w14:paraId="58E718F8" w14:textId="77777777" w:rsidTr="008A5B23">
        <w:trPr>
          <w:trHeight w:val="549"/>
        </w:trPr>
        <w:tc>
          <w:tcPr>
            <w:tcW w:w="1101" w:type="dxa"/>
            <w:vAlign w:val="center"/>
          </w:tcPr>
          <w:p w14:paraId="731C2B1F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80</w:t>
            </w:r>
          </w:p>
        </w:tc>
        <w:tc>
          <w:tcPr>
            <w:tcW w:w="1417" w:type="dxa"/>
            <w:vAlign w:val="center"/>
          </w:tcPr>
          <w:p w14:paraId="1AAF376E" w14:textId="7228C1F7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-41.21</w:t>
            </w:r>
          </w:p>
        </w:tc>
        <w:tc>
          <w:tcPr>
            <w:tcW w:w="1276" w:type="dxa"/>
          </w:tcPr>
          <w:p w14:paraId="4EEE317B" w14:textId="652ADFD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-4.19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2ED1034" w14:textId="14DB7813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270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7B937088" w14:textId="4B404005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-37.02</w:t>
            </w:r>
          </w:p>
        </w:tc>
        <w:tc>
          <w:tcPr>
            <w:tcW w:w="1276" w:type="dxa"/>
            <w:shd w:val="clear" w:color="auto" w:fill="FFFF00"/>
          </w:tcPr>
          <w:p w14:paraId="625102D9" w14:textId="019DE0C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0.00</w:t>
            </w:r>
          </w:p>
        </w:tc>
      </w:tr>
      <w:tr w:rsidR="008C2E12" w:rsidRPr="006619B0" w14:paraId="03C0FB49" w14:textId="77777777" w:rsidTr="009723ED">
        <w:trPr>
          <w:trHeight w:val="571"/>
        </w:trPr>
        <w:tc>
          <w:tcPr>
            <w:tcW w:w="1101" w:type="dxa"/>
            <w:vAlign w:val="center"/>
          </w:tcPr>
          <w:p w14:paraId="34B5CFA4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90</w:t>
            </w:r>
          </w:p>
        </w:tc>
        <w:tc>
          <w:tcPr>
            <w:tcW w:w="1417" w:type="dxa"/>
            <w:vAlign w:val="center"/>
          </w:tcPr>
          <w:p w14:paraId="3DEB8F7C" w14:textId="5C6BA0CB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-40.52</w:t>
            </w:r>
          </w:p>
        </w:tc>
        <w:tc>
          <w:tcPr>
            <w:tcW w:w="1276" w:type="dxa"/>
          </w:tcPr>
          <w:p w14:paraId="10EC57C6" w14:textId="6B2A8FD1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-3.50</w:t>
            </w:r>
          </w:p>
        </w:tc>
        <w:tc>
          <w:tcPr>
            <w:tcW w:w="1134" w:type="dxa"/>
            <w:vAlign w:val="center"/>
          </w:tcPr>
          <w:p w14:paraId="55F00498" w14:textId="429A3636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280</w:t>
            </w:r>
          </w:p>
        </w:tc>
        <w:tc>
          <w:tcPr>
            <w:tcW w:w="1417" w:type="dxa"/>
            <w:vAlign w:val="center"/>
          </w:tcPr>
          <w:p w14:paraId="73ED27DD" w14:textId="7CD9CD8F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-38.13</w:t>
            </w:r>
          </w:p>
        </w:tc>
        <w:tc>
          <w:tcPr>
            <w:tcW w:w="1276" w:type="dxa"/>
          </w:tcPr>
          <w:p w14:paraId="6C1F31A8" w14:textId="5DCB6788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-1.11</w:t>
            </w:r>
          </w:p>
        </w:tc>
      </w:tr>
      <w:tr w:rsidR="008C2E12" w:rsidRPr="006619B0" w14:paraId="05ED6D69" w14:textId="77777777" w:rsidTr="009723ED">
        <w:trPr>
          <w:trHeight w:val="551"/>
        </w:trPr>
        <w:tc>
          <w:tcPr>
            <w:tcW w:w="1101" w:type="dxa"/>
            <w:vAlign w:val="center"/>
          </w:tcPr>
          <w:p w14:paraId="1D74DFBC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100</w:t>
            </w:r>
          </w:p>
        </w:tc>
        <w:tc>
          <w:tcPr>
            <w:tcW w:w="1417" w:type="dxa"/>
            <w:vAlign w:val="center"/>
          </w:tcPr>
          <w:p w14:paraId="27B7FC53" w14:textId="0DF5B227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-41.12</w:t>
            </w:r>
          </w:p>
        </w:tc>
        <w:tc>
          <w:tcPr>
            <w:tcW w:w="1276" w:type="dxa"/>
          </w:tcPr>
          <w:p w14:paraId="5857CB80" w14:textId="5569397F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-4.10</w:t>
            </w:r>
          </w:p>
        </w:tc>
        <w:tc>
          <w:tcPr>
            <w:tcW w:w="1134" w:type="dxa"/>
            <w:vAlign w:val="center"/>
          </w:tcPr>
          <w:p w14:paraId="3B26D50D" w14:textId="311E9022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290</w:t>
            </w:r>
          </w:p>
        </w:tc>
        <w:tc>
          <w:tcPr>
            <w:tcW w:w="1417" w:type="dxa"/>
            <w:vAlign w:val="center"/>
          </w:tcPr>
          <w:p w14:paraId="5BC82E9C" w14:textId="3CAFC55E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-42.26</w:t>
            </w:r>
          </w:p>
        </w:tc>
        <w:tc>
          <w:tcPr>
            <w:tcW w:w="1276" w:type="dxa"/>
          </w:tcPr>
          <w:p w14:paraId="29B0FD2D" w14:textId="4F7192CD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-5.24</w:t>
            </w:r>
          </w:p>
        </w:tc>
      </w:tr>
      <w:tr w:rsidR="008C2E12" w:rsidRPr="006619B0" w14:paraId="7D0781DE" w14:textId="77777777" w:rsidTr="009723ED">
        <w:trPr>
          <w:trHeight w:val="558"/>
        </w:trPr>
        <w:tc>
          <w:tcPr>
            <w:tcW w:w="1101" w:type="dxa"/>
            <w:vAlign w:val="center"/>
          </w:tcPr>
          <w:p w14:paraId="008B0241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110</w:t>
            </w:r>
          </w:p>
        </w:tc>
        <w:tc>
          <w:tcPr>
            <w:tcW w:w="1417" w:type="dxa"/>
            <w:vAlign w:val="center"/>
          </w:tcPr>
          <w:p w14:paraId="6FE2386C" w14:textId="4F358D5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</w:t>
            </w: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41.69</w:t>
            </w:r>
          </w:p>
        </w:tc>
        <w:tc>
          <w:tcPr>
            <w:tcW w:w="1276" w:type="dxa"/>
          </w:tcPr>
          <w:p w14:paraId="549B8C02" w14:textId="65D3443B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-4.67</w:t>
            </w:r>
          </w:p>
        </w:tc>
        <w:tc>
          <w:tcPr>
            <w:tcW w:w="1134" w:type="dxa"/>
            <w:vAlign w:val="center"/>
          </w:tcPr>
          <w:p w14:paraId="6E570902" w14:textId="7C8C2C02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300</w:t>
            </w:r>
          </w:p>
        </w:tc>
        <w:tc>
          <w:tcPr>
            <w:tcW w:w="1417" w:type="dxa"/>
            <w:vAlign w:val="center"/>
          </w:tcPr>
          <w:p w14:paraId="1C017B3A" w14:textId="77948E65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-41.52</w:t>
            </w:r>
          </w:p>
        </w:tc>
        <w:tc>
          <w:tcPr>
            <w:tcW w:w="1276" w:type="dxa"/>
          </w:tcPr>
          <w:p w14:paraId="7FE13051" w14:textId="7BF44DAE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-4.50</w:t>
            </w:r>
          </w:p>
        </w:tc>
      </w:tr>
      <w:tr w:rsidR="008C2E12" w:rsidRPr="006619B0" w14:paraId="4CAAA521" w14:textId="77777777" w:rsidTr="009723ED">
        <w:trPr>
          <w:trHeight w:val="553"/>
        </w:trPr>
        <w:tc>
          <w:tcPr>
            <w:tcW w:w="1101" w:type="dxa"/>
            <w:vAlign w:val="center"/>
          </w:tcPr>
          <w:p w14:paraId="240E17F6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120</w:t>
            </w:r>
          </w:p>
        </w:tc>
        <w:tc>
          <w:tcPr>
            <w:tcW w:w="1417" w:type="dxa"/>
            <w:vAlign w:val="center"/>
          </w:tcPr>
          <w:p w14:paraId="4BBA0B03" w14:textId="751E7E0B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-43.23</w:t>
            </w:r>
          </w:p>
        </w:tc>
        <w:tc>
          <w:tcPr>
            <w:tcW w:w="1276" w:type="dxa"/>
          </w:tcPr>
          <w:p w14:paraId="3B455957" w14:textId="28EFAAD9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-6.21</w:t>
            </w:r>
          </w:p>
        </w:tc>
        <w:tc>
          <w:tcPr>
            <w:tcW w:w="1134" w:type="dxa"/>
            <w:vAlign w:val="center"/>
          </w:tcPr>
          <w:p w14:paraId="6E8143FB" w14:textId="288149C1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310</w:t>
            </w:r>
          </w:p>
        </w:tc>
        <w:tc>
          <w:tcPr>
            <w:tcW w:w="1417" w:type="dxa"/>
            <w:vAlign w:val="center"/>
          </w:tcPr>
          <w:p w14:paraId="7019EB2B" w14:textId="0F28A532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-41.01</w:t>
            </w:r>
          </w:p>
        </w:tc>
        <w:tc>
          <w:tcPr>
            <w:tcW w:w="1276" w:type="dxa"/>
          </w:tcPr>
          <w:p w14:paraId="2D5FBB8C" w14:textId="20A9DE3F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-3.99</w:t>
            </w:r>
          </w:p>
        </w:tc>
      </w:tr>
      <w:tr w:rsidR="008C2E12" w:rsidRPr="006619B0" w14:paraId="39E09F35" w14:textId="77777777" w:rsidTr="009723ED">
        <w:trPr>
          <w:trHeight w:val="560"/>
        </w:trPr>
        <w:tc>
          <w:tcPr>
            <w:tcW w:w="1101" w:type="dxa"/>
            <w:vAlign w:val="center"/>
          </w:tcPr>
          <w:p w14:paraId="498DB077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130</w:t>
            </w:r>
          </w:p>
        </w:tc>
        <w:tc>
          <w:tcPr>
            <w:tcW w:w="1417" w:type="dxa"/>
            <w:vAlign w:val="center"/>
          </w:tcPr>
          <w:p w14:paraId="5BB79806" w14:textId="4418B777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-43.65</w:t>
            </w:r>
          </w:p>
        </w:tc>
        <w:tc>
          <w:tcPr>
            <w:tcW w:w="1276" w:type="dxa"/>
          </w:tcPr>
          <w:p w14:paraId="2D50135E" w14:textId="1D41960F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-6.63</w:t>
            </w:r>
          </w:p>
        </w:tc>
        <w:tc>
          <w:tcPr>
            <w:tcW w:w="1134" w:type="dxa"/>
            <w:vAlign w:val="center"/>
          </w:tcPr>
          <w:p w14:paraId="7403DA48" w14:textId="02F742DD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320</w:t>
            </w:r>
          </w:p>
        </w:tc>
        <w:tc>
          <w:tcPr>
            <w:tcW w:w="1417" w:type="dxa"/>
            <w:vAlign w:val="center"/>
          </w:tcPr>
          <w:p w14:paraId="52D9F3E4" w14:textId="44BCB3F2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-42.52</w:t>
            </w:r>
          </w:p>
        </w:tc>
        <w:tc>
          <w:tcPr>
            <w:tcW w:w="1276" w:type="dxa"/>
          </w:tcPr>
          <w:p w14:paraId="0E6E55DC" w14:textId="4B1677B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-5.50</w:t>
            </w:r>
          </w:p>
        </w:tc>
      </w:tr>
      <w:tr w:rsidR="008C2E12" w:rsidRPr="006619B0" w14:paraId="095A07AE" w14:textId="77777777" w:rsidTr="009723ED">
        <w:trPr>
          <w:trHeight w:val="554"/>
        </w:trPr>
        <w:tc>
          <w:tcPr>
            <w:tcW w:w="1101" w:type="dxa"/>
            <w:vAlign w:val="center"/>
          </w:tcPr>
          <w:p w14:paraId="79487643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140</w:t>
            </w:r>
          </w:p>
        </w:tc>
        <w:tc>
          <w:tcPr>
            <w:tcW w:w="1417" w:type="dxa"/>
            <w:vAlign w:val="center"/>
          </w:tcPr>
          <w:p w14:paraId="6BEDE984" w14:textId="3E3D628F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-44.78</w:t>
            </w:r>
          </w:p>
        </w:tc>
        <w:tc>
          <w:tcPr>
            <w:tcW w:w="1276" w:type="dxa"/>
          </w:tcPr>
          <w:p w14:paraId="21244C7D" w14:textId="7E5341DB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-7.76</w:t>
            </w:r>
          </w:p>
        </w:tc>
        <w:tc>
          <w:tcPr>
            <w:tcW w:w="1134" w:type="dxa"/>
            <w:vAlign w:val="center"/>
          </w:tcPr>
          <w:p w14:paraId="089721AB" w14:textId="62CCD24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330</w:t>
            </w:r>
          </w:p>
        </w:tc>
        <w:tc>
          <w:tcPr>
            <w:tcW w:w="1417" w:type="dxa"/>
            <w:vAlign w:val="center"/>
          </w:tcPr>
          <w:p w14:paraId="28F350D3" w14:textId="474BEA06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-44.72</w:t>
            </w:r>
          </w:p>
        </w:tc>
        <w:tc>
          <w:tcPr>
            <w:tcW w:w="1276" w:type="dxa"/>
          </w:tcPr>
          <w:p w14:paraId="19706EDE" w14:textId="13A2FAF7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-7.70</w:t>
            </w:r>
          </w:p>
        </w:tc>
      </w:tr>
      <w:tr w:rsidR="008C2E12" w:rsidRPr="006619B0" w14:paraId="0AADECF6" w14:textId="77777777" w:rsidTr="009723ED">
        <w:trPr>
          <w:trHeight w:val="562"/>
        </w:trPr>
        <w:tc>
          <w:tcPr>
            <w:tcW w:w="1101" w:type="dxa"/>
            <w:vAlign w:val="center"/>
          </w:tcPr>
          <w:p w14:paraId="5DE54732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150</w:t>
            </w:r>
          </w:p>
        </w:tc>
        <w:tc>
          <w:tcPr>
            <w:tcW w:w="1417" w:type="dxa"/>
            <w:vAlign w:val="center"/>
          </w:tcPr>
          <w:p w14:paraId="3FE930B7" w14:textId="55E4559D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-45.61</w:t>
            </w:r>
          </w:p>
        </w:tc>
        <w:tc>
          <w:tcPr>
            <w:tcW w:w="1276" w:type="dxa"/>
          </w:tcPr>
          <w:p w14:paraId="6FFEB75E" w14:textId="7181B9FE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-8.59</w:t>
            </w:r>
          </w:p>
        </w:tc>
        <w:tc>
          <w:tcPr>
            <w:tcW w:w="1134" w:type="dxa"/>
            <w:vAlign w:val="center"/>
          </w:tcPr>
          <w:p w14:paraId="19CD77A7" w14:textId="66ABDE43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340</w:t>
            </w:r>
          </w:p>
        </w:tc>
        <w:tc>
          <w:tcPr>
            <w:tcW w:w="1417" w:type="dxa"/>
            <w:vAlign w:val="center"/>
          </w:tcPr>
          <w:p w14:paraId="7A7407B9" w14:textId="38EBBF20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-47.61</w:t>
            </w:r>
          </w:p>
        </w:tc>
        <w:tc>
          <w:tcPr>
            <w:tcW w:w="1276" w:type="dxa"/>
          </w:tcPr>
          <w:p w14:paraId="50593E0A" w14:textId="471DF829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-10.59</w:t>
            </w:r>
          </w:p>
        </w:tc>
      </w:tr>
      <w:tr w:rsidR="008C2E12" w:rsidRPr="006619B0" w14:paraId="46B52F4E" w14:textId="77777777" w:rsidTr="009723ED">
        <w:trPr>
          <w:trHeight w:val="556"/>
        </w:trPr>
        <w:tc>
          <w:tcPr>
            <w:tcW w:w="1101" w:type="dxa"/>
            <w:vAlign w:val="center"/>
          </w:tcPr>
          <w:p w14:paraId="4D685F5A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160</w:t>
            </w:r>
          </w:p>
        </w:tc>
        <w:tc>
          <w:tcPr>
            <w:tcW w:w="1417" w:type="dxa"/>
            <w:vAlign w:val="center"/>
          </w:tcPr>
          <w:p w14:paraId="381ECC33" w14:textId="0384F00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-48.72</w:t>
            </w:r>
          </w:p>
        </w:tc>
        <w:tc>
          <w:tcPr>
            <w:tcW w:w="1276" w:type="dxa"/>
          </w:tcPr>
          <w:p w14:paraId="108C8577" w14:textId="58B5DCD9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-11.70</w:t>
            </w:r>
          </w:p>
        </w:tc>
        <w:tc>
          <w:tcPr>
            <w:tcW w:w="1134" w:type="dxa"/>
            <w:vAlign w:val="center"/>
          </w:tcPr>
          <w:p w14:paraId="79E8DDE6" w14:textId="6A7A9378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350</w:t>
            </w:r>
          </w:p>
        </w:tc>
        <w:tc>
          <w:tcPr>
            <w:tcW w:w="1417" w:type="dxa"/>
            <w:vAlign w:val="center"/>
          </w:tcPr>
          <w:p w14:paraId="7595BF2E" w14:textId="73458F06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-50.61</w:t>
            </w:r>
          </w:p>
        </w:tc>
        <w:tc>
          <w:tcPr>
            <w:tcW w:w="1276" w:type="dxa"/>
          </w:tcPr>
          <w:p w14:paraId="0CD44704" w14:textId="143E9CCC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-13.59</w:t>
            </w:r>
          </w:p>
        </w:tc>
      </w:tr>
      <w:tr w:rsidR="008C2E12" w:rsidRPr="006619B0" w14:paraId="194855F1" w14:textId="77777777" w:rsidTr="009723ED">
        <w:trPr>
          <w:trHeight w:val="550"/>
        </w:trPr>
        <w:tc>
          <w:tcPr>
            <w:tcW w:w="1101" w:type="dxa"/>
            <w:vAlign w:val="center"/>
          </w:tcPr>
          <w:p w14:paraId="2FE4AEC9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170</w:t>
            </w:r>
          </w:p>
        </w:tc>
        <w:tc>
          <w:tcPr>
            <w:tcW w:w="1417" w:type="dxa"/>
            <w:vAlign w:val="center"/>
          </w:tcPr>
          <w:p w14:paraId="73121AA0" w14:textId="3F535FC6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-50.61</w:t>
            </w:r>
          </w:p>
        </w:tc>
        <w:tc>
          <w:tcPr>
            <w:tcW w:w="1276" w:type="dxa"/>
          </w:tcPr>
          <w:p w14:paraId="18946284" w14:textId="1CACBCA5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-13.59</w:t>
            </w:r>
          </w:p>
        </w:tc>
        <w:tc>
          <w:tcPr>
            <w:tcW w:w="1134" w:type="dxa"/>
            <w:vAlign w:val="center"/>
          </w:tcPr>
          <w:p w14:paraId="0F941522" w14:textId="7B784858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360</w:t>
            </w:r>
          </w:p>
        </w:tc>
        <w:tc>
          <w:tcPr>
            <w:tcW w:w="1417" w:type="dxa"/>
            <w:vAlign w:val="center"/>
          </w:tcPr>
          <w:p w14:paraId="3EFB6F27" w14:textId="0444C447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-53.61</w:t>
            </w:r>
          </w:p>
        </w:tc>
        <w:tc>
          <w:tcPr>
            <w:tcW w:w="1276" w:type="dxa"/>
          </w:tcPr>
          <w:p w14:paraId="4EE3EEAE" w14:textId="71799BD4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-16.59</w:t>
            </w:r>
          </w:p>
        </w:tc>
      </w:tr>
      <w:tr w:rsidR="008C2E12" w:rsidRPr="006619B0" w14:paraId="0F3CFACE" w14:textId="77777777" w:rsidTr="009723ED">
        <w:trPr>
          <w:trHeight w:val="550"/>
        </w:trPr>
        <w:tc>
          <w:tcPr>
            <w:tcW w:w="1101" w:type="dxa"/>
            <w:vAlign w:val="center"/>
          </w:tcPr>
          <w:p w14:paraId="0715B208" w14:textId="77777777" w:rsidR="008C2E12" w:rsidRPr="008A5B23" w:rsidRDefault="008C2E12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180</w:t>
            </w:r>
          </w:p>
        </w:tc>
        <w:tc>
          <w:tcPr>
            <w:tcW w:w="1417" w:type="dxa"/>
            <w:vAlign w:val="center"/>
          </w:tcPr>
          <w:p w14:paraId="665B8836" w14:textId="24499FE7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-52.96</w:t>
            </w:r>
          </w:p>
        </w:tc>
        <w:tc>
          <w:tcPr>
            <w:tcW w:w="1276" w:type="dxa"/>
          </w:tcPr>
          <w:p w14:paraId="60857F5E" w14:textId="77EE503D" w:rsidR="008C2E12" w:rsidRPr="008A5B23" w:rsidRDefault="002D489B" w:rsidP="008C2E1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-15.94</w:t>
            </w:r>
          </w:p>
        </w:tc>
        <w:tc>
          <w:tcPr>
            <w:tcW w:w="1134" w:type="dxa"/>
            <w:vAlign w:val="center"/>
          </w:tcPr>
          <w:p w14:paraId="7C742DBC" w14:textId="07BB8357" w:rsidR="008C2E12" w:rsidRPr="006619B0" w:rsidRDefault="008C2E12" w:rsidP="008C2E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14:paraId="100B776A" w14:textId="77777777" w:rsidR="008C2E12" w:rsidRPr="006619B0" w:rsidRDefault="008C2E12" w:rsidP="008C2E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2F0E990" w14:textId="77777777" w:rsidR="008C2E12" w:rsidRPr="006619B0" w:rsidRDefault="008C2E12" w:rsidP="008C2E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6E5ADF" w14:textId="77777777" w:rsidR="00CE4A83" w:rsidRPr="006619B0" w:rsidRDefault="00CE4A83" w:rsidP="00CE4A83">
      <w:pPr>
        <w:rPr>
          <w:rFonts w:ascii="TH SarabunPSK" w:hAnsi="TH SarabunPSK" w:cs="TH SarabunPSK"/>
          <w:sz w:val="32"/>
          <w:szCs w:val="32"/>
        </w:rPr>
      </w:pPr>
    </w:p>
    <w:p w14:paraId="71A0F30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6984176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A1437B0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4A94363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C8B0EBE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DC190CC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DCD308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3988332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CEDCBDD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9B2A7B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5D7F2EF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88FBF8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DB34588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17F41C2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A0A70AA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D9104A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F6C147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0591F79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619388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09974A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A1CB83A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AD4848E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EDFC4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F2F3BA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47CDD32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53E8A99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B57FBB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9600659" w14:textId="5DAE0140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6619B0">
        <w:rPr>
          <w:rFonts w:ascii="TH SarabunPSK" w:hAnsi="TH SarabunPSK" w:cs="TH SarabunPSK"/>
          <w:sz w:val="32"/>
          <w:szCs w:val="32"/>
        </w:rPr>
        <w:t>Max</w:t>
      </w:r>
      <w:r w:rsidR="006C6288">
        <w:rPr>
          <w:rFonts w:ascii="TH SarabunPSK" w:hAnsi="TH SarabunPSK" w:cs="TH SarabunPSK"/>
          <w:sz w:val="32"/>
          <w:szCs w:val="32"/>
        </w:rPr>
        <w:t>imum</w:t>
      </w:r>
      <w:r w:rsidRPr="006619B0">
        <w:rPr>
          <w:rFonts w:ascii="TH SarabunPSK" w:hAnsi="TH SarabunPSK" w:cs="TH SarabunPSK"/>
          <w:sz w:val="32"/>
          <w:szCs w:val="32"/>
        </w:rPr>
        <w:t xml:space="preserve"> Received Power </w:t>
      </w:r>
      <w:r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Pr="006619B0">
        <w:rPr>
          <w:rFonts w:ascii="TH SarabunPSK" w:hAnsi="TH SarabunPSK" w:cs="TH SarabunPSK"/>
          <w:sz w:val="32"/>
          <w:szCs w:val="32"/>
        </w:rPr>
        <w:t xml:space="preserve"> …………</w:t>
      </w:r>
      <w:r w:rsidR="002D489B" w:rsidRPr="008A5B23">
        <w:rPr>
          <w:rFonts w:ascii="TH SarabunPSK" w:hAnsi="TH SarabunPSK" w:cs="TH SarabunPSK"/>
          <w:sz w:val="32"/>
          <w:szCs w:val="32"/>
          <w:shd w:val="clear" w:color="auto" w:fill="FFFF00"/>
        </w:rPr>
        <w:t>-37.02 dB</w:t>
      </w:r>
      <w:r w:rsidRPr="006619B0">
        <w:rPr>
          <w:rFonts w:ascii="TH SarabunPSK" w:hAnsi="TH SarabunPSK" w:cs="TH SarabunPSK"/>
          <w:sz w:val="32"/>
          <w:szCs w:val="32"/>
        </w:rPr>
        <w:t>……………..</w:t>
      </w:r>
    </w:p>
    <w:p w14:paraId="703A4912" w14:textId="77777777" w:rsidR="008A5B23" w:rsidRDefault="008A5B23" w:rsidP="00CE4A8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019C2E" w14:textId="4C799AF3" w:rsidR="00CE4A83" w:rsidRPr="006619B0" w:rsidRDefault="008E1269" w:rsidP="00CE4A83">
      <w:pPr>
        <w:jc w:val="center"/>
        <w:rPr>
          <w:rFonts w:ascii="TH SarabunPSK" w:hAnsi="TH SarabunPSK" w:cs="TH SarabunPSK"/>
          <w:sz w:val="32"/>
          <w:szCs w:val="32"/>
        </w:rPr>
      </w:pP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แบบรูปโพลาไรเซชันของสายอากาศ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</w:t>
      </w:r>
      <w:proofErr w:type="spellStart"/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โพลเมื่อสายอากาศส่ง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โพล</w:t>
      </w: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วาง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ในระนาบแนวตั้ง</w:t>
      </w:r>
    </w:p>
    <w:p w14:paraId="36D199E8" w14:textId="3641090B" w:rsidR="00CE4A83" w:rsidRDefault="008E1269" w:rsidP="00CE4A83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8E1269">
        <w:rPr>
          <w:rFonts w:ascii="TH SarabunPSK" w:hAnsi="TH SarabunPSK" w:cs="TH SarabunPSK"/>
          <w:b/>
          <w:bCs/>
          <w:sz w:val="32"/>
          <w:szCs w:val="32"/>
        </w:rPr>
        <w:t>(Tx = Half-wave dipole (vertical) and Rx = Half-wave dipole (rotate))</w:t>
      </w:r>
    </w:p>
    <w:p w14:paraId="7804CE6C" w14:textId="6B7006DC" w:rsidR="001130EF" w:rsidRDefault="001130EF" w:rsidP="00CE4A83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43C4090D" w14:textId="77777777" w:rsidR="001130EF" w:rsidRDefault="001130EF" w:rsidP="00CE4A83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4207A38F" w14:textId="50C79EF3" w:rsidR="001130EF" w:rsidRPr="008E1269" w:rsidRDefault="001130EF" w:rsidP="00CE4A8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30E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529B608" wp14:editId="3D86E9CB">
            <wp:extent cx="5806227" cy="5516880"/>
            <wp:effectExtent l="0" t="0" r="4445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12245" cy="55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33D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9F69959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65E266" w14:textId="77777777" w:rsidR="00CE4A83" w:rsidRPr="006619B0" w:rsidRDefault="00CE4A83" w:rsidP="00CE4A83">
      <w:pPr>
        <w:rPr>
          <w:rFonts w:ascii="TH SarabunPSK" w:hAnsi="TH SarabunPSK" w:cs="TH SarabunPSK"/>
          <w:sz w:val="32"/>
          <w:szCs w:val="32"/>
        </w:rPr>
      </w:pPr>
    </w:p>
    <w:p w14:paraId="7A315632" w14:textId="7BC3D42E" w:rsidR="00A326DE" w:rsidRDefault="00A326DE" w:rsidP="00CE4A83">
      <w:pPr>
        <w:rPr>
          <w:rFonts w:ascii="TH SarabunPSK" w:hAnsi="TH SarabunPSK" w:cs="TH SarabunPSK"/>
          <w:sz w:val="32"/>
          <w:szCs w:val="32"/>
        </w:rPr>
      </w:pPr>
    </w:p>
    <w:p w14:paraId="22AFD4D6" w14:textId="4E84CD6A" w:rsidR="001130EF" w:rsidRDefault="001130EF" w:rsidP="00CE4A83">
      <w:pPr>
        <w:rPr>
          <w:rFonts w:ascii="TH SarabunPSK" w:hAnsi="TH SarabunPSK" w:cs="TH SarabunPSK"/>
          <w:sz w:val="32"/>
          <w:szCs w:val="32"/>
        </w:rPr>
      </w:pPr>
    </w:p>
    <w:p w14:paraId="57C933C6" w14:textId="77777777" w:rsidR="001130EF" w:rsidRDefault="001130EF" w:rsidP="00CE4A83">
      <w:pPr>
        <w:rPr>
          <w:rFonts w:ascii="TH SarabunPSK" w:hAnsi="TH SarabunPSK" w:cs="TH SarabunPSK"/>
          <w:sz w:val="32"/>
          <w:szCs w:val="32"/>
        </w:rPr>
      </w:pPr>
    </w:p>
    <w:p w14:paraId="045C06EE" w14:textId="07122DDB" w:rsidR="006C6288" w:rsidRDefault="00CE4A83" w:rsidP="00CE4A83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            </w:t>
      </w:r>
    </w:p>
    <w:p w14:paraId="5F75D6D7" w14:textId="77777777" w:rsidR="008A5B23" w:rsidRDefault="008A5B23" w:rsidP="00CE4A83">
      <w:pPr>
        <w:rPr>
          <w:rFonts w:ascii="TH SarabunPSK" w:hAnsi="TH SarabunPSK" w:cs="TH SarabunPSK"/>
          <w:sz w:val="32"/>
          <w:szCs w:val="32"/>
        </w:rPr>
      </w:pPr>
    </w:p>
    <w:p w14:paraId="38A34CF5" w14:textId="77777777" w:rsidR="00C32C38" w:rsidRDefault="00CE4A83" w:rsidP="006C6288">
      <w:pPr>
        <w:jc w:val="center"/>
        <w:rPr>
          <w:rFonts w:ascii="TH SarabunPSK" w:hAnsi="TH SarabunPSK" w:cs="TH SarabunPSK"/>
          <w:sz w:val="32"/>
          <w:szCs w:val="32"/>
        </w:rPr>
      </w:pPr>
      <w:r w:rsidRPr="006E79A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5D0AD9" w:rsidRPr="006E79A2">
        <w:rPr>
          <w:rFonts w:ascii="TH SarabunPSK" w:hAnsi="TH SarabunPSK" w:cs="TH SarabunPSK"/>
          <w:b/>
          <w:bCs/>
          <w:sz w:val="32"/>
          <w:szCs w:val="32"/>
        </w:rPr>
        <w:t>3</w:t>
      </w:r>
      <w:r w:rsidR="006E79A2">
        <w:rPr>
          <w:rFonts w:ascii="TH SarabunPSK" w:hAnsi="TH SarabunPSK" w:cs="TH SarabunPSK"/>
          <w:sz w:val="32"/>
          <w:szCs w:val="32"/>
        </w:rPr>
        <w:t xml:space="preserve"> </w:t>
      </w:r>
      <w:r w:rsidR="006E79A2">
        <w:rPr>
          <w:rFonts w:ascii="TH SarabunPSK" w:hAnsi="TH SarabunPSK" w:cs="TH SarabunPSK" w:hint="cs"/>
          <w:sz w:val="32"/>
          <w:szCs w:val="32"/>
          <w:cs/>
        </w:rPr>
        <w:t>กำลังงานที่ถูกรับได้โดยสายอากาศรับ</w:t>
      </w:r>
      <w:proofErr w:type="spellStart"/>
      <w:r w:rsidR="006E79A2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6E79A2">
        <w:rPr>
          <w:rFonts w:ascii="TH SarabunPSK" w:hAnsi="TH SarabunPSK" w:cs="TH SarabunPSK" w:hint="cs"/>
          <w:sz w:val="32"/>
          <w:szCs w:val="32"/>
          <w:cs/>
        </w:rPr>
        <w:t>โครสตริป</w:t>
      </w:r>
      <w:r w:rsidR="00C32C38">
        <w:rPr>
          <w:rFonts w:ascii="TH SarabunPSK" w:hAnsi="TH SarabunPSK" w:cs="TH SarabunPSK" w:hint="cs"/>
          <w:sz w:val="32"/>
          <w:szCs w:val="32"/>
          <w:cs/>
        </w:rPr>
        <w:t>แพ</w:t>
      </w:r>
      <w:proofErr w:type="spellStart"/>
      <w:r w:rsidR="00C32C38">
        <w:rPr>
          <w:rFonts w:ascii="TH SarabunPSK" w:hAnsi="TH SarabunPSK" w:cs="TH SarabunPSK" w:hint="cs"/>
          <w:sz w:val="32"/>
          <w:szCs w:val="32"/>
          <w:cs/>
        </w:rPr>
        <w:t>ทซ์</w:t>
      </w:r>
      <w:proofErr w:type="spellEnd"/>
      <w:r w:rsidR="006E79A2">
        <w:rPr>
          <w:rFonts w:ascii="TH SarabunPSK" w:hAnsi="TH SarabunPSK" w:cs="TH SarabunPSK" w:hint="cs"/>
          <w:sz w:val="32"/>
          <w:szCs w:val="32"/>
          <w:cs/>
        </w:rPr>
        <w:t>โพลาไรซ์วงกลมเมื่อสายอากาศส่ง</w:t>
      </w:r>
      <w:proofErr w:type="spellStart"/>
      <w:r w:rsidR="006E79A2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6E79A2">
        <w:rPr>
          <w:rFonts w:ascii="TH SarabunPSK" w:hAnsi="TH SarabunPSK" w:cs="TH SarabunPSK" w:hint="cs"/>
          <w:sz w:val="32"/>
          <w:szCs w:val="32"/>
          <w:cs/>
        </w:rPr>
        <w:t>โพล</w:t>
      </w:r>
    </w:p>
    <w:p w14:paraId="636A09A6" w14:textId="7E5B0FB6" w:rsidR="00CE4A83" w:rsidRDefault="00C32C38" w:rsidP="006E79A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6E79A2">
        <w:rPr>
          <w:rFonts w:ascii="TH SarabunPSK" w:hAnsi="TH SarabunPSK" w:cs="TH SarabunPSK" w:hint="cs"/>
          <w:sz w:val="32"/>
          <w:szCs w:val="32"/>
          <w:cs/>
        </w:rPr>
        <w:t>วางในระนาบแนวนอน</w:t>
      </w:r>
    </w:p>
    <w:p w14:paraId="5F7AF178" w14:textId="4422EE6D" w:rsidR="006E79A2" w:rsidRPr="006619B0" w:rsidRDefault="006E79A2" w:rsidP="006E79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(Tx = Half-wave dipole (</w:t>
      </w:r>
      <w:r w:rsidR="00631BC2">
        <w:rPr>
          <w:rFonts w:ascii="TH SarabunPSK" w:hAnsi="TH SarabunPSK" w:cs="TH SarabunPSK"/>
          <w:sz w:val="32"/>
          <w:szCs w:val="32"/>
        </w:rPr>
        <w:t>horizontal</w:t>
      </w:r>
      <w:r>
        <w:rPr>
          <w:rFonts w:ascii="TH SarabunPSK" w:hAnsi="TH SarabunPSK" w:cs="TH SarabunPSK"/>
          <w:sz w:val="32"/>
          <w:szCs w:val="32"/>
        </w:rPr>
        <w:t>)</w:t>
      </w:r>
      <w:r w:rsidR="00C32C38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Rx = </w:t>
      </w:r>
      <w:r w:rsidR="00631BC2">
        <w:rPr>
          <w:rFonts w:ascii="TH SarabunPSK" w:hAnsi="TH SarabunPSK" w:cs="TH SarabunPSK"/>
          <w:sz w:val="32"/>
          <w:szCs w:val="32"/>
        </w:rPr>
        <w:t>Circularly polarized microst</w:t>
      </w:r>
      <w:r w:rsidR="00C32C38">
        <w:rPr>
          <w:rFonts w:ascii="TH SarabunPSK" w:hAnsi="TH SarabunPSK" w:cs="TH SarabunPSK"/>
          <w:sz w:val="32"/>
          <w:szCs w:val="32"/>
        </w:rPr>
        <w:t>rip</w:t>
      </w:r>
      <w:r w:rsidR="00631BC2">
        <w:rPr>
          <w:rFonts w:ascii="TH SarabunPSK" w:hAnsi="TH SarabunPSK" w:cs="TH SarabunPSK"/>
          <w:sz w:val="32"/>
          <w:szCs w:val="32"/>
        </w:rPr>
        <w:t xml:space="preserve"> patch a</w:t>
      </w:r>
      <w:r w:rsidR="00C32C38">
        <w:rPr>
          <w:rFonts w:ascii="TH SarabunPSK" w:hAnsi="TH SarabunPSK" w:cs="TH SarabunPSK"/>
          <w:sz w:val="32"/>
          <w:szCs w:val="32"/>
        </w:rPr>
        <w:t>ntenna</w:t>
      </w:r>
      <w:r>
        <w:rPr>
          <w:rFonts w:ascii="TH SarabunPSK" w:hAnsi="TH SarabunPSK" w:cs="TH SarabunPSK"/>
          <w:sz w:val="32"/>
          <w:szCs w:val="32"/>
        </w:rPr>
        <w:t xml:space="preserve"> (rotate))</w:t>
      </w:r>
    </w:p>
    <w:tbl>
      <w:tblPr>
        <w:tblStyle w:val="aa"/>
        <w:tblpPr w:leftFromText="180" w:rightFromText="180" w:vertAnchor="text" w:horzAnchor="margin" w:tblpXSpec="center" w:tblpY="58"/>
        <w:tblW w:w="7621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276"/>
        <w:gridCol w:w="1134"/>
        <w:gridCol w:w="1417"/>
        <w:gridCol w:w="1276"/>
      </w:tblGrid>
      <w:tr w:rsidR="00CE4A83" w:rsidRPr="006619B0" w14:paraId="0B0011C3" w14:textId="77777777" w:rsidTr="009723ED">
        <w:trPr>
          <w:trHeight w:val="788"/>
        </w:trPr>
        <w:tc>
          <w:tcPr>
            <w:tcW w:w="1101" w:type="dxa"/>
            <w:vAlign w:val="center"/>
          </w:tcPr>
          <w:p w14:paraId="76010E6D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Angle (degree)</w:t>
            </w:r>
          </w:p>
        </w:tc>
        <w:tc>
          <w:tcPr>
            <w:tcW w:w="1417" w:type="dxa"/>
            <w:vAlign w:val="center"/>
          </w:tcPr>
          <w:p w14:paraId="219365BC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Received Power (dB)</w:t>
            </w:r>
          </w:p>
        </w:tc>
        <w:tc>
          <w:tcPr>
            <w:tcW w:w="1276" w:type="dxa"/>
          </w:tcPr>
          <w:p w14:paraId="2EB293C5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Normalize</w:t>
            </w:r>
          </w:p>
          <w:p w14:paraId="13DBC86E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(dB)</w:t>
            </w:r>
          </w:p>
        </w:tc>
        <w:tc>
          <w:tcPr>
            <w:tcW w:w="1134" w:type="dxa"/>
            <w:vAlign w:val="center"/>
          </w:tcPr>
          <w:p w14:paraId="71A4F1F5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Angle (degree)</w:t>
            </w:r>
          </w:p>
        </w:tc>
        <w:tc>
          <w:tcPr>
            <w:tcW w:w="1417" w:type="dxa"/>
            <w:vAlign w:val="center"/>
          </w:tcPr>
          <w:p w14:paraId="5FE34794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Received Power (dB)</w:t>
            </w:r>
          </w:p>
        </w:tc>
        <w:tc>
          <w:tcPr>
            <w:tcW w:w="1276" w:type="dxa"/>
          </w:tcPr>
          <w:p w14:paraId="2D3DD11C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Normalize</w:t>
            </w:r>
          </w:p>
          <w:p w14:paraId="378BD891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(dB)</w:t>
            </w:r>
          </w:p>
        </w:tc>
      </w:tr>
      <w:tr w:rsidR="006E79A2" w:rsidRPr="006619B0" w14:paraId="1F5DA2BF" w14:textId="77777777" w:rsidTr="006E79A2">
        <w:trPr>
          <w:trHeight w:val="510"/>
        </w:trPr>
        <w:tc>
          <w:tcPr>
            <w:tcW w:w="1101" w:type="dxa"/>
          </w:tcPr>
          <w:p w14:paraId="1CB62C93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14:paraId="13D8C8DD" w14:textId="1EAE2188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-52.53</w:t>
            </w:r>
          </w:p>
        </w:tc>
        <w:tc>
          <w:tcPr>
            <w:tcW w:w="1276" w:type="dxa"/>
          </w:tcPr>
          <w:p w14:paraId="7E9E885E" w14:textId="17283C54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-13.32</w:t>
            </w:r>
          </w:p>
        </w:tc>
        <w:tc>
          <w:tcPr>
            <w:tcW w:w="1134" w:type="dxa"/>
          </w:tcPr>
          <w:p w14:paraId="22E2864C" w14:textId="036276C3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190</w:t>
            </w:r>
          </w:p>
        </w:tc>
        <w:tc>
          <w:tcPr>
            <w:tcW w:w="1417" w:type="dxa"/>
          </w:tcPr>
          <w:p w14:paraId="6746C6BB" w14:textId="326672D0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-60.21</w:t>
            </w:r>
          </w:p>
        </w:tc>
        <w:tc>
          <w:tcPr>
            <w:tcW w:w="1276" w:type="dxa"/>
          </w:tcPr>
          <w:p w14:paraId="2142EBD2" w14:textId="5702CA20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-21.00</w:t>
            </w:r>
          </w:p>
        </w:tc>
      </w:tr>
      <w:tr w:rsidR="006E79A2" w:rsidRPr="006619B0" w14:paraId="640732E0" w14:textId="77777777" w:rsidTr="006E79A2">
        <w:trPr>
          <w:trHeight w:val="510"/>
        </w:trPr>
        <w:tc>
          <w:tcPr>
            <w:tcW w:w="1101" w:type="dxa"/>
          </w:tcPr>
          <w:p w14:paraId="6639297D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10</w:t>
            </w:r>
          </w:p>
        </w:tc>
        <w:tc>
          <w:tcPr>
            <w:tcW w:w="1417" w:type="dxa"/>
          </w:tcPr>
          <w:p w14:paraId="39F991C7" w14:textId="2BB49151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-59.21</w:t>
            </w:r>
          </w:p>
        </w:tc>
        <w:tc>
          <w:tcPr>
            <w:tcW w:w="1276" w:type="dxa"/>
          </w:tcPr>
          <w:p w14:paraId="365A5250" w14:textId="1EDFCB00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-20.00</w:t>
            </w:r>
          </w:p>
        </w:tc>
        <w:tc>
          <w:tcPr>
            <w:tcW w:w="1134" w:type="dxa"/>
          </w:tcPr>
          <w:p w14:paraId="4214AACB" w14:textId="7372B8B4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200</w:t>
            </w:r>
          </w:p>
        </w:tc>
        <w:tc>
          <w:tcPr>
            <w:tcW w:w="1417" w:type="dxa"/>
          </w:tcPr>
          <w:p w14:paraId="2DE8FE85" w14:textId="0537A494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-51.96</w:t>
            </w:r>
          </w:p>
        </w:tc>
        <w:tc>
          <w:tcPr>
            <w:tcW w:w="1276" w:type="dxa"/>
          </w:tcPr>
          <w:p w14:paraId="5E7906D0" w14:textId="1E3BEAA2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-12.75</w:t>
            </w:r>
          </w:p>
        </w:tc>
      </w:tr>
      <w:tr w:rsidR="006E79A2" w:rsidRPr="006619B0" w14:paraId="1091739B" w14:textId="77777777" w:rsidTr="006E79A2">
        <w:trPr>
          <w:trHeight w:val="510"/>
        </w:trPr>
        <w:tc>
          <w:tcPr>
            <w:tcW w:w="1101" w:type="dxa"/>
          </w:tcPr>
          <w:p w14:paraId="0337A900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20</w:t>
            </w:r>
          </w:p>
        </w:tc>
        <w:tc>
          <w:tcPr>
            <w:tcW w:w="1417" w:type="dxa"/>
          </w:tcPr>
          <w:p w14:paraId="095B0E84" w14:textId="6F68C70A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-55.36</w:t>
            </w:r>
          </w:p>
        </w:tc>
        <w:tc>
          <w:tcPr>
            <w:tcW w:w="1276" w:type="dxa"/>
          </w:tcPr>
          <w:p w14:paraId="05488333" w14:textId="1D0EE82D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-16.15</w:t>
            </w:r>
          </w:p>
        </w:tc>
        <w:tc>
          <w:tcPr>
            <w:tcW w:w="1134" w:type="dxa"/>
          </w:tcPr>
          <w:p w14:paraId="49DDEA33" w14:textId="1324D57E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210</w:t>
            </w:r>
          </w:p>
        </w:tc>
        <w:tc>
          <w:tcPr>
            <w:tcW w:w="1417" w:type="dxa"/>
          </w:tcPr>
          <w:p w14:paraId="616E7754" w14:textId="34A1AFDC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-47.12</w:t>
            </w:r>
          </w:p>
        </w:tc>
        <w:tc>
          <w:tcPr>
            <w:tcW w:w="1276" w:type="dxa"/>
          </w:tcPr>
          <w:p w14:paraId="65E4AB6D" w14:textId="115F9A0E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-7.91</w:t>
            </w:r>
          </w:p>
        </w:tc>
      </w:tr>
      <w:tr w:rsidR="006E79A2" w:rsidRPr="006619B0" w14:paraId="11B8804B" w14:textId="77777777" w:rsidTr="006E79A2">
        <w:trPr>
          <w:trHeight w:val="510"/>
        </w:trPr>
        <w:tc>
          <w:tcPr>
            <w:tcW w:w="1101" w:type="dxa"/>
          </w:tcPr>
          <w:p w14:paraId="370CB037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30</w:t>
            </w:r>
          </w:p>
        </w:tc>
        <w:tc>
          <w:tcPr>
            <w:tcW w:w="1417" w:type="dxa"/>
          </w:tcPr>
          <w:p w14:paraId="7CD0FC94" w14:textId="31213F80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-50.62</w:t>
            </w:r>
          </w:p>
        </w:tc>
        <w:tc>
          <w:tcPr>
            <w:tcW w:w="1276" w:type="dxa"/>
          </w:tcPr>
          <w:p w14:paraId="7876A85B" w14:textId="5A63739C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-11.41</w:t>
            </w:r>
          </w:p>
        </w:tc>
        <w:tc>
          <w:tcPr>
            <w:tcW w:w="1134" w:type="dxa"/>
          </w:tcPr>
          <w:p w14:paraId="7B25AF27" w14:textId="071EFF3F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220</w:t>
            </w:r>
          </w:p>
        </w:tc>
        <w:tc>
          <w:tcPr>
            <w:tcW w:w="1417" w:type="dxa"/>
          </w:tcPr>
          <w:p w14:paraId="6FBD745C" w14:textId="70E465AC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-44.97</w:t>
            </w:r>
          </w:p>
        </w:tc>
        <w:tc>
          <w:tcPr>
            <w:tcW w:w="1276" w:type="dxa"/>
          </w:tcPr>
          <w:p w14:paraId="5225DDBD" w14:textId="2859DB79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-5.76</w:t>
            </w:r>
          </w:p>
        </w:tc>
      </w:tr>
      <w:tr w:rsidR="006E79A2" w:rsidRPr="006619B0" w14:paraId="39C94D13" w14:textId="77777777" w:rsidTr="006E79A2">
        <w:trPr>
          <w:trHeight w:val="510"/>
        </w:trPr>
        <w:tc>
          <w:tcPr>
            <w:tcW w:w="1101" w:type="dxa"/>
          </w:tcPr>
          <w:p w14:paraId="6E1E6E8C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40</w:t>
            </w:r>
          </w:p>
        </w:tc>
        <w:tc>
          <w:tcPr>
            <w:tcW w:w="1417" w:type="dxa"/>
          </w:tcPr>
          <w:p w14:paraId="2083DEA2" w14:textId="4278BF2D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-45.77</w:t>
            </w:r>
          </w:p>
        </w:tc>
        <w:tc>
          <w:tcPr>
            <w:tcW w:w="1276" w:type="dxa"/>
          </w:tcPr>
          <w:p w14:paraId="7E00A45F" w14:textId="0F929D3C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-6.56</w:t>
            </w:r>
          </w:p>
        </w:tc>
        <w:tc>
          <w:tcPr>
            <w:tcW w:w="1134" w:type="dxa"/>
          </w:tcPr>
          <w:p w14:paraId="79AEC133" w14:textId="4B32B76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230</w:t>
            </w:r>
          </w:p>
        </w:tc>
        <w:tc>
          <w:tcPr>
            <w:tcW w:w="1417" w:type="dxa"/>
          </w:tcPr>
          <w:p w14:paraId="4036C8EC" w14:textId="4B96328E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-43.77</w:t>
            </w:r>
          </w:p>
        </w:tc>
        <w:tc>
          <w:tcPr>
            <w:tcW w:w="1276" w:type="dxa"/>
          </w:tcPr>
          <w:p w14:paraId="10C6E845" w14:textId="1039008D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-4.56</w:t>
            </w:r>
          </w:p>
        </w:tc>
      </w:tr>
      <w:tr w:rsidR="006E79A2" w:rsidRPr="006619B0" w14:paraId="58F4886C" w14:textId="77777777" w:rsidTr="006E79A2">
        <w:trPr>
          <w:trHeight w:val="510"/>
        </w:trPr>
        <w:tc>
          <w:tcPr>
            <w:tcW w:w="1101" w:type="dxa"/>
          </w:tcPr>
          <w:p w14:paraId="7A9E999B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50</w:t>
            </w:r>
          </w:p>
        </w:tc>
        <w:tc>
          <w:tcPr>
            <w:tcW w:w="1417" w:type="dxa"/>
          </w:tcPr>
          <w:p w14:paraId="3177C8FE" w14:textId="58381A8C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-43.98</w:t>
            </w:r>
          </w:p>
        </w:tc>
        <w:tc>
          <w:tcPr>
            <w:tcW w:w="1276" w:type="dxa"/>
          </w:tcPr>
          <w:p w14:paraId="5B669183" w14:textId="5559B3FC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-4.77</w:t>
            </w:r>
          </w:p>
        </w:tc>
        <w:tc>
          <w:tcPr>
            <w:tcW w:w="1134" w:type="dxa"/>
          </w:tcPr>
          <w:p w14:paraId="08E9353F" w14:textId="73B2C800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240</w:t>
            </w:r>
          </w:p>
        </w:tc>
        <w:tc>
          <w:tcPr>
            <w:tcW w:w="1417" w:type="dxa"/>
          </w:tcPr>
          <w:p w14:paraId="75AC5F84" w14:textId="18580995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-42.96</w:t>
            </w:r>
          </w:p>
        </w:tc>
        <w:tc>
          <w:tcPr>
            <w:tcW w:w="1276" w:type="dxa"/>
          </w:tcPr>
          <w:p w14:paraId="70D93C8B" w14:textId="0A104C25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-3.75</w:t>
            </w:r>
          </w:p>
        </w:tc>
      </w:tr>
      <w:tr w:rsidR="006E79A2" w:rsidRPr="006619B0" w14:paraId="23567E4F" w14:textId="77777777" w:rsidTr="006E79A2">
        <w:trPr>
          <w:trHeight w:val="510"/>
        </w:trPr>
        <w:tc>
          <w:tcPr>
            <w:tcW w:w="1101" w:type="dxa"/>
          </w:tcPr>
          <w:p w14:paraId="38226EAD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60</w:t>
            </w:r>
          </w:p>
        </w:tc>
        <w:tc>
          <w:tcPr>
            <w:tcW w:w="1417" w:type="dxa"/>
          </w:tcPr>
          <w:p w14:paraId="1BFCBBB7" w14:textId="45C33EB9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-41.67</w:t>
            </w:r>
          </w:p>
        </w:tc>
        <w:tc>
          <w:tcPr>
            <w:tcW w:w="1276" w:type="dxa"/>
          </w:tcPr>
          <w:p w14:paraId="49BA1F4A" w14:textId="4A253C69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-2.46</w:t>
            </w:r>
          </w:p>
        </w:tc>
        <w:tc>
          <w:tcPr>
            <w:tcW w:w="1134" w:type="dxa"/>
          </w:tcPr>
          <w:p w14:paraId="044F427D" w14:textId="2CAFA32F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250</w:t>
            </w:r>
          </w:p>
        </w:tc>
        <w:tc>
          <w:tcPr>
            <w:tcW w:w="1417" w:type="dxa"/>
          </w:tcPr>
          <w:p w14:paraId="6FB65866" w14:textId="3205321B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-41.73</w:t>
            </w:r>
          </w:p>
        </w:tc>
        <w:tc>
          <w:tcPr>
            <w:tcW w:w="1276" w:type="dxa"/>
          </w:tcPr>
          <w:p w14:paraId="416A3A97" w14:textId="0376692F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-2.52</w:t>
            </w:r>
          </w:p>
        </w:tc>
      </w:tr>
      <w:tr w:rsidR="006E79A2" w:rsidRPr="006619B0" w14:paraId="72FC3E88" w14:textId="77777777" w:rsidTr="006E79A2">
        <w:trPr>
          <w:trHeight w:val="510"/>
        </w:trPr>
        <w:tc>
          <w:tcPr>
            <w:tcW w:w="1101" w:type="dxa"/>
          </w:tcPr>
          <w:p w14:paraId="4838732B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70</w:t>
            </w:r>
          </w:p>
        </w:tc>
        <w:tc>
          <w:tcPr>
            <w:tcW w:w="1417" w:type="dxa"/>
          </w:tcPr>
          <w:p w14:paraId="38A703A0" w14:textId="75F74E62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-40.27</w:t>
            </w:r>
          </w:p>
        </w:tc>
        <w:tc>
          <w:tcPr>
            <w:tcW w:w="1276" w:type="dxa"/>
          </w:tcPr>
          <w:p w14:paraId="7A42E424" w14:textId="52C863E9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-1.06</w:t>
            </w:r>
          </w:p>
        </w:tc>
        <w:tc>
          <w:tcPr>
            <w:tcW w:w="1134" w:type="dxa"/>
          </w:tcPr>
          <w:p w14:paraId="7337432B" w14:textId="69140D3A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260</w:t>
            </w:r>
          </w:p>
        </w:tc>
        <w:tc>
          <w:tcPr>
            <w:tcW w:w="1417" w:type="dxa"/>
          </w:tcPr>
          <w:p w14:paraId="2A18BFD5" w14:textId="7436C83E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-40.12</w:t>
            </w:r>
          </w:p>
        </w:tc>
        <w:tc>
          <w:tcPr>
            <w:tcW w:w="1276" w:type="dxa"/>
          </w:tcPr>
          <w:p w14:paraId="128427EC" w14:textId="4BD20CE1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-0.91</w:t>
            </w:r>
          </w:p>
        </w:tc>
      </w:tr>
      <w:tr w:rsidR="006E79A2" w:rsidRPr="006619B0" w14:paraId="3F81FB6F" w14:textId="77777777" w:rsidTr="006E79A2">
        <w:trPr>
          <w:trHeight w:val="510"/>
        </w:trPr>
        <w:tc>
          <w:tcPr>
            <w:tcW w:w="1101" w:type="dxa"/>
          </w:tcPr>
          <w:p w14:paraId="51F7D147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80</w:t>
            </w:r>
          </w:p>
        </w:tc>
        <w:tc>
          <w:tcPr>
            <w:tcW w:w="1417" w:type="dxa"/>
          </w:tcPr>
          <w:p w14:paraId="2B2483F6" w14:textId="319F30C4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-39.71</w:t>
            </w:r>
          </w:p>
        </w:tc>
        <w:tc>
          <w:tcPr>
            <w:tcW w:w="1276" w:type="dxa"/>
          </w:tcPr>
          <w:p w14:paraId="32E72ED0" w14:textId="09C55096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-0.50</w:t>
            </w:r>
          </w:p>
        </w:tc>
        <w:tc>
          <w:tcPr>
            <w:tcW w:w="1134" w:type="dxa"/>
          </w:tcPr>
          <w:p w14:paraId="69FBAF1C" w14:textId="414C4B0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270</w:t>
            </w:r>
          </w:p>
        </w:tc>
        <w:tc>
          <w:tcPr>
            <w:tcW w:w="1417" w:type="dxa"/>
          </w:tcPr>
          <w:p w14:paraId="7779C54C" w14:textId="4BB3C803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-39.97</w:t>
            </w:r>
          </w:p>
        </w:tc>
        <w:tc>
          <w:tcPr>
            <w:tcW w:w="1276" w:type="dxa"/>
          </w:tcPr>
          <w:p w14:paraId="1592E5AE" w14:textId="0256D608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-0.76</w:t>
            </w:r>
          </w:p>
        </w:tc>
      </w:tr>
      <w:tr w:rsidR="006E79A2" w:rsidRPr="006619B0" w14:paraId="6605BC91" w14:textId="77777777" w:rsidTr="006E79A2">
        <w:trPr>
          <w:trHeight w:val="510"/>
        </w:trPr>
        <w:tc>
          <w:tcPr>
            <w:tcW w:w="1101" w:type="dxa"/>
          </w:tcPr>
          <w:p w14:paraId="7897A624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90</w:t>
            </w:r>
          </w:p>
        </w:tc>
        <w:tc>
          <w:tcPr>
            <w:tcW w:w="1417" w:type="dxa"/>
          </w:tcPr>
          <w:p w14:paraId="6CCDA498" w14:textId="63762E7F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-39.88</w:t>
            </w:r>
          </w:p>
        </w:tc>
        <w:tc>
          <w:tcPr>
            <w:tcW w:w="1276" w:type="dxa"/>
          </w:tcPr>
          <w:p w14:paraId="28303C41" w14:textId="76F3FEE3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-0.67</w:t>
            </w:r>
          </w:p>
        </w:tc>
        <w:tc>
          <w:tcPr>
            <w:tcW w:w="1134" w:type="dxa"/>
          </w:tcPr>
          <w:p w14:paraId="5D8445C7" w14:textId="26E72708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280</w:t>
            </w:r>
          </w:p>
        </w:tc>
        <w:tc>
          <w:tcPr>
            <w:tcW w:w="1417" w:type="dxa"/>
          </w:tcPr>
          <w:p w14:paraId="3675DE07" w14:textId="3F3D71F3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-39.64</w:t>
            </w:r>
          </w:p>
        </w:tc>
        <w:tc>
          <w:tcPr>
            <w:tcW w:w="1276" w:type="dxa"/>
          </w:tcPr>
          <w:p w14:paraId="62D37A3F" w14:textId="24899AE4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-0.43</w:t>
            </w:r>
          </w:p>
        </w:tc>
      </w:tr>
      <w:tr w:rsidR="006E79A2" w:rsidRPr="006619B0" w14:paraId="37C982FC" w14:textId="77777777" w:rsidTr="008A5B23">
        <w:trPr>
          <w:trHeight w:val="510"/>
        </w:trPr>
        <w:tc>
          <w:tcPr>
            <w:tcW w:w="1101" w:type="dxa"/>
            <w:shd w:val="clear" w:color="auto" w:fill="FFFF00"/>
          </w:tcPr>
          <w:p w14:paraId="05200648" w14:textId="77777777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100</w:t>
            </w:r>
          </w:p>
        </w:tc>
        <w:tc>
          <w:tcPr>
            <w:tcW w:w="1417" w:type="dxa"/>
            <w:shd w:val="clear" w:color="auto" w:fill="FFFF00"/>
          </w:tcPr>
          <w:p w14:paraId="389DB872" w14:textId="7BA00914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-39.21</w:t>
            </w:r>
          </w:p>
        </w:tc>
        <w:tc>
          <w:tcPr>
            <w:tcW w:w="1276" w:type="dxa"/>
            <w:shd w:val="clear" w:color="auto" w:fill="FFFF00"/>
          </w:tcPr>
          <w:p w14:paraId="15B9C169" w14:textId="0A458383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0.00</w:t>
            </w:r>
          </w:p>
        </w:tc>
        <w:tc>
          <w:tcPr>
            <w:tcW w:w="1134" w:type="dxa"/>
          </w:tcPr>
          <w:p w14:paraId="123DA460" w14:textId="0CD12F6F" w:rsidR="006E79A2" w:rsidRPr="008A5B23" w:rsidRDefault="006E79A2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290</w:t>
            </w:r>
          </w:p>
        </w:tc>
        <w:tc>
          <w:tcPr>
            <w:tcW w:w="1417" w:type="dxa"/>
          </w:tcPr>
          <w:p w14:paraId="61D7B86F" w14:textId="4114CA90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-39.99</w:t>
            </w:r>
          </w:p>
        </w:tc>
        <w:tc>
          <w:tcPr>
            <w:tcW w:w="1276" w:type="dxa"/>
          </w:tcPr>
          <w:p w14:paraId="2BCB780E" w14:textId="184E7912" w:rsidR="006E79A2" w:rsidRPr="008A5B23" w:rsidRDefault="0095706E" w:rsidP="006E79A2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-0.78</w:t>
            </w:r>
          </w:p>
        </w:tc>
      </w:tr>
      <w:tr w:rsidR="0095706E" w:rsidRPr="006619B0" w14:paraId="765A1BFF" w14:textId="77777777" w:rsidTr="006E79A2">
        <w:trPr>
          <w:trHeight w:val="510"/>
        </w:trPr>
        <w:tc>
          <w:tcPr>
            <w:tcW w:w="1101" w:type="dxa"/>
          </w:tcPr>
          <w:p w14:paraId="48B2C57A" w14:textId="7777777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110</w:t>
            </w:r>
          </w:p>
        </w:tc>
        <w:tc>
          <w:tcPr>
            <w:tcW w:w="1417" w:type="dxa"/>
          </w:tcPr>
          <w:p w14:paraId="0D4EC18D" w14:textId="6FAF792B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-39.96</w:t>
            </w:r>
          </w:p>
        </w:tc>
        <w:tc>
          <w:tcPr>
            <w:tcW w:w="1276" w:type="dxa"/>
          </w:tcPr>
          <w:p w14:paraId="2163E4BD" w14:textId="5389CC6A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-0.75</w:t>
            </w:r>
          </w:p>
        </w:tc>
        <w:tc>
          <w:tcPr>
            <w:tcW w:w="1134" w:type="dxa"/>
          </w:tcPr>
          <w:p w14:paraId="104AE813" w14:textId="50155A6A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300</w:t>
            </w:r>
          </w:p>
        </w:tc>
        <w:tc>
          <w:tcPr>
            <w:tcW w:w="1417" w:type="dxa"/>
          </w:tcPr>
          <w:p w14:paraId="24B5EA56" w14:textId="4F23368F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-40.12</w:t>
            </w:r>
          </w:p>
        </w:tc>
        <w:tc>
          <w:tcPr>
            <w:tcW w:w="1276" w:type="dxa"/>
          </w:tcPr>
          <w:p w14:paraId="71EB9904" w14:textId="0D5C40DA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-0.91</w:t>
            </w:r>
          </w:p>
        </w:tc>
      </w:tr>
      <w:tr w:rsidR="0095706E" w:rsidRPr="006619B0" w14:paraId="62B021CA" w14:textId="77777777" w:rsidTr="006E79A2">
        <w:trPr>
          <w:trHeight w:val="510"/>
        </w:trPr>
        <w:tc>
          <w:tcPr>
            <w:tcW w:w="1101" w:type="dxa"/>
          </w:tcPr>
          <w:p w14:paraId="79F0F50D" w14:textId="7777777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120</w:t>
            </w:r>
          </w:p>
        </w:tc>
        <w:tc>
          <w:tcPr>
            <w:tcW w:w="1417" w:type="dxa"/>
          </w:tcPr>
          <w:p w14:paraId="2BF5F7D3" w14:textId="562954E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-40.86</w:t>
            </w:r>
          </w:p>
        </w:tc>
        <w:tc>
          <w:tcPr>
            <w:tcW w:w="1276" w:type="dxa"/>
          </w:tcPr>
          <w:p w14:paraId="1631161F" w14:textId="46B8E282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-1.65</w:t>
            </w:r>
          </w:p>
        </w:tc>
        <w:tc>
          <w:tcPr>
            <w:tcW w:w="1134" w:type="dxa"/>
          </w:tcPr>
          <w:p w14:paraId="742A6D23" w14:textId="5E3A6AF9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310</w:t>
            </w:r>
          </w:p>
        </w:tc>
        <w:tc>
          <w:tcPr>
            <w:tcW w:w="1417" w:type="dxa"/>
          </w:tcPr>
          <w:p w14:paraId="1AA9DBAB" w14:textId="6CBD4173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-40.96</w:t>
            </w:r>
          </w:p>
        </w:tc>
        <w:tc>
          <w:tcPr>
            <w:tcW w:w="1276" w:type="dxa"/>
          </w:tcPr>
          <w:p w14:paraId="015CDDA8" w14:textId="755B6E56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-1.75</w:t>
            </w:r>
          </w:p>
        </w:tc>
      </w:tr>
      <w:tr w:rsidR="0095706E" w:rsidRPr="006619B0" w14:paraId="74021CAC" w14:textId="77777777" w:rsidTr="006E79A2">
        <w:trPr>
          <w:trHeight w:val="510"/>
        </w:trPr>
        <w:tc>
          <w:tcPr>
            <w:tcW w:w="1101" w:type="dxa"/>
          </w:tcPr>
          <w:p w14:paraId="1A0D1F39" w14:textId="7777777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130</w:t>
            </w:r>
          </w:p>
        </w:tc>
        <w:tc>
          <w:tcPr>
            <w:tcW w:w="1417" w:type="dxa"/>
          </w:tcPr>
          <w:p w14:paraId="04738EAC" w14:textId="5BBCFC54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-41.57</w:t>
            </w:r>
          </w:p>
        </w:tc>
        <w:tc>
          <w:tcPr>
            <w:tcW w:w="1276" w:type="dxa"/>
          </w:tcPr>
          <w:p w14:paraId="60352277" w14:textId="395EF2FC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-2.36</w:t>
            </w:r>
          </w:p>
        </w:tc>
        <w:tc>
          <w:tcPr>
            <w:tcW w:w="1134" w:type="dxa"/>
          </w:tcPr>
          <w:p w14:paraId="71782218" w14:textId="0226C3D4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320</w:t>
            </w:r>
          </w:p>
        </w:tc>
        <w:tc>
          <w:tcPr>
            <w:tcW w:w="1417" w:type="dxa"/>
          </w:tcPr>
          <w:p w14:paraId="28C0DE05" w14:textId="62386FC5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-41.67</w:t>
            </w:r>
          </w:p>
        </w:tc>
        <w:tc>
          <w:tcPr>
            <w:tcW w:w="1276" w:type="dxa"/>
          </w:tcPr>
          <w:p w14:paraId="0A121D7E" w14:textId="6A6AC926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-2.46</w:t>
            </w:r>
          </w:p>
        </w:tc>
      </w:tr>
      <w:tr w:rsidR="0095706E" w:rsidRPr="006619B0" w14:paraId="73D8C5F0" w14:textId="77777777" w:rsidTr="006E79A2">
        <w:trPr>
          <w:trHeight w:val="510"/>
        </w:trPr>
        <w:tc>
          <w:tcPr>
            <w:tcW w:w="1101" w:type="dxa"/>
          </w:tcPr>
          <w:p w14:paraId="1012F1A4" w14:textId="7777777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140</w:t>
            </w:r>
          </w:p>
        </w:tc>
        <w:tc>
          <w:tcPr>
            <w:tcW w:w="1417" w:type="dxa"/>
          </w:tcPr>
          <w:p w14:paraId="41CCDD7F" w14:textId="4EEF77FE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-42.86</w:t>
            </w:r>
          </w:p>
        </w:tc>
        <w:tc>
          <w:tcPr>
            <w:tcW w:w="1276" w:type="dxa"/>
          </w:tcPr>
          <w:p w14:paraId="6B5A1E76" w14:textId="68ECE39D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-3.65</w:t>
            </w:r>
          </w:p>
        </w:tc>
        <w:tc>
          <w:tcPr>
            <w:tcW w:w="1134" w:type="dxa"/>
          </w:tcPr>
          <w:p w14:paraId="7B4F8016" w14:textId="243348AD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330</w:t>
            </w:r>
          </w:p>
        </w:tc>
        <w:tc>
          <w:tcPr>
            <w:tcW w:w="1417" w:type="dxa"/>
          </w:tcPr>
          <w:p w14:paraId="33F1C980" w14:textId="026D29E5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-43.21</w:t>
            </w:r>
          </w:p>
        </w:tc>
        <w:tc>
          <w:tcPr>
            <w:tcW w:w="1276" w:type="dxa"/>
          </w:tcPr>
          <w:p w14:paraId="5DCBF091" w14:textId="0422FE25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-4.00</w:t>
            </w:r>
          </w:p>
        </w:tc>
      </w:tr>
      <w:tr w:rsidR="0095706E" w:rsidRPr="006619B0" w14:paraId="7FED20AD" w14:textId="77777777" w:rsidTr="006E79A2">
        <w:trPr>
          <w:trHeight w:val="510"/>
        </w:trPr>
        <w:tc>
          <w:tcPr>
            <w:tcW w:w="1101" w:type="dxa"/>
          </w:tcPr>
          <w:p w14:paraId="5E2E6B2B" w14:textId="7777777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150</w:t>
            </w:r>
          </w:p>
        </w:tc>
        <w:tc>
          <w:tcPr>
            <w:tcW w:w="1417" w:type="dxa"/>
          </w:tcPr>
          <w:p w14:paraId="35D22883" w14:textId="1A0BD11F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-43.63</w:t>
            </w:r>
          </w:p>
        </w:tc>
        <w:tc>
          <w:tcPr>
            <w:tcW w:w="1276" w:type="dxa"/>
          </w:tcPr>
          <w:p w14:paraId="5A6905E6" w14:textId="44251382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-4.42</w:t>
            </w:r>
          </w:p>
        </w:tc>
        <w:tc>
          <w:tcPr>
            <w:tcW w:w="1134" w:type="dxa"/>
          </w:tcPr>
          <w:p w14:paraId="0A14405E" w14:textId="5E77D23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340</w:t>
            </w:r>
          </w:p>
        </w:tc>
        <w:tc>
          <w:tcPr>
            <w:tcW w:w="1417" w:type="dxa"/>
          </w:tcPr>
          <w:p w14:paraId="45F61AA2" w14:textId="1261D30D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-45.12</w:t>
            </w:r>
          </w:p>
        </w:tc>
        <w:tc>
          <w:tcPr>
            <w:tcW w:w="1276" w:type="dxa"/>
          </w:tcPr>
          <w:p w14:paraId="0D689371" w14:textId="79E26748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-5.91</w:t>
            </w:r>
          </w:p>
        </w:tc>
      </w:tr>
      <w:tr w:rsidR="0095706E" w:rsidRPr="006619B0" w14:paraId="43249AA0" w14:textId="77777777" w:rsidTr="006E79A2">
        <w:trPr>
          <w:trHeight w:val="510"/>
        </w:trPr>
        <w:tc>
          <w:tcPr>
            <w:tcW w:w="1101" w:type="dxa"/>
          </w:tcPr>
          <w:p w14:paraId="470B89C1" w14:textId="7777777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160</w:t>
            </w:r>
          </w:p>
        </w:tc>
        <w:tc>
          <w:tcPr>
            <w:tcW w:w="1417" w:type="dxa"/>
          </w:tcPr>
          <w:p w14:paraId="20B08329" w14:textId="229B0CFC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-45.12</w:t>
            </w:r>
          </w:p>
        </w:tc>
        <w:tc>
          <w:tcPr>
            <w:tcW w:w="1276" w:type="dxa"/>
          </w:tcPr>
          <w:p w14:paraId="2EA491C4" w14:textId="16038098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-5.91</w:t>
            </w:r>
          </w:p>
        </w:tc>
        <w:tc>
          <w:tcPr>
            <w:tcW w:w="1134" w:type="dxa"/>
          </w:tcPr>
          <w:p w14:paraId="7A78C5D2" w14:textId="35C86FC2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350</w:t>
            </w:r>
          </w:p>
        </w:tc>
        <w:tc>
          <w:tcPr>
            <w:tcW w:w="1417" w:type="dxa"/>
          </w:tcPr>
          <w:p w14:paraId="0649FD48" w14:textId="2A7701E0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-46.12</w:t>
            </w:r>
          </w:p>
        </w:tc>
        <w:tc>
          <w:tcPr>
            <w:tcW w:w="1276" w:type="dxa"/>
          </w:tcPr>
          <w:p w14:paraId="5F866D86" w14:textId="780AD17F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-6.91</w:t>
            </w:r>
          </w:p>
        </w:tc>
      </w:tr>
      <w:tr w:rsidR="0095706E" w:rsidRPr="006619B0" w14:paraId="75DE95B4" w14:textId="77777777" w:rsidTr="006E79A2">
        <w:trPr>
          <w:trHeight w:val="510"/>
        </w:trPr>
        <w:tc>
          <w:tcPr>
            <w:tcW w:w="1101" w:type="dxa"/>
          </w:tcPr>
          <w:p w14:paraId="6E4CCA02" w14:textId="7777777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170</w:t>
            </w:r>
          </w:p>
        </w:tc>
        <w:tc>
          <w:tcPr>
            <w:tcW w:w="1417" w:type="dxa"/>
          </w:tcPr>
          <w:p w14:paraId="12EE9F6C" w14:textId="145CFF8F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-49.32</w:t>
            </w:r>
          </w:p>
        </w:tc>
        <w:tc>
          <w:tcPr>
            <w:tcW w:w="1276" w:type="dxa"/>
          </w:tcPr>
          <w:p w14:paraId="6766ACE7" w14:textId="614E3726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-10.11</w:t>
            </w:r>
          </w:p>
        </w:tc>
        <w:tc>
          <w:tcPr>
            <w:tcW w:w="1134" w:type="dxa"/>
          </w:tcPr>
          <w:p w14:paraId="6903FC5F" w14:textId="65742EE8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360</w:t>
            </w:r>
          </w:p>
        </w:tc>
        <w:tc>
          <w:tcPr>
            <w:tcW w:w="1417" w:type="dxa"/>
          </w:tcPr>
          <w:p w14:paraId="58F5BC46" w14:textId="0C6BBA39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-50.76</w:t>
            </w:r>
          </w:p>
        </w:tc>
        <w:tc>
          <w:tcPr>
            <w:tcW w:w="1276" w:type="dxa"/>
          </w:tcPr>
          <w:p w14:paraId="6644BB9E" w14:textId="43E0B83A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-11.55</w:t>
            </w:r>
          </w:p>
        </w:tc>
      </w:tr>
      <w:tr w:rsidR="0095706E" w:rsidRPr="006619B0" w14:paraId="4F9E1492" w14:textId="77777777" w:rsidTr="006E79A2">
        <w:trPr>
          <w:trHeight w:val="510"/>
        </w:trPr>
        <w:tc>
          <w:tcPr>
            <w:tcW w:w="1101" w:type="dxa"/>
          </w:tcPr>
          <w:p w14:paraId="77221D83" w14:textId="77777777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180</w:t>
            </w:r>
          </w:p>
        </w:tc>
        <w:tc>
          <w:tcPr>
            <w:tcW w:w="1417" w:type="dxa"/>
          </w:tcPr>
          <w:p w14:paraId="72D325FE" w14:textId="4EC4C420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-51.66</w:t>
            </w:r>
          </w:p>
        </w:tc>
        <w:tc>
          <w:tcPr>
            <w:tcW w:w="1276" w:type="dxa"/>
          </w:tcPr>
          <w:p w14:paraId="296587C5" w14:textId="628C9264" w:rsidR="0095706E" w:rsidRPr="008A5B23" w:rsidRDefault="0095706E" w:rsidP="0095706E">
            <w:pPr>
              <w:jc w:val="center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0070C0"/>
                <w:sz w:val="32"/>
                <w:szCs w:val="32"/>
              </w:rPr>
              <w:t>-12.45</w:t>
            </w:r>
          </w:p>
        </w:tc>
        <w:tc>
          <w:tcPr>
            <w:tcW w:w="1134" w:type="dxa"/>
          </w:tcPr>
          <w:p w14:paraId="37166C34" w14:textId="23567292" w:rsidR="0095706E" w:rsidRPr="006619B0" w:rsidRDefault="0095706E" w:rsidP="009570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241E659" w14:textId="77777777" w:rsidR="0095706E" w:rsidRPr="006619B0" w:rsidRDefault="0095706E" w:rsidP="009570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52ECDE7" w14:textId="77777777" w:rsidR="0095706E" w:rsidRPr="006619B0" w:rsidRDefault="0095706E" w:rsidP="009570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E881654" w14:textId="77777777" w:rsidR="00CE4A83" w:rsidRPr="006619B0" w:rsidRDefault="00CE4A83" w:rsidP="00CE4A83">
      <w:pPr>
        <w:rPr>
          <w:rFonts w:ascii="TH SarabunPSK" w:hAnsi="TH SarabunPSK" w:cs="TH SarabunPSK"/>
          <w:sz w:val="32"/>
          <w:szCs w:val="32"/>
        </w:rPr>
      </w:pPr>
    </w:p>
    <w:p w14:paraId="45CD86EE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8BE4062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5B8ED5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275A7EE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6B804F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CA357B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168D51B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DC44D8A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EDF941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240A14E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78DF3E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18FFF4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620077A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5CBA7BB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0EE68FC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53E39EE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F4123A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101560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B4DD8EF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487F78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F2EEFEC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6B70554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654442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9C66CF3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C4E5A48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78867A5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6FCF5CA" w14:textId="78932293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6619B0">
        <w:rPr>
          <w:rFonts w:ascii="TH SarabunPSK" w:hAnsi="TH SarabunPSK" w:cs="TH SarabunPSK"/>
          <w:sz w:val="32"/>
          <w:szCs w:val="32"/>
        </w:rPr>
        <w:t>Max</w:t>
      </w:r>
      <w:r w:rsidR="006E79A2">
        <w:rPr>
          <w:rFonts w:ascii="TH SarabunPSK" w:hAnsi="TH SarabunPSK" w:cs="TH SarabunPSK"/>
          <w:sz w:val="32"/>
          <w:szCs w:val="32"/>
        </w:rPr>
        <w:t>imum</w:t>
      </w:r>
      <w:r w:rsidRPr="006619B0">
        <w:rPr>
          <w:rFonts w:ascii="TH SarabunPSK" w:hAnsi="TH SarabunPSK" w:cs="TH SarabunPSK"/>
          <w:sz w:val="32"/>
          <w:szCs w:val="32"/>
        </w:rPr>
        <w:t xml:space="preserve"> Received Power </w:t>
      </w:r>
      <w:r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Pr="006619B0">
        <w:rPr>
          <w:rFonts w:ascii="TH SarabunPSK" w:hAnsi="TH SarabunPSK" w:cs="TH SarabunPSK"/>
          <w:sz w:val="32"/>
          <w:szCs w:val="32"/>
        </w:rPr>
        <w:t xml:space="preserve"> ……………</w:t>
      </w:r>
      <w:r w:rsidR="00BD449B" w:rsidRPr="008A5B23">
        <w:rPr>
          <w:rFonts w:ascii="TH SarabunPSK" w:hAnsi="TH SarabunPSK" w:cs="TH SarabunPSK"/>
          <w:sz w:val="32"/>
          <w:szCs w:val="32"/>
          <w:shd w:val="clear" w:color="auto" w:fill="FFFF00"/>
        </w:rPr>
        <w:t>-39.21 dB</w:t>
      </w:r>
      <w:r w:rsidRPr="006619B0">
        <w:rPr>
          <w:rFonts w:ascii="TH SarabunPSK" w:hAnsi="TH SarabunPSK" w:cs="TH SarabunPSK"/>
          <w:sz w:val="32"/>
          <w:szCs w:val="32"/>
        </w:rPr>
        <w:t>……………..</w:t>
      </w:r>
    </w:p>
    <w:p w14:paraId="216E1FD9" w14:textId="053D449C" w:rsidR="005D0AD9" w:rsidRPr="006619B0" w:rsidRDefault="001A286A" w:rsidP="00CE4A8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แบบรูปโพลาไรเซชันของสายอากาศ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โครสตริปแพ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ทซ์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โพลาไรซ์วงกลม</w:t>
      </w: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เมื่อสายอากาศส่ง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โพล</w:t>
      </w: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วาง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ในระนาบแนวนอน</w:t>
      </w:r>
    </w:p>
    <w:p w14:paraId="225C47C8" w14:textId="77777777" w:rsidR="001A286A" w:rsidRDefault="001A286A" w:rsidP="00CE4A8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A286A">
        <w:rPr>
          <w:rFonts w:ascii="TH SarabunPSK" w:hAnsi="TH SarabunPSK" w:cs="TH SarabunPSK"/>
          <w:b/>
          <w:bCs/>
          <w:sz w:val="32"/>
          <w:szCs w:val="32"/>
        </w:rPr>
        <w:t>Tx = Half-wave dipole (horizontal)</w:t>
      </w:r>
      <w:r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1A286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0FDD3B3" w14:textId="6E4AB38C" w:rsidR="005D0AD9" w:rsidRDefault="001A286A" w:rsidP="00CE4A83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</w:pPr>
      <w:r w:rsidRPr="001A286A">
        <w:rPr>
          <w:rFonts w:ascii="TH SarabunPSK" w:hAnsi="TH SarabunPSK" w:cs="TH SarabunPSK"/>
          <w:b/>
          <w:bCs/>
          <w:sz w:val="32"/>
          <w:szCs w:val="32"/>
        </w:rPr>
        <w:t>Rx = Circularly polarized microstrip patch antenna (rotate)</w:t>
      </w:r>
    </w:p>
    <w:p w14:paraId="42D6E48A" w14:textId="6BFFBFE9" w:rsidR="00BD449B" w:rsidRDefault="00BD449B" w:rsidP="00CE4A83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</w:pPr>
    </w:p>
    <w:p w14:paraId="4D724694" w14:textId="2D0F81FA" w:rsidR="00BD449B" w:rsidRPr="001A286A" w:rsidRDefault="00BD449B" w:rsidP="00CE4A83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D449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drawing>
          <wp:inline distT="0" distB="0" distL="0" distR="0" wp14:anchorId="46FA195B" wp14:editId="5D57F30E">
            <wp:extent cx="5838285" cy="50292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45454" cy="503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0713" w14:textId="77777777" w:rsidR="001A286A" w:rsidRDefault="001A286A" w:rsidP="00CE4A83">
      <w:pPr>
        <w:rPr>
          <w:rFonts w:ascii="TH SarabunPSK" w:hAnsi="TH SarabunPSK" w:cs="TH SarabunPSK"/>
          <w:sz w:val="32"/>
          <w:szCs w:val="32"/>
        </w:rPr>
      </w:pPr>
    </w:p>
    <w:p w14:paraId="66343063" w14:textId="12143655" w:rsidR="001A286A" w:rsidRDefault="001A286A" w:rsidP="00CE4A83">
      <w:pPr>
        <w:rPr>
          <w:rFonts w:ascii="TH SarabunPSK" w:hAnsi="TH SarabunPSK" w:cs="TH SarabunPSK"/>
          <w:sz w:val="32"/>
          <w:szCs w:val="32"/>
        </w:rPr>
      </w:pPr>
    </w:p>
    <w:p w14:paraId="2A6C67AB" w14:textId="341D927A" w:rsidR="001A286A" w:rsidRDefault="00BD449B" w:rsidP="00CE4A8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0F09B25" w14:textId="6C65EA65" w:rsidR="001A286A" w:rsidRDefault="001A286A" w:rsidP="001A286A">
      <w:pPr>
        <w:jc w:val="center"/>
        <w:rPr>
          <w:rFonts w:ascii="TH SarabunPSK" w:hAnsi="TH SarabunPSK" w:cs="TH SarabunPSK"/>
          <w:sz w:val="32"/>
          <w:szCs w:val="32"/>
        </w:rPr>
      </w:pPr>
      <w:r w:rsidRPr="006E79A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กำลังงานที่ถูกรับได้โดยสายอากาศรับ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โครสตริปแพ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ทซ์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โพลาไรซ์วงกลมเมื่อสายอากาศส่ง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โพล</w:t>
      </w:r>
    </w:p>
    <w:p w14:paraId="197CA29A" w14:textId="227AF5D1" w:rsidR="001A286A" w:rsidRDefault="001A286A" w:rsidP="001A286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วางในระนาบแนวตั้ง</w:t>
      </w:r>
    </w:p>
    <w:p w14:paraId="5A1C0877" w14:textId="21A0A186" w:rsidR="00CE4A83" w:rsidRPr="006619B0" w:rsidRDefault="001A286A" w:rsidP="005E7B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(Tx = Half-wave dipole (vertical), Rx = Circularly polarized microstrip patch antenna (rotate))</w:t>
      </w:r>
    </w:p>
    <w:tbl>
      <w:tblPr>
        <w:tblStyle w:val="aa"/>
        <w:tblpPr w:leftFromText="180" w:rightFromText="180" w:vertAnchor="text" w:horzAnchor="margin" w:tblpXSpec="center" w:tblpY="58"/>
        <w:tblW w:w="7621" w:type="dxa"/>
        <w:tblLayout w:type="fixed"/>
        <w:tblLook w:val="04A0" w:firstRow="1" w:lastRow="0" w:firstColumn="1" w:lastColumn="0" w:noHBand="0" w:noVBand="1"/>
      </w:tblPr>
      <w:tblGrid>
        <w:gridCol w:w="1271"/>
        <w:gridCol w:w="1270"/>
        <w:gridCol w:w="1270"/>
        <w:gridCol w:w="1270"/>
        <w:gridCol w:w="1270"/>
        <w:gridCol w:w="1270"/>
      </w:tblGrid>
      <w:tr w:rsidR="00CE4A83" w:rsidRPr="006619B0" w14:paraId="786A8774" w14:textId="77777777" w:rsidTr="005E7BE1">
        <w:trPr>
          <w:trHeight w:val="788"/>
        </w:trPr>
        <w:tc>
          <w:tcPr>
            <w:tcW w:w="1100" w:type="dxa"/>
            <w:vAlign w:val="center"/>
          </w:tcPr>
          <w:p w14:paraId="007DA349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Angle (degree)</w:t>
            </w:r>
          </w:p>
        </w:tc>
        <w:tc>
          <w:tcPr>
            <w:tcW w:w="1100" w:type="dxa"/>
            <w:vAlign w:val="center"/>
          </w:tcPr>
          <w:p w14:paraId="6EEDEA21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Received Power (dB)</w:t>
            </w:r>
          </w:p>
        </w:tc>
        <w:tc>
          <w:tcPr>
            <w:tcW w:w="1100" w:type="dxa"/>
          </w:tcPr>
          <w:p w14:paraId="383BE030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Normalize</w:t>
            </w:r>
          </w:p>
          <w:p w14:paraId="6C145B8A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(dB)</w:t>
            </w:r>
          </w:p>
        </w:tc>
        <w:tc>
          <w:tcPr>
            <w:tcW w:w="1100" w:type="dxa"/>
            <w:vAlign w:val="center"/>
          </w:tcPr>
          <w:p w14:paraId="6408AF9F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Angle (degree)</w:t>
            </w:r>
          </w:p>
        </w:tc>
        <w:tc>
          <w:tcPr>
            <w:tcW w:w="1100" w:type="dxa"/>
            <w:vAlign w:val="center"/>
          </w:tcPr>
          <w:p w14:paraId="3C465595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Received Power (dB)</w:t>
            </w:r>
          </w:p>
        </w:tc>
        <w:tc>
          <w:tcPr>
            <w:tcW w:w="1100" w:type="dxa"/>
          </w:tcPr>
          <w:p w14:paraId="714E0167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Normalize</w:t>
            </w:r>
          </w:p>
          <w:p w14:paraId="5898C92C" w14:textId="77777777" w:rsidR="00CE4A83" w:rsidRPr="006619B0" w:rsidRDefault="00CE4A83" w:rsidP="009723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(dB)</w:t>
            </w:r>
          </w:p>
        </w:tc>
      </w:tr>
      <w:tr w:rsidR="001A286A" w:rsidRPr="006619B0" w14:paraId="616EFEA4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29DB719E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00" w:type="dxa"/>
            <w:vAlign w:val="center"/>
          </w:tcPr>
          <w:p w14:paraId="62A27344" w14:textId="611E666F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-38.87</w:t>
            </w:r>
          </w:p>
        </w:tc>
        <w:tc>
          <w:tcPr>
            <w:tcW w:w="1100" w:type="dxa"/>
          </w:tcPr>
          <w:p w14:paraId="0D2CF2BD" w14:textId="46883228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-1.75</w:t>
            </w:r>
          </w:p>
        </w:tc>
        <w:tc>
          <w:tcPr>
            <w:tcW w:w="1100" w:type="dxa"/>
            <w:vAlign w:val="center"/>
          </w:tcPr>
          <w:p w14:paraId="1068F9E1" w14:textId="64B8DA59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190</w:t>
            </w:r>
          </w:p>
        </w:tc>
        <w:tc>
          <w:tcPr>
            <w:tcW w:w="1100" w:type="dxa"/>
            <w:vAlign w:val="center"/>
          </w:tcPr>
          <w:p w14:paraId="2646EF94" w14:textId="3521D21D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-38.76</w:t>
            </w:r>
          </w:p>
        </w:tc>
        <w:tc>
          <w:tcPr>
            <w:tcW w:w="1100" w:type="dxa"/>
          </w:tcPr>
          <w:p w14:paraId="0A61B525" w14:textId="22DB2C4C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-1.64</w:t>
            </w:r>
          </w:p>
        </w:tc>
      </w:tr>
      <w:tr w:rsidR="001A286A" w:rsidRPr="006619B0" w14:paraId="38C68532" w14:textId="77777777" w:rsidTr="008A5B23">
        <w:trPr>
          <w:trHeight w:val="510"/>
        </w:trPr>
        <w:tc>
          <w:tcPr>
            <w:tcW w:w="1100" w:type="dxa"/>
            <w:vAlign w:val="center"/>
          </w:tcPr>
          <w:p w14:paraId="7A2BCE3D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00" w:type="dxa"/>
            <w:vAlign w:val="center"/>
          </w:tcPr>
          <w:p w14:paraId="7D93F33E" w14:textId="3E91B881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-37.61</w:t>
            </w:r>
          </w:p>
        </w:tc>
        <w:tc>
          <w:tcPr>
            <w:tcW w:w="1100" w:type="dxa"/>
          </w:tcPr>
          <w:p w14:paraId="2FE77FBF" w14:textId="4786A84C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-0.49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F1C7D5B" w14:textId="229D6612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6301E406" w14:textId="2B85A00B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-37.12</w:t>
            </w:r>
          </w:p>
        </w:tc>
        <w:tc>
          <w:tcPr>
            <w:tcW w:w="1100" w:type="dxa"/>
            <w:shd w:val="clear" w:color="auto" w:fill="FFFF00"/>
          </w:tcPr>
          <w:p w14:paraId="5A959D75" w14:textId="73361949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</w:tr>
      <w:tr w:rsidR="001A286A" w:rsidRPr="006619B0" w14:paraId="2B306A3F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32F09406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100" w:type="dxa"/>
            <w:vAlign w:val="center"/>
          </w:tcPr>
          <w:p w14:paraId="526B813F" w14:textId="42BB9BD7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-38.29</w:t>
            </w:r>
          </w:p>
        </w:tc>
        <w:tc>
          <w:tcPr>
            <w:tcW w:w="1100" w:type="dxa"/>
          </w:tcPr>
          <w:p w14:paraId="014A2A47" w14:textId="0C96A894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-1.17</w:t>
            </w:r>
          </w:p>
        </w:tc>
        <w:tc>
          <w:tcPr>
            <w:tcW w:w="1100" w:type="dxa"/>
            <w:vAlign w:val="center"/>
          </w:tcPr>
          <w:p w14:paraId="154497D9" w14:textId="0B617CEF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210</w:t>
            </w:r>
          </w:p>
        </w:tc>
        <w:tc>
          <w:tcPr>
            <w:tcW w:w="1100" w:type="dxa"/>
            <w:vAlign w:val="center"/>
          </w:tcPr>
          <w:p w14:paraId="03822033" w14:textId="799C21FA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-38.72</w:t>
            </w:r>
          </w:p>
        </w:tc>
        <w:tc>
          <w:tcPr>
            <w:tcW w:w="1100" w:type="dxa"/>
          </w:tcPr>
          <w:p w14:paraId="321A04A1" w14:textId="17C39E4A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-1.60</w:t>
            </w:r>
          </w:p>
        </w:tc>
      </w:tr>
      <w:tr w:rsidR="001A286A" w:rsidRPr="006619B0" w14:paraId="35A2D323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7B68B53C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100" w:type="dxa"/>
            <w:vAlign w:val="center"/>
          </w:tcPr>
          <w:p w14:paraId="7AFDA5C8" w14:textId="41C17870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-39.67</w:t>
            </w:r>
          </w:p>
        </w:tc>
        <w:tc>
          <w:tcPr>
            <w:tcW w:w="1100" w:type="dxa"/>
          </w:tcPr>
          <w:p w14:paraId="6FCDF04D" w14:textId="1A4CD872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-2.55</w:t>
            </w:r>
          </w:p>
        </w:tc>
        <w:tc>
          <w:tcPr>
            <w:tcW w:w="1100" w:type="dxa"/>
            <w:vAlign w:val="center"/>
          </w:tcPr>
          <w:p w14:paraId="4A88A38C" w14:textId="36029FBC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220</w:t>
            </w:r>
          </w:p>
        </w:tc>
        <w:tc>
          <w:tcPr>
            <w:tcW w:w="1100" w:type="dxa"/>
            <w:vAlign w:val="center"/>
          </w:tcPr>
          <w:p w14:paraId="76F70926" w14:textId="3D95571D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-39.12</w:t>
            </w:r>
          </w:p>
        </w:tc>
        <w:tc>
          <w:tcPr>
            <w:tcW w:w="1100" w:type="dxa"/>
          </w:tcPr>
          <w:p w14:paraId="7E26E818" w14:textId="17F6C265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-2.00</w:t>
            </w:r>
          </w:p>
        </w:tc>
      </w:tr>
      <w:tr w:rsidR="001A286A" w:rsidRPr="006619B0" w14:paraId="4D85EB38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428AA747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1100" w:type="dxa"/>
            <w:vAlign w:val="center"/>
          </w:tcPr>
          <w:p w14:paraId="5C402628" w14:textId="3EC88252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-40.18</w:t>
            </w:r>
          </w:p>
        </w:tc>
        <w:tc>
          <w:tcPr>
            <w:tcW w:w="1100" w:type="dxa"/>
          </w:tcPr>
          <w:p w14:paraId="2404C4CB" w14:textId="6A510365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-3.06</w:t>
            </w:r>
          </w:p>
        </w:tc>
        <w:tc>
          <w:tcPr>
            <w:tcW w:w="1100" w:type="dxa"/>
            <w:vAlign w:val="center"/>
          </w:tcPr>
          <w:p w14:paraId="65FE67AD" w14:textId="1DB6D101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230</w:t>
            </w:r>
          </w:p>
        </w:tc>
        <w:tc>
          <w:tcPr>
            <w:tcW w:w="1100" w:type="dxa"/>
            <w:vAlign w:val="center"/>
          </w:tcPr>
          <w:p w14:paraId="6BDC4012" w14:textId="16B13949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-40.13</w:t>
            </w:r>
          </w:p>
        </w:tc>
        <w:tc>
          <w:tcPr>
            <w:tcW w:w="1100" w:type="dxa"/>
          </w:tcPr>
          <w:p w14:paraId="7B92E5C7" w14:textId="4D4F92CD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-3.01</w:t>
            </w:r>
          </w:p>
        </w:tc>
      </w:tr>
      <w:tr w:rsidR="001A286A" w:rsidRPr="006619B0" w14:paraId="22C08CE5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259D9AC9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00" w:type="dxa"/>
            <w:vAlign w:val="center"/>
          </w:tcPr>
          <w:p w14:paraId="2A47E9E3" w14:textId="357AC202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-41.21</w:t>
            </w:r>
          </w:p>
        </w:tc>
        <w:tc>
          <w:tcPr>
            <w:tcW w:w="1100" w:type="dxa"/>
          </w:tcPr>
          <w:p w14:paraId="23E46D47" w14:textId="6D1A2219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-4.09</w:t>
            </w:r>
          </w:p>
        </w:tc>
        <w:tc>
          <w:tcPr>
            <w:tcW w:w="1100" w:type="dxa"/>
            <w:vAlign w:val="center"/>
          </w:tcPr>
          <w:p w14:paraId="0D40FF08" w14:textId="097CE7D0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240</w:t>
            </w:r>
          </w:p>
        </w:tc>
        <w:tc>
          <w:tcPr>
            <w:tcW w:w="1100" w:type="dxa"/>
            <w:vAlign w:val="center"/>
          </w:tcPr>
          <w:p w14:paraId="11849F44" w14:textId="235DC389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-41.52</w:t>
            </w:r>
          </w:p>
        </w:tc>
        <w:tc>
          <w:tcPr>
            <w:tcW w:w="1100" w:type="dxa"/>
          </w:tcPr>
          <w:p w14:paraId="27DEA083" w14:textId="4DEF1E6A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-4.4</w:t>
            </w:r>
          </w:p>
        </w:tc>
      </w:tr>
      <w:tr w:rsidR="001A286A" w:rsidRPr="006619B0" w14:paraId="16D2D45A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4FE9F5B9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100" w:type="dxa"/>
            <w:vAlign w:val="center"/>
          </w:tcPr>
          <w:p w14:paraId="5D848D73" w14:textId="350D05EC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-42.63</w:t>
            </w:r>
          </w:p>
        </w:tc>
        <w:tc>
          <w:tcPr>
            <w:tcW w:w="1100" w:type="dxa"/>
          </w:tcPr>
          <w:p w14:paraId="41336D6A" w14:textId="38FBEF08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-5.51</w:t>
            </w:r>
          </w:p>
        </w:tc>
        <w:tc>
          <w:tcPr>
            <w:tcW w:w="1100" w:type="dxa"/>
            <w:vAlign w:val="center"/>
          </w:tcPr>
          <w:p w14:paraId="6CF93FEA" w14:textId="17D5BEE0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  <w:tc>
          <w:tcPr>
            <w:tcW w:w="1100" w:type="dxa"/>
            <w:vAlign w:val="center"/>
          </w:tcPr>
          <w:p w14:paraId="3115EDFE" w14:textId="03F7514D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-42.07</w:t>
            </w:r>
          </w:p>
        </w:tc>
        <w:tc>
          <w:tcPr>
            <w:tcW w:w="1100" w:type="dxa"/>
          </w:tcPr>
          <w:p w14:paraId="3157F806" w14:textId="7EC963CD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-4.95</w:t>
            </w:r>
          </w:p>
        </w:tc>
      </w:tr>
      <w:tr w:rsidR="001A286A" w:rsidRPr="006619B0" w14:paraId="3B655796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31292FD4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1100" w:type="dxa"/>
            <w:vAlign w:val="center"/>
          </w:tcPr>
          <w:p w14:paraId="141C9529" w14:textId="11545973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-44.52</w:t>
            </w:r>
          </w:p>
        </w:tc>
        <w:tc>
          <w:tcPr>
            <w:tcW w:w="1100" w:type="dxa"/>
          </w:tcPr>
          <w:p w14:paraId="279301C4" w14:textId="056F895A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-7.40</w:t>
            </w:r>
          </w:p>
        </w:tc>
        <w:tc>
          <w:tcPr>
            <w:tcW w:w="1100" w:type="dxa"/>
            <w:vAlign w:val="center"/>
          </w:tcPr>
          <w:p w14:paraId="4DB774B3" w14:textId="7E086692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260</w:t>
            </w:r>
          </w:p>
        </w:tc>
        <w:tc>
          <w:tcPr>
            <w:tcW w:w="1100" w:type="dxa"/>
            <w:vAlign w:val="center"/>
          </w:tcPr>
          <w:p w14:paraId="1204CF39" w14:textId="5C64591F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-43.27</w:t>
            </w:r>
          </w:p>
        </w:tc>
        <w:tc>
          <w:tcPr>
            <w:tcW w:w="1100" w:type="dxa"/>
          </w:tcPr>
          <w:p w14:paraId="5D8E692A" w14:textId="2C2879D7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-6.15</w:t>
            </w:r>
          </w:p>
        </w:tc>
      </w:tr>
      <w:tr w:rsidR="001A286A" w:rsidRPr="006619B0" w14:paraId="4FA28E9D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39DDDB7A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1100" w:type="dxa"/>
            <w:vAlign w:val="center"/>
          </w:tcPr>
          <w:p w14:paraId="0F39A3D3" w14:textId="7422D02E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-45.76</w:t>
            </w:r>
          </w:p>
        </w:tc>
        <w:tc>
          <w:tcPr>
            <w:tcW w:w="1100" w:type="dxa"/>
          </w:tcPr>
          <w:p w14:paraId="314E9A96" w14:textId="3E4A3BD3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-8.64</w:t>
            </w:r>
          </w:p>
        </w:tc>
        <w:tc>
          <w:tcPr>
            <w:tcW w:w="1100" w:type="dxa"/>
            <w:vAlign w:val="center"/>
          </w:tcPr>
          <w:p w14:paraId="2F8D4A87" w14:textId="2353EF05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270</w:t>
            </w:r>
          </w:p>
        </w:tc>
        <w:tc>
          <w:tcPr>
            <w:tcW w:w="1100" w:type="dxa"/>
            <w:vAlign w:val="center"/>
          </w:tcPr>
          <w:p w14:paraId="5A70F54F" w14:textId="45F2C975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-44.78</w:t>
            </w:r>
          </w:p>
        </w:tc>
        <w:tc>
          <w:tcPr>
            <w:tcW w:w="1100" w:type="dxa"/>
          </w:tcPr>
          <w:p w14:paraId="3A7FB07D" w14:textId="5C111EB9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-7.66</w:t>
            </w:r>
          </w:p>
        </w:tc>
      </w:tr>
      <w:tr w:rsidR="001A286A" w:rsidRPr="006619B0" w14:paraId="100B4B0C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2A4609C2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1100" w:type="dxa"/>
            <w:vAlign w:val="center"/>
          </w:tcPr>
          <w:p w14:paraId="5BF12075" w14:textId="0CC2D85F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-47.07</w:t>
            </w:r>
          </w:p>
        </w:tc>
        <w:tc>
          <w:tcPr>
            <w:tcW w:w="1100" w:type="dxa"/>
          </w:tcPr>
          <w:p w14:paraId="4C76FF32" w14:textId="1506C8FC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-9.95</w:t>
            </w:r>
          </w:p>
        </w:tc>
        <w:tc>
          <w:tcPr>
            <w:tcW w:w="1100" w:type="dxa"/>
            <w:vAlign w:val="center"/>
          </w:tcPr>
          <w:p w14:paraId="0C290113" w14:textId="66054F95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280</w:t>
            </w:r>
          </w:p>
        </w:tc>
        <w:tc>
          <w:tcPr>
            <w:tcW w:w="1100" w:type="dxa"/>
            <w:vAlign w:val="center"/>
          </w:tcPr>
          <w:p w14:paraId="1C1AFC90" w14:textId="35991ED5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-46.24</w:t>
            </w:r>
          </w:p>
        </w:tc>
        <w:tc>
          <w:tcPr>
            <w:tcW w:w="1100" w:type="dxa"/>
          </w:tcPr>
          <w:p w14:paraId="5257DECD" w14:textId="328C4B7D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-9.12</w:t>
            </w:r>
          </w:p>
        </w:tc>
      </w:tr>
      <w:tr w:rsidR="001A286A" w:rsidRPr="006619B0" w14:paraId="6D23FB26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1C4AC668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100" w:type="dxa"/>
            <w:vAlign w:val="center"/>
          </w:tcPr>
          <w:p w14:paraId="7BAA3C59" w14:textId="0C7B5E91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-46.62</w:t>
            </w:r>
          </w:p>
        </w:tc>
        <w:tc>
          <w:tcPr>
            <w:tcW w:w="1100" w:type="dxa"/>
          </w:tcPr>
          <w:p w14:paraId="4CDA27DB" w14:textId="58CD1056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-9.50</w:t>
            </w:r>
          </w:p>
        </w:tc>
        <w:tc>
          <w:tcPr>
            <w:tcW w:w="1100" w:type="dxa"/>
            <w:vAlign w:val="center"/>
          </w:tcPr>
          <w:p w14:paraId="6837CA68" w14:textId="74CAECE1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290</w:t>
            </w:r>
          </w:p>
        </w:tc>
        <w:tc>
          <w:tcPr>
            <w:tcW w:w="1100" w:type="dxa"/>
            <w:vAlign w:val="center"/>
          </w:tcPr>
          <w:p w14:paraId="3F5CED6B" w14:textId="26060758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-47.56</w:t>
            </w:r>
          </w:p>
        </w:tc>
        <w:tc>
          <w:tcPr>
            <w:tcW w:w="1100" w:type="dxa"/>
          </w:tcPr>
          <w:p w14:paraId="6B0D0274" w14:textId="7E81BDC9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-10.44</w:t>
            </w:r>
          </w:p>
        </w:tc>
      </w:tr>
      <w:tr w:rsidR="001A286A" w:rsidRPr="006619B0" w14:paraId="0932187E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1866C6EF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110</w:t>
            </w:r>
          </w:p>
        </w:tc>
        <w:tc>
          <w:tcPr>
            <w:tcW w:w="1100" w:type="dxa"/>
            <w:vAlign w:val="center"/>
          </w:tcPr>
          <w:p w14:paraId="39EA887B" w14:textId="256EE538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-45.12</w:t>
            </w:r>
          </w:p>
        </w:tc>
        <w:tc>
          <w:tcPr>
            <w:tcW w:w="1100" w:type="dxa"/>
          </w:tcPr>
          <w:p w14:paraId="75829F5C" w14:textId="77688B9E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-8.00</w:t>
            </w:r>
          </w:p>
        </w:tc>
        <w:tc>
          <w:tcPr>
            <w:tcW w:w="1100" w:type="dxa"/>
            <w:vAlign w:val="center"/>
          </w:tcPr>
          <w:p w14:paraId="2F2893F8" w14:textId="27EE6734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1100" w:type="dxa"/>
            <w:vAlign w:val="center"/>
          </w:tcPr>
          <w:p w14:paraId="42C15B33" w14:textId="0FEC02DE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-46.21</w:t>
            </w:r>
          </w:p>
        </w:tc>
        <w:tc>
          <w:tcPr>
            <w:tcW w:w="1100" w:type="dxa"/>
          </w:tcPr>
          <w:p w14:paraId="0ED47FA8" w14:textId="3A3E19B7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-9.09</w:t>
            </w:r>
          </w:p>
        </w:tc>
      </w:tr>
      <w:tr w:rsidR="001A286A" w:rsidRPr="006619B0" w14:paraId="3644B78A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61E23FAF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  <w:tc>
          <w:tcPr>
            <w:tcW w:w="1100" w:type="dxa"/>
            <w:vAlign w:val="center"/>
          </w:tcPr>
          <w:p w14:paraId="3FB21955" w14:textId="0C847414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-43.57</w:t>
            </w:r>
          </w:p>
        </w:tc>
        <w:tc>
          <w:tcPr>
            <w:tcW w:w="1100" w:type="dxa"/>
          </w:tcPr>
          <w:p w14:paraId="2E8295EA" w14:textId="4891FE33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-6.45</w:t>
            </w:r>
          </w:p>
        </w:tc>
        <w:tc>
          <w:tcPr>
            <w:tcW w:w="1100" w:type="dxa"/>
            <w:vAlign w:val="center"/>
          </w:tcPr>
          <w:p w14:paraId="62BE0926" w14:textId="7FFA0C48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310</w:t>
            </w:r>
          </w:p>
        </w:tc>
        <w:tc>
          <w:tcPr>
            <w:tcW w:w="1100" w:type="dxa"/>
            <w:vAlign w:val="center"/>
          </w:tcPr>
          <w:p w14:paraId="2F71DA29" w14:textId="67D27A1E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-44.32</w:t>
            </w:r>
          </w:p>
        </w:tc>
        <w:tc>
          <w:tcPr>
            <w:tcW w:w="1100" w:type="dxa"/>
          </w:tcPr>
          <w:p w14:paraId="3DCB2B30" w14:textId="69A35119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-7.20</w:t>
            </w:r>
          </w:p>
        </w:tc>
      </w:tr>
      <w:tr w:rsidR="001A286A" w:rsidRPr="006619B0" w14:paraId="66749D9E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05420094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130</w:t>
            </w:r>
          </w:p>
        </w:tc>
        <w:tc>
          <w:tcPr>
            <w:tcW w:w="1100" w:type="dxa"/>
            <w:vAlign w:val="center"/>
          </w:tcPr>
          <w:p w14:paraId="501CE044" w14:textId="333C0658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-42.52</w:t>
            </w:r>
          </w:p>
        </w:tc>
        <w:tc>
          <w:tcPr>
            <w:tcW w:w="1100" w:type="dxa"/>
          </w:tcPr>
          <w:p w14:paraId="7ED47ADF" w14:textId="3B74EB55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-5.40</w:t>
            </w:r>
          </w:p>
        </w:tc>
        <w:tc>
          <w:tcPr>
            <w:tcW w:w="1100" w:type="dxa"/>
            <w:vAlign w:val="center"/>
          </w:tcPr>
          <w:p w14:paraId="387ACBFA" w14:textId="36B6108E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320</w:t>
            </w:r>
          </w:p>
        </w:tc>
        <w:tc>
          <w:tcPr>
            <w:tcW w:w="1100" w:type="dxa"/>
            <w:vAlign w:val="center"/>
          </w:tcPr>
          <w:p w14:paraId="59EFFF2D" w14:textId="77C34534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-42.69</w:t>
            </w:r>
          </w:p>
        </w:tc>
        <w:tc>
          <w:tcPr>
            <w:tcW w:w="1100" w:type="dxa"/>
          </w:tcPr>
          <w:p w14:paraId="671D3484" w14:textId="243F498D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-5.57</w:t>
            </w:r>
          </w:p>
        </w:tc>
      </w:tr>
      <w:tr w:rsidR="001A286A" w:rsidRPr="006619B0" w14:paraId="5CC1999B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22CFA54B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140</w:t>
            </w:r>
          </w:p>
        </w:tc>
        <w:tc>
          <w:tcPr>
            <w:tcW w:w="1100" w:type="dxa"/>
            <w:vAlign w:val="center"/>
          </w:tcPr>
          <w:p w14:paraId="1305017F" w14:textId="0A4C6C5D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-40.72</w:t>
            </w:r>
          </w:p>
        </w:tc>
        <w:tc>
          <w:tcPr>
            <w:tcW w:w="1100" w:type="dxa"/>
          </w:tcPr>
          <w:p w14:paraId="4217110B" w14:textId="7119A125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-3.60</w:t>
            </w:r>
          </w:p>
        </w:tc>
        <w:tc>
          <w:tcPr>
            <w:tcW w:w="1100" w:type="dxa"/>
            <w:vAlign w:val="center"/>
          </w:tcPr>
          <w:p w14:paraId="09F5BDC6" w14:textId="01A5EEBB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330</w:t>
            </w:r>
          </w:p>
        </w:tc>
        <w:tc>
          <w:tcPr>
            <w:tcW w:w="1100" w:type="dxa"/>
            <w:vAlign w:val="center"/>
          </w:tcPr>
          <w:p w14:paraId="337E0230" w14:textId="77B6428F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-41.12</w:t>
            </w:r>
          </w:p>
        </w:tc>
        <w:tc>
          <w:tcPr>
            <w:tcW w:w="1100" w:type="dxa"/>
          </w:tcPr>
          <w:p w14:paraId="0426BA31" w14:textId="7921192D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-4.00</w:t>
            </w:r>
          </w:p>
        </w:tc>
      </w:tr>
      <w:tr w:rsidR="001A286A" w:rsidRPr="006619B0" w14:paraId="59DDC3F1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0A2EA4CE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  <w:tc>
          <w:tcPr>
            <w:tcW w:w="1100" w:type="dxa"/>
            <w:vAlign w:val="center"/>
          </w:tcPr>
          <w:p w14:paraId="3A752FFA" w14:textId="36D9B205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-39.73</w:t>
            </w:r>
          </w:p>
        </w:tc>
        <w:tc>
          <w:tcPr>
            <w:tcW w:w="1100" w:type="dxa"/>
          </w:tcPr>
          <w:p w14:paraId="3CBE6C0D" w14:textId="5FCCD6AB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-2.61</w:t>
            </w:r>
          </w:p>
        </w:tc>
        <w:tc>
          <w:tcPr>
            <w:tcW w:w="1100" w:type="dxa"/>
            <w:vAlign w:val="center"/>
          </w:tcPr>
          <w:p w14:paraId="70440D94" w14:textId="55C438ED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340</w:t>
            </w:r>
          </w:p>
        </w:tc>
        <w:tc>
          <w:tcPr>
            <w:tcW w:w="1100" w:type="dxa"/>
            <w:vAlign w:val="center"/>
          </w:tcPr>
          <w:p w14:paraId="7DC9E551" w14:textId="474A16E1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-40.37</w:t>
            </w:r>
          </w:p>
        </w:tc>
        <w:tc>
          <w:tcPr>
            <w:tcW w:w="1100" w:type="dxa"/>
          </w:tcPr>
          <w:p w14:paraId="456F4CB0" w14:textId="69C5439F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-3.25</w:t>
            </w:r>
          </w:p>
        </w:tc>
      </w:tr>
      <w:tr w:rsidR="001A286A" w:rsidRPr="006619B0" w14:paraId="28085C1C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2BB2E3BF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160</w:t>
            </w:r>
          </w:p>
        </w:tc>
        <w:tc>
          <w:tcPr>
            <w:tcW w:w="1100" w:type="dxa"/>
            <w:vAlign w:val="center"/>
          </w:tcPr>
          <w:p w14:paraId="08D7DF25" w14:textId="1FA3125C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-38.07</w:t>
            </w:r>
          </w:p>
        </w:tc>
        <w:tc>
          <w:tcPr>
            <w:tcW w:w="1100" w:type="dxa"/>
          </w:tcPr>
          <w:p w14:paraId="5C98503A" w14:textId="311C76AA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-0.95</w:t>
            </w:r>
          </w:p>
        </w:tc>
        <w:tc>
          <w:tcPr>
            <w:tcW w:w="1100" w:type="dxa"/>
            <w:vAlign w:val="center"/>
          </w:tcPr>
          <w:p w14:paraId="5A4AAD57" w14:textId="63C8B064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350</w:t>
            </w:r>
          </w:p>
        </w:tc>
        <w:tc>
          <w:tcPr>
            <w:tcW w:w="1100" w:type="dxa"/>
            <w:vAlign w:val="center"/>
          </w:tcPr>
          <w:p w14:paraId="7DE8CE80" w14:textId="4305C916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-40.12</w:t>
            </w:r>
          </w:p>
        </w:tc>
        <w:tc>
          <w:tcPr>
            <w:tcW w:w="1100" w:type="dxa"/>
          </w:tcPr>
          <w:p w14:paraId="6746F3EB" w14:textId="3C36A2F2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-3.00</w:t>
            </w:r>
          </w:p>
        </w:tc>
      </w:tr>
      <w:tr w:rsidR="001A286A" w:rsidRPr="006619B0" w14:paraId="360733EA" w14:textId="77777777" w:rsidTr="005E7BE1">
        <w:trPr>
          <w:trHeight w:val="510"/>
        </w:trPr>
        <w:tc>
          <w:tcPr>
            <w:tcW w:w="1100" w:type="dxa"/>
            <w:vAlign w:val="center"/>
          </w:tcPr>
          <w:p w14:paraId="63C25A90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170</w:t>
            </w:r>
          </w:p>
        </w:tc>
        <w:tc>
          <w:tcPr>
            <w:tcW w:w="1100" w:type="dxa"/>
            <w:vAlign w:val="center"/>
          </w:tcPr>
          <w:p w14:paraId="32192F97" w14:textId="0F31E534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-38.92</w:t>
            </w:r>
          </w:p>
        </w:tc>
        <w:tc>
          <w:tcPr>
            <w:tcW w:w="1100" w:type="dxa"/>
          </w:tcPr>
          <w:p w14:paraId="0B436F34" w14:textId="59BCB863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-1.80</w:t>
            </w:r>
          </w:p>
        </w:tc>
        <w:tc>
          <w:tcPr>
            <w:tcW w:w="1100" w:type="dxa"/>
            <w:vAlign w:val="center"/>
          </w:tcPr>
          <w:p w14:paraId="350DCBF9" w14:textId="2523DEE5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619B0">
              <w:rPr>
                <w:rFonts w:ascii="TH SarabunPSK" w:hAnsi="TH SarabunPSK" w:cs="TH SarabunPSK"/>
                <w:sz w:val="32"/>
                <w:szCs w:val="32"/>
              </w:rPr>
              <w:t>360</w:t>
            </w:r>
          </w:p>
        </w:tc>
        <w:tc>
          <w:tcPr>
            <w:tcW w:w="1100" w:type="dxa"/>
            <w:vAlign w:val="center"/>
          </w:tcPr>
          <w:p w14:paraId="6D56DE21" w14:textId="40A9EDA1" w:rsidR="001A286A" w:rsidRPr="006619B0" w:rsidRDefault="00BD449B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-39.69</w:t>
            </w:r>
          </w:p>
        </w:tc>
        <w:tc>
          <w:tcPr>
            <w:tcW w:w="1100" w:type="dxa"/>
          </w:tcPr>
          <w:p w14:paraId="38948D8D" w14:textId="6DA5BBA4" w:rsidR="001A286A" w:rsidRPr="006619B0" w:rsidRDefault="008C27C8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-2.57</w:t>
            </w:r>
          </w:p>
        </w:tc>
      </w:tr>
      <w:tr w:rsidR="001A286A" w:rsidRPr="006619B0" w14:paraId="037908E0" w14:textId="77777777" w:rsidTr="008A5B23">
        <w:trPr>
          <w:trHeight w:val="510"/>
        </w:trPr>
        <w:tc>
          <w:tcPr>
            <w:tcW w:w="1100" w:type="dxa"/>
            <w:shd w:val="clear" w:color="auto" w:fill="FFFF00"/>
            <w:vAlign w:val="center"/>
          </w:tcPr>
          <w:p w14:paraId="4D5F5BBE" w14:textId="77777777" w:rsidR="001A286A" w:rsidRPr="008A5B23" w:rsidRDefault="001A286A" w:rsidP="001A286A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180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E4F69A7" w14:textId="41FD24BF" w:rsidR="001A286A" w:rsidRPr="008A5B23" w:rsidRDefault="00BD449B" w:rsidP="001A286A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-37.12</w:t>
            </w:r>
          </w:p>
        </w:tc>
        <w:tc>
          <w:tcPr>
            <w:tcW w:w="1100" w:type="dxa"/>
            <w:shd w:val="clear" w:color="auto" w:fill="FFFF00"/>
          </w:tcPr>
          <w:p w14:paraId="27951F82" w14:textId="5130D734" w:rsidR="001A286A" w:rsidRPr="008A5B23" w:rsidRDefault="008C27C8" w:rsidP="001A286A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0.00</w:t>
            </w:r>
          </w:p>
        </w:tc>
        <w:tc>
          <w:tcPr>
            <w:tcW w:w="1100" w:type="dxa"/>
            <w:vAlign w:val="center"/>
          </w:tcPr>
          <w:p w14:paraId="1EE69106" w14:textId="15A62EA6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0" w:type="dxa"/>
            <w:vAlign w:val="center"/>
          </w:tcPr>
          <w:p w14:paraId="0E566202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0" w:type="dxa"/>
          </w:tcPr>
          <w:p w14:paraId="22FA9D80" w14:textId="77777777" w:rsidR="001A286A" w:rsidRPr="006619B0" w:rsidRDefault="001A286A" w:rsidP="001A28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55636E4" w14:textId="77777777" w:rsidR="00CE4A83" w:rsidRPr="006619B0" w:rsidRDefault="00CE4A83" w:rsidP="00CE4A83">
      <w:pPr>
        <w:rPr>
          <w:rFonts w:ascii="TH SarabunPSK" w:hAnsi="TH SarabunPSK" w:cs="TH SarabunPSK"/>
          <w:sz w:val="32"/>
          <w:szCs w:val="32"/>
        </w:rPr>
      </w:pPr>
    </w:p>
    <w:p w14:paraId="6784A789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71C2362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D86670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82B5E1E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C69849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7CD1E3B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30DA4FD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7F329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3C4729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26C08DC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59C8DC8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1F7EB6D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0FA726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68C69AC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3BEB18B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5ADF4F7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D9B8EE8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3C638B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679B30B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D6978C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4809493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3D0A684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690EAFF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09418B1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843942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BCCE8CF" w14:textId="77777777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F0C4DED" w14:textId="31FACB2F" w:rsidR="00CE4A83" w:rsidRPr="006619B0" w:rsidRDefault="00CE4A83" w:rsidP="00CE4A83">
      <w:pPr>
        <w:jc w:val="center"/>
        <w:rPr>
          <w:rFonts w:ascii="TH SarabunPSK" w:hAnsi="TH SarabunPSK" w:cs="TH SarabunPSK"/>
          <w:sz w:val="32"/>
          <w:szCs w:val="32"/>
          <w:u w:val="single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6619B0">
        <w:rPr>
          <w:rFonts w:ascii="TH SarabunPSK" w:hAnsi="TH SarabunPSK" w:cs="TH SarabunPSK"/>
          <w:sz w:val="32"/>
          <w:szCs w:val="32"/>
        </w:rPr>
        <w:t>Max</w:t>
      </w:r>
      <w:r w:rsidR="005E7BE1">
        <w:rPr>
          <w:rFonts w:ascii="TH SarabunPSK" w:hAnsi="TH SarabunPSK" w:cs="TH SarabunPSK"/>
          <w:sz w:val="32"/>
          <w:szCs w:val="32"/>
        </w:rPr>
        <w:t>imum</w:t>
      </w:r>
      <w:r w:rsidRPr="006619B0">
        <w:rPr>
          <w:rFonts w:ascii="TH SarabunPSK" w:hAnsi="TH SarabunPSK" w:cs="TH SarabunPSK"/>
          <w:sz w:val="32"/>
          <w:szCs w:val="32"/>
        </w:rPr>
        <w:t xml:space="preserve"> Received Power </w:t>
      </w:r>
      <w:r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Pr="006619B0">
        <w:rPr>
          <w:rFonts w:ascii="TH SarabunPSK" w:hAnsi="TH SarabunPSK" w:cs="TH SarabunPSK"/>
          <w:sz w:val="32"/>
          <w:szCs w:val="32"/>
        </w:rPr>
        <w:t xml:space="preserve"> …………</w:t>
      </w:r>
      <w:r w:rsidR="008C27C8" w:rsidRPr="008A5B23">
        <w:rPr>
          <w:rFonts w:ascii="TH SarabunPSK" w:hAnsi="TH SarabunPSK" w:cs="TH SarabunPSK"/>
          <w:sz w:val="32"/>
          <w:szCs w:val="32"/>
          <w:shd w:val="clear" w:color="auto" w:fill="FFFF00"/>
        </w:rPr>
        <w:t>-37.12 dB</w:t>
      </w:r>
      <w:r w:rsidRPr="006619B0">
        <w:rPr>
          <w:rFonts w:ascii="TH SarabunPSK" w:hAnsi="TH SarabunPSK" w:cs="TH SarabunPSK"/>
          <w:sz w:val="32"/>
          <w:szCs w:val="32"/>
        </w:rPr>
        <w:t>………………..</w:t>
      </w:r>
    </w:p>
    <w:p w14:paraId="4438417A" w14:textId="6702B71F" w:rsidR="005E7BE1" w:rsidRPr="006619B0" w:rsidRDefault="005E7BE1" w:rsidP="005E7BE1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แบบรูปโพลาไรเซชันของสายอากาศ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โครสตริปแพ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ทซ์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โพลาไรซ์วงกลม</w:t>
      </w: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เมื่อสายอากาศส่ง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โพล</w:t>
      </w:r>
      <w:r w:rsidRPr="0066110D">
        <w:rPr>
          <w:rFonts w:ascii="TH SarabunPSK" w:hAnsi="TH SarabunPSK" w:cs="TH SarabunPSK" w:hint="cs"/>
          <w:b/>
          <w:bCs/>
          <w:sz w:val="32"/>
          <w:szCs w:val="32"/>
          <w:cs/>
        </w:rPr>
        <w:t>วาง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ในระนาบแนวตั้ง</w:t>
      </w:r>
    </w:p>
    <w:p w14:paraId="3D34ADDA" w14:textId="72C069EE" w:rsidR="005E7BE1" w:rsidRDefault="005E7BE1" w:rsidP="005E7BE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A286A">
        <w:rPr>
          <w:rFonts w:ascii="TH SarabunPSK" w:hAnsi="TH SarabunPSK" w:cs="TH SarabunPSK"/>
          <w:b/>
          <w:bCs/>
          <w:sz w:val="32"/>
          <w:szCs w:val="32"/>
        </w:rPr>
        <w:t>Tx = Half-wave dipole (</w:t>
      </w:r>
      <w:r>
        <w:rPr>
          <w:rFonts w:ascii="TH SarabunPSK" w:hAnsi="TH SarabunPSK" w:cs="TH SarabunPSK"/>
          <w:b/>
          <w:bCs/>
          <w:sz w:val="32"/>
          <w:szCs w:val="32"/>
        </w:rPr>
        <w:t>vertical</w:t>
      </w:r>
      <w:r w:rsidRPr="001A286A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1A286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6165957" w14:textId="1F70AA0C" w:rsidR="00CE4A83" w:rsidRDefault="005E7BE1" w:rsidP="005E7BE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A286A">
        <w:rPr>
          <w:rFonts w:ascii="TH SarabunPSK" w:hAnsi="TH SarabunPSK" w:cs="TH SarabunPSK"/>
          <w:b/>
          <w:bCs/>
          <w:sz w:val="32"/>
          <w:szCs w:val="32"/>
        </w:rPr>
        <w:t>Rx = Circularly polarized microstrip patch antenna (rotate)</w:t>
      </w:r>
    </w:p>
    <w:p w14:paraId="40384CB3" w14:textId="3451222F" w:rsidR="002B4187" w:rsidRDefault="002B4187" w:rsidP="005E7BE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9924EA" w14:textId="77777777" w:rsidR="002B4187" w:rsidRPr="006619B0" w:rsidRDefault="002B4187" w:rsidP="005E7BE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6B3BCF" w14:textId="3CEEBC29" w:rsidR="00CE4A83" w:rsidRPr="006619B0" w:rsidRDefault="002B4187" w:rsidP="00CE4A8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B4187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drawing>
          <wp:inline distT="0" distB="0" distL="0" distR="0" wp14:anchorId="2DB533E2" wp14:editId="02D18293">
            <wp:extent cx="5851737" cy="457962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6259" r="3781"/>
                    <a:stretch/>
                  </pic:blipFill>
                  <pic:spPr bwMode="auto">
                    <a:xfrm>
                      <a:off x="0" y="0"/>
                      <a:ext cx="5855030" cy="458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274C7" w14:textId="77777777" w:rsidR="00CE4A83" w:rsidRPr="006619B0" w:rsidRDefault="00CE4A83" w:rsidP="00CE4A83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3FA6C472" w14:textId="3A8B01FE" w:rsidR="00CE4A83" w:rsidRDefault="00CE4A83" w:rsidP="00CE4A83">
      <w:pPr>
        <w:rPr>
          <w:rFonts w:ascii="TH SarabunPSK" w:hAnsi="TH SarabunPSK" w:cs="TH SarabunPSK"/>
          <w:sz w:val="32"/>
          <w:szCs w:val="32"/>
        </w:rPr>
      </w:pPr>
    </w:p>
    <w:p w14:paraId="01D836C9" w14:textId="5EBA6867" w:rsidR="002B4187" w:rsidRDefault="002B4187" w:rsidP="00CE4A83">
      <w:pPr>
        <w:rPr>
          <w:rFonts w:ascii="TH SarabunPSK" w:hAnsi="TH SarabunPSK" w:cs="TH SarabunPSK"/>
          <w:sz w:val="32"/>
          <w:szCs w:val="32"/>
        </w:rPr>
      </w:pPr>
    </w:p>
    <w:p w14:paraId="304417C8" w14:textId="3F510E67" w:rsidR="002B4187" w:rsidRDefault="002B4187" w:rsidP="00CE4A83">
      <w:pPr>
        <w:rPr>
          <w:rFonts w:ascii="TH SarabunPSK" w:hAnsi="TH SarabunPSK" w:cs="TH SarabunPSK"/>
          <w:sz w:val="32"/>
          <w:szCs w:val="32"/>
        </w:rPr>
      </w:pPr>
    </w:p>
    <w:p w14:paraId="23A2487B" w14:textId="23C35FF7" w:rsidR="002B4187" w:rsidRDefault="002B4187" w:rsidP="00CE4A83">
      <w:pPr>
        <w:rPr>
          <w:rFonts w:ascii="TH SarabunPSK" w:hAnsi="TH SarabunPSK" w:cs="TH SarabunPSK"/>
          <w:sz w:val="32"/>
          <w:szCs w:val="32"/>
        </w:rPr>
      </w:pPr>
    </w:p>
    <w:p w14:paraId="194552EF" w14:textId="138B6A40" w:rsidR="002B4187" w:rsidRDefault="002B4187" w:rsidP="00CE4A83">
      <w:pPr>
        <w:rPr>
          <w:rFonts w:ascii="TH SarabunPSK" w:hAnsi="TH SarabunPSK" w:cs="TH SarabunPSK"/>
          <w:sz w:val="32"/>
          <w:szCs w:val="32"/>
        </w:rPr>
      </w:pPr>
    </w:p>
    <w:p w14:paraId="6677E167" w14:textId="200F298D" w:rsidR="002B4187" w:rsidRDefault="002B4187" w:rsidP="00CE4A83">
      <w:pPr>
        <w:rPr>
          <w:rFonts w:ascii="TH SarabunPSK" w:hAnsi="TH SarabunPSK" w:cs="TH SarabunPSK"/>
          <w:sz w:val="32"/>
          <w:szCs w:val="32"/>
        </w:rPr>
      </w:pPr>
    </w:p>
    <w:p w14:paraId="00B9C6BD" w14:textId="46BFDD5B" w:rsidR="002B4187" w:rsidRDefault="002B4187" w:rsidP="00CE4A83">
      <w:pPr>
        <w:rPr>
          <w:rFonts w:ascii="TH SarabunPSK" w:hAnsi="TH SarabunPSK" w:cs="TH SarabunPSK"/>
          <w:sz w:val="32"/>
          <w:szCs w:val="32"/>
        </w:rPr>
      </w:pPr>
    </w:p>
    <w:p w14:paraId="499BD170" w14:textId="77777777" w:rsidR="008A5B23" w:rsidRPr="006619B0" w:rsidRDefault="008A5B23" w:rsidP="00CE4A83">
      <w:pPr>
        <w:rPr>
          <w:rFonts w:ascii="TH SarabunPSK" w:hAnsi="TH SarabunPSK" w:cs="TH SarabunPSK" w:hint="cs"/>
          <w:sz w:val="32"/>
          <w:szCs w:val="32"/>
        </w:rPr>
      </w:pPr>
    </w:p>
    <w:p w14:paraId="00C05CD0" w14:textId="0D69F4B2" w:rsidR="00166E9C" w:rsidRDefault="00166E9C" w:rsidP="00166E9C">
      <w:pPr>
        <w:jc w:val="center"/>
        <w:rPr>
          <w:rFonts w:ascii="TH SarabunPSK" w:hAnsi="TH SarabunPSK" w:cs="TH SarabunPSK"/>
          <w:sz w:val="32"/>
          <w:szCs w:val="32"/>
        </w:rPr>
      </w:pPr>
      <w:r w:rsidRPr="00166E9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166E9C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sz w:val="32"/>
          <w:szCs w:val="32"/>
        </w:rPr>
        <w:t xml:space="preserve">Axial ratio (AR) 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ที่ได้จากผลการวัดแบบรูปโพลาไรเซชั่น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6"/>
        <w:gridCol w:w="2898"/>
        <w:gridCol w:w="3209"/>
      </w:tblGrid>
      <w:tr w:rsidR="00166E9C" w14:paraId="1890D45F" w14:textId="77777777" w:rsidTr="00A326DE">
        <w:tc>
          <w:tcPr>
            <w:tcW w:w="3143" w:type="dxa"/>
          </w:tcPr>
          <w:p w14:paraId="3092967B" w14:textId="3950F806" w:rsidR="00166E9C" w:rsidRPr="00166E9C" w:rsidRDefault="00166E9C" w:rsidP="00166E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66E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2919" w:type="dxa"/>
          </w:tcPr>
          <w:p w14:paraId="02A3A82E" w14:textId="2E5B2681" w:rsidR="00166E9C" w:rsidRPr="00166E9C" w:rsidRDefault="00166E9C" w:rsidP="00166E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E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 (dimensionless)</w:t>
            </w:r>
          </w:p>
        </w:tc>
        <w:tc>
          <w:tcPr>
            <w:tcW w:w="3260" w:type="dxa"/>
          </w:tcPr>
          <w:p w14:paraId="5B77A8BA" w14:textId="7B85CC4B" w:rsidR="00166E9C" w:rsidRPr="00166E9C" w:rsidRDefault="00166E9C" w:rsidP="00166E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E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 (dB)</w:t>
            </w:r>
          </w:p>
        </w:tc>
      </w:tr>
      <w:tr w:rsidR="00166E9C" w14:paraId="276C7B07" w14:textId="77777777" w:rsidTr="00A326DE">
        <w:tc>
          <w:tcPr>
            <w:tcW w:w="3143" w:type="dxa"/>
          </w:tcPr>
          <w:p w14:paraId="0730011B" w14:textId="42CA2AC9" w:rsidR="00166E9C" w:rsidRDefault="00166E9C" w:rsidP="00166E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แบบรูปโพลาไรเซชั่น</w:t>
            </w:r>
            <w:r w:rsidRPr="006619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ในตารางที่ </w:t>
            </w:r>
            <w:r w:rsidRPr="006619B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9" w:type="dxa"/>
          </w:tcPr>
          <w:p w14:paraId="57A70BF3" w14:textId="5FC9D64B" w:rsidR="00166E9C" w:rsidRPr="008A5B23" w:rsidRDefault="00731A4D" w:rsidP="00166E9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1548.82</w:t>
            </w:r>
          </w:p>
        </w:tc>
        <w:tc>
          <w:tcPr>
            <w:tcW w:w="3260" w:type="dxa"/>
          </w:tcPr>
          <w:p w14:paraId="3E824A63" w14:textId="391D28E8" w:rsidR="00166E9C" w:rsidRPr="008A5B23" w:rsidRDefault="00731A4D" w:rsidP="00166E9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31.9</w:t>
            </w:r>
          </w:p>
        </w:tc>
      </w:tr>
      <w:tr w:rsidR="00166E9C" w14:paraId="106179B5" w14:textId="77777777" w:rsidTr="00A326DE">
        <w:tc>
          <w:tcPr>
            <w:tcW w:w="3143" w:type="dxa"/>
          </w:tcPr>
          <w:p w14:paraId="07B884D4" w14:textId="481A4EF6" w:rsidR="00166E9C" w:rsidRDefault="00166E9C" w:rsidP="00166E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แบบรูปโพลาไรเซชั่น</w:t>
            </w:r>
            <w:r w:rsidRPr="006619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ในตารางที่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9" w:type="dxa"/>
          </w:tcPr>
          <w:p w14:paraId="4CCC5EDB" w14:textId="064E7D5C" w:rsidR="00166E9C" w:rsidRPr="008A5B23" w:rsidRDefault="00731A4D" w:rsidP="00166E9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660.693</w:t>
            </w:r>
          </w:p>
        </w:tc>
        <w:tc>
          <w:tcPr>
            <w:tcW w:w="3260" w:type="dxa"/>
          </w:tcPr>
          <w:p w14:paraId="575FC6FB" w14:textId="440B5AB5" w:rsidR="00166E9C" w:rsidRPr="008A5B23" w:rsidRDefault="00731A4D" w:rsidP="00166E9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28.2</w:t>
            </w:r>
          </w:p>
        </w:tc>
      </w:tr>
      <w:tr w:rsidR="00166E9C" w14:paraId="08A56471" w14:textId="77777777" w:rsidTr="00A326DE">
        <w:tc>
          <w:tcPr>
            <w:tcW w:w="3143" w:type="dxa"/>
          </w:tcPr>
          <w:p w14:paraId="0686C529" w14:textId="19B36319" w:rsidR="00166E9C" w:rsidRDefault="00166E9C" w:rsidP="00166E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แบบรูปโพลาไรเซชั่น</w:t>
            </w:r>
            <w:r w:rsidRPr="006619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ในตารางที่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9" w:type="dxa"/>
          </w:tcPr>
          <w:p w14:paraId="7B467668" w14:textId="7AD1F3B1" w:rsidR="00166E9C" w:rsidRPr="008A5B23" w:rsidRDefault="00731A4D" w:rsidP="00166E9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38018.9</w:t>
            </w:r>
          </w:p>
        </w:tc>
        <w:tc>
          <w:tcPr>
            <w:tcW w:w="3260" w:type="dxa"/>
          </w:tcPr>
          <w:p w14:paraId="59395CAE" w14:textId="0F87F9EA" w:rsidR="00166E9C" w:rsidRPr="008A5B23" w:rsidRDefault="00731A4D" w:rsidP="00166E9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45.8</w:t>
            </w:r>
          </w:p>
        </w:tc>
      </w:tr>
      <w:tr w:rsidR="00166E9C" w14:paraId="05C61D67" w14:textId="77777777" w:rsidTr="00A326DE">
        <w:tc>
          <w:tcPr>
            <w:tcW w:w="3143" w:type="dxa"/>
          </w:tcPr>
          <w:p w14:paraId="4C0B05BD" w14:textId="5E0E0C91" w:rsidR="00166E9C" w:rsidRDefault="00166E9C" w:rsidP="00166E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แบบรูปโพลาไรเซชั่น</w:t>
            </w:r>
            <w:r w:rsidRPr="006619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ในตารางที่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9" w:type="dxa"/>
          </w:tcPr>
          <w:p w14:paraId="5DE7F076" w14:textId="6DA14069" w:rsidR="00166E9C" w:rsidRPr="008A5B23" w:rsidRDefault="00E51174" w:rsidP="00166E9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229.086</w:t>
            </w:r>
          </w:p>
        </w:tc>
        <w:tc>
          <w:tcPr>
            <w:tcW w:w="3260" w:type="dxa"/>
          </w:tcPr>
          <w:p w14:paraId="2600BFAD" w14:textId="56005AB4" w:rsidR="00166E9C" w:rsidRPr="008A5B23" w:rsidRDefault="00E51174" w:rsidP="00166E9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A5B23">
              <w:rPr>
                <w:rFonts w:ascii="TH SarabunPSK" w:hAnsi="TH SarabunPSK" w:cs="TH SarabunPSK"/>
                <w:color w:val="FF0000"/>
                <w:sz w:val="32"/>
                <w:szCs w:val="32"/>
              </w:rPr>
              <w:t>23.6</w:t>
            </w:r>
          </w:p>
        </w:tc>
      </w:tr>
    </w:tbl>
    <w:p w14:paraId="3D430257" w14:textId="77777777" w:rsidR="00166E9C" w:rsidRDefault="00166E9C" w:rsidP="00A8299D">
      <w:pPr>
        <w:rPr>
          <w:rFonts w:ascii="TH SarabunPSK" w:hAnsi="TH SarabunPSK" w:cs="TH SarabunPSK"/>
          <w:sz w:val="32"/>
          <w:szCs w:val="32"/>
        </w:rPr>
      </w:pPr>
    </w:p>
    <w:p w14:paraId="37EC8AA0" w14:textId="6EB55321" w:rsidR="00A8299D" w:rsidRPr="006619B0" w:rsidRDefault="00A8299D" w:rsidP="00A8299D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>จากกราฟที่ได้จากผลการวัด</w:t>
      </w:r>
      <w:r w:rsidR="005E7BE1">
        <w:rPr>
          <w:rFonts w:ascii="TH SarabunPSK" w:hAnsi="TH SarabunPSK" w:cs="TH SarabunPSK" w:hint="cs"/>
          <w:sz w:val="32"/>
          <w:szCs w:val="32"/>
          <w:cs/>
        </w:rPr>
        <w:t>แบบรูปโพลาไรเซชั่น</w:t>
      </w:r>
      <w:r w:rsidR="005B7EBE" w:rsidRPr="006619B0">
        <w:rPr>
          <w:rFonts w:ascii="TH SarabunPSK" w:hAnsi="TH SarabunPSK" w:cs="TH SarabunPSK"/>
          <w:sz w:val="32"/>
          <w:szCs w:val="32"/>
          <w:cs/>
        </w:rPr>
        <w:t xml:space="preserve">ในตารางที่ </w:t>
      </w:r>
      <w:r w:rsidR="005B7EBE" w:rsidRPr="006619B0">
        <w:rPr>
          <w:rFonts w:ascii="TH SarabunPSK" w:hAnsi="TH SarabunPSK" w:cs="TH SarabunPSK"/>
          <w:sz w:val="32"/>
          <w:szCs w:val="32"/>
        </w:rPr>
        <w:t xml:space="preserve">1 </w:t>
      </w:r>
      <w:r w:rsidRPr="006619B0">
        <w:rPr>
          <w:rFonts w:ascii="TH SarabunPSK" w:hAnsi="TH SarabunPSK" w:cs="TH SarabunPSK"/>
          <w:sz w:val="32"/>
          <w:szCs w:val="32"/>
          <w:cs/>
        </w:rPr>
        <w:t>จะได้ว่า</w:t>
      </w:r>
    </w:p>
    <w:p w14:paraId="088EFCB6" w14:textId="651A1B37" w:rsidR="00A8299D" w:rsidRPr="006619B0" w:rsidRDefault="00A8299D" w:rsidP="00A8299D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สายอากาศ </w:t>
      </w:r>
      <w:r w:rsidRPr="006619B0">
        <w:rPr>
          <w:rFonts w:ascii="TH SarabunPSK" w:hAnsi="TH SarabunPSK" w:cs="TH SarabunPSK"/>
          <w:sz w:val="32"/>
          <w:szCs w:val="32"/>
        </w:rPr>
        <w:t>Half-Wave Dipole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มีโพลาไรเซชั</w:t>
      </w:r>
      <w:r w:rsidR="005E7BE1">
        <w:rPr>
          <w:rFonts w:ascii="TH SarabunPSK" w:hAnsi="TH SarabunPSK" w:cs="TH SarabunPSK" w:hint="cs"/>
          <w:sz w:val="32"/>
          <w:szCs w:val="32"/>
          <w:cs/>
        </w:rPr>
        <w:t>่</w:t>
      </w:r>
      <w:r w:rsidRPr="006619B0">
        <w:rPr>
          <w:rFonts w:ascii="TH SarabunPSK" w:hAnsi="TH SarabunPSK" w:cs="TH SarabunPSK"/>
          <w:sz w:val="32"/>
          <w:szCs w:val="32"/>
          <w:cs/>
        </w:rPr>
        <w:t>นแบบ</w:t>
      </w:r>
      <w:r w:rsidR="005B7EBE" w:rsidRPr="006619B0">
        <w:rPr>
          <w:rFonts w:ascii="TH SarabunPSK" w:hAnsi="TH SarabunPSK" w:cs="TH SarabunPSK"/>
          <w:sz w:val="32"/>
          <w:szCs w:val="32"/>
        </w:rPr>
        <w:t xml:space="preserve"> </w:t>
      </w:r>
    </w:p>
    <w:p w14:paraId="70818AC3" w14:textId="77777777" w:rsidR="005B7EBE" w:rsidRPr="006619B0" w:rsidRDefault="00E16C97" w:rsidP="00A8299D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2B03B6" wp14:editId="7D3A3382">
                <wp:simplePos x="0" y="0"/>
                <wp:positionH relativeFrom="column">
                  <wp:posOffset>2196465</wp:posOffset>
                </wp:positionH>
                <wp:positionV relativeFrom="paragraph">
                  <wp:posOffset>84455</wp:posOffset>
                </wp:positionV>
                <wp:extent cx="123825" cy="114300"/>
                <wp:effectExtent l="24765" t="17780" r="22860" b="20320"/>
                <wp:wrapNone/>
                <wp:docPr id="6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A7E80" id="Oval 16" o:spid="_x0000_s1026" style="position:absolute;margin-left:172.95pt;margin-top:6.65pt;width:9.75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Ai5y4H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D6F820" wp14:editId="50B88953">
                <wp:simplePos x="0" y="0"/>
                <wp:positionH relativeFrom="column">
                  <wp:posOffset>3129915</wp:posOffset>
                </wp:positionH>
                <wp:positionV relativeFrom="paragraph">
                  <wp:posOffset>84455</wp:posOffset>
                </wp:positionV>
                <wp:extent cx="123825" cy="114300"/>
                <wp:effectExtent l="19050" t="19050" r="28575" b="19050"/>
                <wp:wrapNone/>
                <wp:docPr id="67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8C481C" id="Oval 19" o:spid="_x0000_s1026" style="position:absolute;margin-left:246.45pt;margin-top:6.65pt;width:9.75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" fillcolor="yellow" strokecolor="black [3200]" strokeweight="2.5pt"/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2B23B37" wp14:editId="12C2D976">
                <wp:simplePos x="0" y="0"/>
                <wp:positionH relativeFrom="column">
                  <wp:posOffset>100965</wp:posOffset>
                </wp:positionH>
                <wp:positionV relativeFrom="paragraph">
                  <wp:posOffset>36830</wp:posOffset>
                </wp:positionV>
                <wp:extent cx="161925" cy="161925"/>
                <wp:effectExtent l="19050" t="19050" r="28575" b="28575"/>
                <wp:wrapNone/>
                <wp:docPr id="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880BF" id="Rectangle 6" o:spid="_x0000_s1026" style="position:absolute;margin-left:7.95pt;margin-top:2.9pt;width:12.75pt;height:12.7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" fillcolor="red" strokecolor="black [3200]" strokeweight="2.5pt"/>
            </w:pict>
          </mc:Fallback>
        </mc:AlternateContent>
      </w:r>
      <w:r w:rsidR="00A8299D" w:rsidRPr="006619B0">
        <w:rPr>
          <w:rFonts w:ascii="TH SarabunPSK" w:hAnsi="TH SarabunPSK" w:cs="TH SarabunPSK"/>
          <w:sz w:val="32"/>
          <w:szCs w:val="32"/>
        </w:rPr>
        <w:t xml:space="preserve">        Linear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Polarization</w:t>
      </w:r>
      <w:r w:rsidR="00A8299D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5B7EBE" w:rsidRPr="006619B0">
        <w:rPr>
          <w:rFonts w:ascii="TH SarabunPSK" w:hAnsi="TH SarabunPSK" w:cs="TH SarabunPSK"/>
          <w:sz w:val="32"/>
          <w:szCs w:val="32"/>
        </w:rPr>
        <w:t xml:space="preserve">     </w:t>
      </w:r>
      <w:r w:rsidR="005B7EBE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5B7EBE" w:rsidRPr="006619B0">
        <w:rPr>
          <w:rFonts w:ascii="TH SarabunPSK" w:hAnsi="TH SarabunPSK" w:cs="TH SarabunPSK"/>
          <w:sz w:val="32"/>
          <w:szCs w:val="32"/>
        </w:rPr>
        <w:t xml:space="preserve">  </w:t>
      </w:r>
      <w:r w:rsidR="00A8299D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5B7EBE" w:rsidRPr="006619B0">
        <w:rPr>
          <w:rFonts w:ascii="TH SarabunPSK" w:hAnsi="TH SarabunPSK" w:cs="TH SarabunPSK"/>
          <w:sz w:val="32"/>
          <w:szCs w:val="32"/>
        </w:rPr>
        <w:t xml:space="preserve">       Vertical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 Horizontal</w:t>
      </w:r>
    </w:p>
    <w:p w14:paraId="34B540F8" w14:textId="77777777" w:rsidR="005B7EBE" w:rsidRPr="006619B0" w:rsidRDefault="00E16C97" w:rsidP="00A8299D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4DA075E" wp14:editId="4B5978E4">
                <wp:simplePos x="0" y="0"/>
                <wp:positionH relativeFrom="column">
                  <wp:posOffset>3129915</wp:posOffset>
                </wp:positionH>
                <wp:positionV relativeFrom="paragraph">
                  <wp:posOffset>95250</wp:posOffset>
                </wp:positionV>
                <wp:extent cx="123825" cy="114300"/>
                <wp:effectExtent l="24765" t="19050" r="22860" b="19050"/>
                <wp:wrapNone/>
                <wp:docPr id="6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F5E534" id="Oval 17" o:spid="_x0000_s1026" style="position:absolute;margin-left:246.45pt;margin-top:7.5pt;width:9.75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B/YpfL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F9134" wp14:editId="32F25195">
                <wp:simplePos x="0" y="0"/>
                <wp:positionH relativeFrom="column">
                  <wp:posOffset>2196465</wp:posOffset>
                </wp:positionH>
                <wp:positionV relativeFrom="paragraph">
                  <wp:posOffset>95250</wp:posOffset>
                </wp:positionV>
                <wp:extent cx="123825" cy="114300"/>
                <wp:effectExtent l="24765" t="19050" r="22860" b="19050"/>
                <wp:wrapNone/>
                <wp:docPr id="6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B451B5" id="Oval 20" o:spid="_x0000_s1026" style="position:absolute;margin-left:172.95pt;margin-top:7.5pt;width:9.7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A5EpS+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53084DE" wp14:editId="0165F3EC">
                <wp:simplePos x="0" y="0"/>
                <wp:positionH relativeFrom="column">
                  <wp:posOffset>100965</wp:posOffset>
                </wp:positionH>
                <wp:positionV relativeFrom="paragraph">
                  <wp:posOffset>47625</wp:posOffset>
                </wp:positionV>
                <wp:extent cx="161925" cy="161925"/>
                <wp:effectExtent l="24765" t="19050" r="22860" b="19050"/>
                <wp:wrapNone/>
                <wp:docPr id="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23BA4" id="Rectangle 7" o:spid="_x0000_s1026" style="position:absolute;margin-left:7.95pt;margin-top:3.75pt;width:12.75pt;height:12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" fillcolor="white [3201]" strokecolor="black [3200]" strokeweight="2.5pt">
                <v:shadow color="#868686"/>
              </v:rect>
            </w:pict>
          </mc:Fallback>
        </mc:AlternateContent>
      </w:r>
      <w:r w:rsidR="00A8299D" w:rsidRPr="006619B0">
        <w:rPr>
          <w:rFonts w:ascii="TH SarabunPSK" w:hAnsi="TH SarabunPSK" w:cs="TH SarabunPSK"/>
          <w:sz w:val="32"/>
          <w:szCs w:val="32"/>
        </w:rPr>
        <w:t xml:space="preserve">     </w:t>
      </w:r>
      <w:r w:rsidR="005B7EBE" w:rsidRPr="006619B0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8299D" w:rsidRPr="006619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EBE" w:rsidRPr="006619B0">
        <w:rPr>
          <w:rFonts w:ascii="TH SarabunPSK" w:hAnsi="TH SarabunPSK" w:cs="TH SarabunPSK"/>
          <w:sz w:val="32"/>
          <w:szCs w:val="32"/>
        </w:rPr>
        <w:t>Circular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Polarization</w:t>
      </w:r>
      <w:r w:rsidR="005B7EBE" w:rsidRPr="006619B0">
        <w:rPr>
          <w:rFonts w:ascii="TH SarabunPSK" w:hAnsi="TH SarabunPSK" w:cs="TH SarabunPSK"/>
          <w:sz w:val="32"/>
          <w:szCs w:val="32"/>
        </w:rPr>
        <w:t xml:space="preserve">   </w:t>
      </w:r>
      <w:r w:rsidR="00A8299D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5B7EBE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A8299D" w:rsidRPr="006619B0">
        <w:rPr>
          <w:rFonts w:ascii="TH SarabunPSK" w:hAnsi="TH SarabunPSK" w:cs="TH SarabunPSK"/>
          <w:sz w:val="32"/>
          <w:szCs w:val="32"/>
        </w:rPr>
        <w:t xml:space="preserve">    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</w:t>
      </w:r>
      <w:r w:rsidR="00A8299D" w:rsidRPr="006619B0">
        <w:rPr>
          <w:rFonts w:ascii="TH SarabunPSK" w:hAnsi="TH SarabunPSK" w:cs="TH SarabunPSK"/>
          <w:sz w:val="32"/>
          <w:szCs w:val="32"/>
        </w:rPr>
        <w:t xml:space="preserve">     </w:t>
      </w:r>
      <w:r w:rsidR="00461CE6" w:rsidRPr="006619B0">
        <w:rPr>
          <w:rFonts w:ascii="TH SarabunPSK" w:hAnsi="TH SarabunPSK" w:cs="TH SarabunPSK"/>
          <w:sz w:val="32"/>
          <w:szCs w:val="32"/>
        </w:rPr>
        <w:t>Left Hand       Right Hand</w:t>
      </w:r>
    </w:p>
    <w:p w14:paraId="288A33C0" w14:textId="77777777" w:rsidR="00A8299D" w:rsidRPr="006619B0" w:rsidRDefault="00E16C97" w:rsidP="00A8299D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4B4BD9" wp14:editId="46A996A1">
                <wp:simplePos x="0" y="0"/>
                <wp:positionH relativeFrom="column">
                  <wp:posOffset>2196465</wp:posOffset>
                </wp:positionH>
                <wp:positionV relativeFrom="paragraph">
                  <wp:posOffset>103505</wp:posOffset>
                </wp:positionV>
                <wp:extent cx="123825" cy="114300"/>
                <wp:effectExtent l="24765" t="17780" r="22860" b="20320"/>
                <wp:wrapNone/>
                <wp:docPr id="6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14DF0" id="Oval 18" o:spid="_x0000_s1026" style="position:absolute;margin-left:172.95pt;margin-top:8.15pt;width:9.75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478C6" wp14:editId="0D9A3F6A">
                <wp:simplePos x="0" y="0"/>
                <wp:positionH relativeFrom="column">
                  <wp:posOffset>3129915</wp:posOffset>
                </wp:positionH>
                <wp:positionV relativeFrom="paragraph">
                  <wp:posOffset>103505</wp:posOffset>
                </wp:positionV>
                <wp:extent cx="123825" cy="114300"/>
                <wp:effectExtent l="24765" t="17780" r="22860" b="20320"/>
                <wp:wrapNone/>
                <wp:docPr id="6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188269" id="Oval 21" o:spid="_x0000_s1026" style="position:absolute;margin-left:246.45pt;margin-top:8.15pt;width:9.7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DbBgS3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17F862B" wp14:editId="444B1675">
                <wp:simplePos x="0" y="0"/>
                <wp:positionH relativeFrom="column">
                  <wp:posOffset>100965</wp:posOffset>
                </wp:positionH>
                <wp:positionV relativeFrom="paragraph">
                  <wp:posOffset>55880</wp:posOffset>
                </wp:positionV>
                <wp:extent cx="161925" cy="161925"/>
                <wp:effectExtent l="24765" t="17780" r="22860" b="20320"/>
                <wp:wrapNone/>
                <wp:docPr id="6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A65E7" id="Rectangle 8" o:spid="_x0000_s1026" style="position:absolute;margin-left:7.95pt;margin-top:4.4pt;width:12.75pt;height:12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" fillcolor="white [3201]" strokecolor="black [3200]" strokeweight="2.5pt">
                <v:shadow color="#868686"/>
              </v:rect>
            </w:pict>
          </mc:Fallback>
        </mc:AlternateContent>
      </w:r>
      <w:r w:rsidR="005B7EBE" w:rsidRPr="006619B0">
        <w:rPr>
          <w:rFonts w:ascii="TH SarabunPSK" w:hAnsi="TH SarabunPSK" w:cs="TH SarabunPSK"/>
          <w:sz w:val="32"/>
          <w:szCs w:val="32"/>
        </w:rPr>
        <w:t xml:space="preserve">        </w:t>
      </w:r>
      <w:r w:rsidR="00A8299D" w:rsidRPr="006619B0">
        <w:rPr>
          <w:rFonts w:ascii="TH SarabunPSK" w:hAnsi="TH SarabunPSK" w:cs="TH SarabunPSK"/>
          <w:sz w:val="32"/>
          <w:szCs w:val="32"/>
        </w:rPr>
        <w:t>Elliptical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Polarization</w:t>
      </w:r>
      <w:r w:rsidR="005B7EBE" w:rsidRPr="006619B0">
        <w:rPr>
          <w:rFonts w:ascii="TH SarabunPSK" w:hAnsi="TH SarabunPSK" w:cs="TH SarabunPSK"/>
          <w:sz w:val="32"/>
          <w:szCs w:val="32"/>
        </w:rPr>
        <w:t xml:space="preserve">   </w:t>
      </w:r>
      <w:r w:rsidR="005B7EBE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Left Hand       Right Hand</w:t>
      </w:r>
    </w:p>
    <w:p w14:paraId="58F0156E" w14:textId="77777777" w:rsidR="00461CE6" w:rsidRPr="006619B0" w:rsidRDefault="00461CE6" w:rsidP="00461CE6">
      <w:pPr>
        <w:rPr>
          <w:rFonts w:ascii="TH SarabunPSK" w:hAnsi="TH SarabunPSK" w:cs="TH SarabunPSK"/>
          <w:sz w:val="32"/>
          <w:szCs w:val="32"/>
        </w:rPr>
      </w:pPr>
    </w:p>
    <w:p w14:paraId="0D72FE25" w14:textId="276714AE" w:rsidR="00461CE6" w:rsidRPr="006619B0" w:rsidRDefault="00461CE6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>จากกราฟที่ได้จากผลการ</w:t>
      </w:r>
      <w:r w:rsidR="005E7BE1">
        <w:rPr>
          <w:rFonts w:ascii="TH SarabunPSK" w:hAnsi="TH SarabunPSK" w:cs="TH SarabunPSK" w:hint="cs"/>
          <w:sz w:val="32"/>
          <w:szCs w:val="32"/>
          <w:cs/>
        </w:rPr>
        <w:t>แบบรูป</w:t>
      </w:r>
      <w:r w:rsidR="005E7BE1" w:rsidRPr="006619B0">
        <w:rPr>
          <w:rFonts w:ascii="TH SarabunPSK" w:hAnsi="TH SarabunPSK" w:cs="TH SarabunPSK"/>
          <w:sz w:val="32"/>
          <w:szCs w:val="32"/>
          <w:cs/>
        </w:rPr>
        <w:t>โพลาไรเซชั</w:t>
      </w:r>
      <w:r w:rsidR="005E7BE1">
        <w:rPr>
          <w:rFonts w:ascii="TH SarabunPSK" w:hAnsi="TH SarabunPSK" w:cs="TH SarabunPSK" w:hint="cs"/>
          <w:sz w:val="32"/>
          <w:szCs w:val="32"/>
          <w:cs/>
        </w:rPr>
        <w:t>่</w:t>
      </w:r>
      <w:r w:rsidR="005E7BE1" w:rsidRPr="006619B0">
        <w:rPr>
          <w:rFonts w:ascii="TH SarabunPSK" w:hAnsi="TH SarabunPSK" w:cs="TH SarabunPSK"/>
          <w:sz w:val="32"/>
          <w:szCs w:val="32"/>
          <w:cs/>
        </w:rPr>
        <w:t>น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ในตารางที่ </w:t>
      </w:r>
      <w:r w:rsidRPr="006619B0">
        <w:rPr>
          <w:rFonts w:ascii="TH SarabunPSK" w:hAnsi="TH SarabunPSK" w:cs="TH SarabunPSK"/>
          <w:sz w:val="32"/>
          <w:szCs w:val="32"/>
        </w:rPr>
        <w:t xml:space="preserve">2 </w:t>
      </w:r>
      <w:r w:rsidRPr="006619B0">
        <w:rPr>
          <w:rFonts w:ascii="TH SarabunPSK" w:hAnsi="TH SarabunPSK" w:cs="TH SarabunPSK"/>
          <w:sz w:val="32"/>
          <w:szCs w:val="32"/>
          <w:cs/>
        </w:rPr>
        <w:t>จะได้ว่า</w:t>
      </w:r>
    </w:p>
    <w:p w14:paraId="0F8C9B79" w14:textId="3441BAD6" w:rsidR="00461CE6" w:rsidRPr="006619B0" w:rsidRDefault="00461CE6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สายอากาศ </w:t>
      </w:r>
      <w:r w:rsidRPr="006619B0">
        <w:rPr>
          <w:rFonts w:ascii="TH SarabunPSK" w:hAnsi="TH SarabunPSK" w:cs="TH SarabunPSK"/>
          <w:sz w:val="32"/>
          <w:szCs w:val="32"/>
        </w:rPr>
        <w:t>Half-Wave Dipole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5E7BE1" w:rsidRPr="006619B0">
        <w:rPr>
          <w:rFonts w:ascii="TH SarabunPSK" w:hAnsi="TH SarabunPSK" w:cs="TH SarabunPSK"/>
          <w:sz w:val="32"/>
          <w:szCs w:val="32"/>
          <w:cs/>
        </w:rPr>
        <w:t>โพลาไรเซชั</w:t>
      </w:r>
      <w:r w:rsidR="005E7BE1">
        <w:rPr>
          <w:rFonts w:ascii="TH SarabunPSK" w:hAnsi="TH SarabunPSK" w:cs="TH SarabunPSK" w:hint="cs"/>
          <w:sz w:val="32"/>
          <w:szCs w:val="32"/>
          <w:cs/>
        </w:rPr>
        <w:t>่</w:t>
      </w:r>
      <w:r w:rsidR="005E7BE1" w:rsidRPr="006619B0">
        <w:rPr>
          <w:rFonts w:ascii="TH SarabunPSK" w:hAnsi="TH SarabunPSK" w:cs="TH SarabunPSK"/>
          <w:sz w:val="32"/>
          <w:szCs w:val="32"/>
          <w:cs/>
        </w:rPr>
        <w:t>น</w:t>
      </w:r>
      <w:r w:rsidRPr="006619B0">
        <w:rPr>
          <w:rFonts w:ascii="TH SarabunPSK" w:hAnsi="TH SarabunPSK" w:cs="TH SarabunPSK"/>
          <w:sz w:val="32"/>
          <w:szCs w:val="32"/>
          <w:cs/>
        </w:rPr>
        <w:t>แบบ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</w:p>
    <w:p w14:paraId="2035361E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963A5" wp14:editId="5448D83F">
                <wp:simplePos x="0" y="0"/>
                <wp:positionH relativeFrom="column">
                  <wp:posOffset>2196465</wp:posOffset>
                </wp:positionH>
                <wp:positionV relativeFrom="paragraph">
                  <wp:posOffset>84455</wp:posOffset>
                </wp:positionV>
                <wp:extent cx="123825" cy="114300"/>
                <wp:effectExtent l="19050" t="19050" r="28575" b="19050"/>
                <wp:wrapNone/>
                <wp:docPr id="59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F3B0DF" id="Oval 52" o:spid="_x0000_s1026" style="position:absolute;margin-left:172.95pt;margin-top:6.65pt;width:9.7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" fillcolor="yellow" strokecolor="black [3200]" strokeweight="2.5pt"/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45D28" wp14:editId="7EA2EA49">
                <wp:simplePos x="0" y="0"/>
                <wp:positionH relativeFrom="column">
                  <wp:posOffset>3129915</wp:posOffset>
                </wp:positionH>
                <wp:positionV relativeFrom="paragraph">
                  <wp:posOffset>84455</wp:posOffset>
                </wp:positionV>
                <wp:extent cx="123825" cy="114300"/>
                <wp:effectExtent l="19050" t="19050" r="28575" b="19050"/>
                <wp:wrapNone/>
                <wp:docPr id="58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21DA1" id="Oval 55" o:spid="_x0000_s1026" style="position:absolute;margin-left:246.45pt;margin-top:6.65pt;width:9.7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" filled="f" strokecolor="black [3200]" strokeweight="2.5pt"/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742A6" wp14:editId="446EC4F3">
                <wp:simplePos x="0" y="0"/>
                <wp:positionH relativeFrom="column">
                  <wp:posOffset>100965</wp:posOffset>
                </wp:positionH>
                <wp:positionV relativeFrom="paragraph">
                  <wp:posOffset>36830</wp:posOffset>
                </wp:positionV>
                <wp:extent cx="161925" cy="161925"/>
                <wp:effectExtent l="19050" t="19050" r="28575" b="28575"/>
                <wp:wrapNone/>
                <wp:docPr id="5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96B13" id="Rectangle 49" o:spid="_x0000_s1026" style="position:absolute;margin-left:7.95pt;margin-top:2.9pt;width:12.7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" fillcolor="red" strokecolor="black [3200]" strokeweight="2.5pt"/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Linear Polarization   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Vertical           Horizontal</w:t>
      </w:r>
    </w:p>
    <w:p w14:paraId="3469E97A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A47D7" wp14:editId="18E2CCC3">
                <wp:simplePos x="0" y="0"/>
                <wp:positionH relativeFrom="column">
                  <wp:posOffset>3129915</wp:posOffset>
                </wp:positionH>
                <wp:positionV relativeFrom="paragraph">
                  <wp:posOffset>95250</wp:posOffset>
                </wp:positionV>
                <wp:extent cx="123825" cy="114300"/>
                <wp:effectExtent l="24765" t="19050" r="22860" b="19050"/>
                <wp:wrapNone/>
                <wp:docPr id="56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B4105" id="Oval 53" o:spid="_x0000_s1026" style="position:absolute;margin-left:246.45pt;margin-top:7.5pt;width:9.7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B/YpfL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61D85" wp14:editId="6437587F">
                <wp:simplePos x="0" y="0"/>
                <wp:positionH relativeFrom="column">
                  <wp:posOffset>2196465</wp:posOffset>
                </wp:positionH>
                <wp:positionV relativeFrom="paragraph">
                  <wp:posOffset>95250</wp:posOffset>
                </wp:positionV>
                <wp:extent cx="123825" cy="114300"/>
                <wp:effectExtent l="24765" t="19050" r="22860" b="19050"/>
                <wp:wrapNone/>
                <wp:docPr id="55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8C09F0" id="Oval 56" o:spid="_x0000_s1026" style="position:absolute;margin-left:172.95pt;margin-top:7.5pt;width:9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A5EpS+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AF088" wp14:editId="67FA5690">
                <wp:simplePos x="0" y="0"/>
                <wp:positionH relativeFrom="column">
                  <wp:posOffset>100965</wp:posOffset>
                </wp:positionH>
                <wp:positionV relativeFrom="paragraph">
                  <wp:posOffset>47625</wp:posOffset>
                </wp:positionV>
                <wp:extent cx="161925" cy="161925"/>
                <wp:effectExtent l="24765" t="19050" r="22860" b="19050"/>
                <wp:wrapNone/>
                <wp:docPr id="5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3EAC" id="Rectangle 50" o:spid="_x0000_s1026" style="position:absolute;margin-left:7.95pt;margin-top:3.75pt;width:12.7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" fillcolor="white [3201]" strokecolor="black [3200]" strokeweight="2.5pt">
                <v:shadow color="#868686"/>
              </v:rect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</w:t>
      </w:r>
      <w:r w:rsidR="00461CE6" w:rsidRPr="006619B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Circular Polarization 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Left Hand       Right Hand</w:t>
      </w:r>
    </w:p>
    <w:p w14:paraId="5E2EB939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7C542" wp14:editId="35B71A84">
                <wp:simplePos x="0" y="0"/>
                <wp:positionH relativeFrom="column">
                  <wp:posOffset>2196465</wp:posOffset>
                </wp:positionH>
                <wp:positionV relativeFrom="paragraph">
                  <wp:posOffset>103505</wp:posOffset>
                </wp:positionV>
                <wp:extent cx="123825" cy="114300"/>
                <wp:effectExtent l="24765" t="17780" r="22860" b="20320"/>
                <wp:wrapNone/>
                <wp:docPr id="53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694026" id="Oval 54" o:spid="_x0000_s1026" style="position:absolute;margin-left:172.95pt;margin-top:8.15pt;width:9.7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113DE" wp14:editId="0EE4044B">
                <wp:simplePos x="0" y="0"/>
                <wp:positionH relativeFrom="column">
                  <wp:posOffset>3129915</wp:posOffset>
                </wp:positionH>
                <wp:positionV relativeFrom="paragraph">
                  <wp:posOffset>103505</wp:posOffset>
                </wp:positionV>
                <wp:extent cx="123825" cy="114300"/>
                <wp:effectExtent l="24765" t="17780" r="22860" b="20320"/>
                <wp:wrapNone/>
                <wp:docPr id="52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8CCC7" id="Oval 57" o:spid="_x0000_s1026" style="position:absolute;margin-left:246.45pt;margin-top:8.15pt;width:9.7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DbBgS3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56026" wp14:editId="03C686C6">
                <wp:simplePos x="0" y="0"/>
                <wp:positionH relativeFrom="column">
                  <wp:posOffset>100965</wp:posOffset>
                </wp:positionH>
                <wp:positionV relativeFrom="paragraph">
                  <wp:posOffset>55880</wp:posOffset>
                </wp:positionV>
                <wp:extent cx="161925" cy="161925"/>
                <wp:effectExtent l="24765" t="17780" r="22860" b="2032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70C55" id="Rectangle 51" o:spid="_x0000_s1026" style="position:absolute;margin-left:7.95pt;margin-top:4.4pt;width:12.7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" fillcolor="white [3201]" strokecolor="black [3200]" strokeweight="2.5pt">
                <v:shadow color="#868686"/>
              </v:rect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Elliptical Polarization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Left Hand       Right Hand</w:t>
      </w:r>
    </w:p>
    <w:p w14:paraId="4184999F" w14:textId="77777777" w:rsidR="00461CE6" w:rsidRPr="006619B0" w:rsidRDefault="00461CE6" w:rsidP="00461CE6">
      <w:pPr>
        <w:rPr>
          <w:rFonts w:ascii="TH SarabunPSK" w:hAnsi="TH SarabunPSK" w:cs="TH SarabunPSK"/>
          <w:sz w:val="32"/>
          <w:szCs w:val="32"/>
        </w:rPr>
      </w:pPr>
    </w:p>
    <w:p w14:paraId="17064168" w14:textId="19D2EF67" w:rsidR="00461CE6" w:rsidRPr="006619B0" w:rsidRDefault="00461CE6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>จากกราฟที่ได้จากผลการวัด</w:t>
      </w:r>
      <w:r w:rsidR="00166E9C">
        <w:rPr>
          <w:rFonts w:ascii="TH SarabunPSK" w:hAnsi="TH SarabunPSK" w:cs="TH SarabunPSK" w:hint="cs"/>
          <w:sz w:val="32"/>
          <w:szCs w:val="32"/>
          <w:cs/>
        </w:rPr>
        <w:t>แบบรูป</w:t>
      </w:r>
      <w:r w:rsidR="005E7BE1" w:rsidRPr="006619B0">
        <w:rPr>
          <w:rFonts w:ascii="TH SarabunPSK" w:hAnsi="TH SarabunPSK" w:cs="TH SarabunPSK"/>
          <w:sz w:val="32"/>
          <w:szCs w:val="32"/>
          <w:cs/>
        </w:rPr>
        <w:t>โพลาไรเซชั</w:t>
      </w:r>
      <w:r w:rsidR="005E7BE1">
        <w:rPr>
          <w:rFonts w:ascii="TH SarabunPSK" w:hAnsi="TH SarabunPSK" w:cs="TH SarabunPSK" w:hint="cs"/>
          <w:sz w:val="32"/>
          <w:szCs w:val="32"/>
          <w:cs/>
        </w:rPr>
        <w:t>่</w:t>
      </w:r>
      <w:r w:rsidR="005E7BE1" w:rsidRPr="006619B0">
        <w:rPr>
          <w:rFonts w:ascii="TH SarabunPSK" w:hAnsi="TH SarabunPSK" w:cs="TH SarabunPSK"/>
          <w:sz w:val="32"/>
          <w:szCs w:val="32"/>
          <w:cs/>
        </w:rPr>
        <w:t>น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ในตารางที่ </w:t>
      </w:r>
      <w:r w:rsidRPr="006619B0">
        <w:rPr>
          <w:rFonts w:ascii="TH SarabunPSK" w:hAnsi="TH SarabunPSK" w:cs="TH SarabunPSK"/>
          <w:sz w:val="32"/>
          <w:szCs w:val="32"/>
        </w:rPr>
        <w:t xml:space="preserve">3 </w:t>
      </w:r>
      <w:r w:rsidRPr="006619B0">
        <w:rPr>
          <w:rFonts w:ascii="TH SarabunPSK" w:hAnsi="TH SarabunPSK" w:cs="TH SarabunPSK"/>
          <w:sz w:val="32"/>
          <w:szCs w:val="32"/>
          <w:cs/>
        </w:rPr>
        <w:t>จะได้ว่า</w:t>
      </w:r>
    </w:p>
    <w:p w14:paraId="6607E1AF" w14:textId="2C056716" w:rsidR="00461CE6" w:rsidRPr="006619B0" w:rsidRDefault="00461CE6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สายอากาศ </w:t>
      </w:r>
      <w:r w:rsidR="00166E9C">
        <w:rPr>
          <w:rFonts w:ascii="TH SarabunPSK" w:hAnsi="TH SarabunPSK" w:cs="TH SarabunPSK"/>
          <w:sz w:val="32"/>
          <w:szCs w:val="32"/>
        </w:rPr>
        <w:t>Circularly polarized microstrip patch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5E7BE1" w:rsidRPr="006619B0">
        <w:rPr>
          <w:rFonts w:ascii="TH SarabunPSK" w:hAnsi="TH SarabunPSK" w:cs="TH SarabunPSK"/>
          <w:sz w:val="32"/>
          <w:szCs w:val="32"/>
          <w:cs/>
        </w:rPr>
        <w:t>โพลาไรเซชั</w:t>
      </w:r>
      <w:r w:rsidR="005E7BE1">
        <w:rPr>
          <w:rFonts w:ascii="TH SarabunPSK" w:hAnsi="TH SarabunPSK" w:cs="TH SarabunPSK" w:hint="cs"/>
          <w:sz w:val="32"/>
          <w:szCs w:val="32"/>
          <w:cs/>
        </w:rPr>
        <w:t>่</w:t>
      </w:r>
      <w:r w:rsidR="005E7BE1" w:rsidRPr="006619B0">
        <w:rPr>
          <w:rFonts w:ascii="TH SarabunPSK" w:hAnsi="TH SarabunPSK" w:cs="TH SarabunPSK"/>
          <w:sz w:val="32"/>
          <w:szCs w:val="32"/>
          <w:cs/>
        </w:rPr>
        <w:t>น</w:t>
      </w:r>
      <w:r w:rsidRPr="006619B0">
        <w:rPr>
          <w:rFonts w:ascii="TH SarabunPSK" w:hAnsi="TH SarabunPSK" w:cs="TH SarabunPSK"/>
          <w:sz w:val="32"/>
          <w:szCs w:val="32"/>
          <w:cs/>
        </w:rPr>
        <w:t>แบบ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</w:p>
    <w:p w14:paraId="5769EB89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2CFBCB" wp14:editId="2C3E3393">
                <wp:simplePos x="0" y="0"/>
                <wp:positionH relativeFrom="column">
                  <wp:posOffset>2196465</wp:posOffset>
                </wp:positionH>
                <wp:positionV relativeFrom="paragraph">
                  <wp:posOffset>84455</wp:posOffset>
                </wp:positionV>
                <wp:extent cx="123825" cy="114300"/>
                <wp:effectExtent l="19050" t="19050" r="28575" b="19050"/>
                <wp:wrapNone/>
                <wp:docPr id="50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90072F" id="Oval 61" o:spid="_x0000_s1026" style="position:absolute;margin-left:172.95pt;margin-top:6.65pt;width:9.7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" filled="f" strokecolor="black [3200]" strokeweight="2.5pt"/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0EA74D" wp14:editId="5D51B1F7">
                <wp:simplePos x="0" y="0"/>
                <wp:positionH relativeFrom="column">
                  <wp:posOffset>3129915</wp:posOffset>
                </wp:positionH>
                <wp:positionV relativeFrom="paragraph">
                  <wp:posOffset>84455</wp:posOffset>
                </wp:positionV>
                <wp:extent cx="123825" cy="114300"/>
                <wp:effectExtent l="19050" t="19050" r="28575" b="19050"/>
                <wp:wrapNone/>
                <wp:docPr id="49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3231DC" id="Oval 64" o:spid="_x0000_s1026" style="position:absolute;margin-left:246.45pt;margin-top:6.65pt;width:9.7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" fillcolor="yellow" strokecolor="black [3200]" strokeweight="2.5pt"/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1CEC7" wp14:editId="1F6076AC">
                <wp:simplePos x="0" y="0"/>
                <wp:positionH relativeFrom="column">
                  <wp:posOffset>100965</wp:posOffset>
                </wp:positionH>
                <wp:positionV relativeFrom="paragraph">
                  <wp:posOffset>36830</wp:posOffset>
                </wp:positionV>
                <wp:extent cx="161925" cy="161925"/>
                <wp:effectExtent l="19050" t="19050" r="28575" b="28575"/>
                <wp:wrapNone/>
                <wp:docPr id="4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2C98A" id="Rectangle 58" o:spid="_x0000_s1026" style="position:absolute;margin-left:7.95pt;margin-top:2.9pt;width:12.7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" fillcolor="red" strokecolor="black [3200]" strokeweight="2.5pt"/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Linear Polarization   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Vertical           Horizontal</w:t>
      </w:r>
    </w:p>
    <w:p w14:paraId="157DD55E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BA4A79" wp14:editId="5BC7E4EA">
                <wp:simplePos x="0" y="0"/>
                <wp:positionH relativeFrom="column">
                  <wp:posOffset>3129915</wp:posOffset>
                </wp:positionH>
                <wp:positionV relativeFrom="paragraph">
                  <wp:posOffset>95250</wp:posOffset>
                </wp:positionV>
                <wp:extent cx="123825" cy="114300"/>
                <wp:effectExtent l="24765" t="19050" r="22860" b="19050"/>
                <wp:wrapNone/>
                <wp:docPr id="4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556B8B" id="Oval 62" o:spid="_x0000_s1026" style="position:absolute;margin-left:246.45pt;margin-top:7.5pt;width:9.7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B/YpfL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A5C07F" wp14:editId="57D699A8">
                <wp:simplePos x="0" y="0"/>
                <wp:positionH relativeFrom="column">
                  <wp:posOffset>2196465</wp:posOffset>
                </wp:positionH>
                <wp:positionV relativeFrom="paragraph">
                  <wp:posOffset>95250</wp:posOffset>
                </wp:positionV>
                <wp:extent cx="123825" cy="114300"/>
                <wp:effectExtent l="24765" t="19050" r="22860" b="19050"/>
                <wp:wrapNone/>
                <wp:docPr id="46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87AAA" id="Oval 65" o:spid="_x0000_s1026" style="position:absolute;margin-left:172.95pt;margin-top:7.5pt;width:9.75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A5EpS+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D1B3D9" wp14:editId="2DED624D">
                <wp:simplePos x="0" y="0"/>
                <wp:positionH relativeFrom="column">
                  <wp:posOffset>100965</wp:posOffset>
                </wp:positionH>
                <wp:positionV relativeFrom="paragraph">
                  <wp:posOffset>47625</wp:posOffset>
                </wp:positionV>
                <wp:extent cx="161925" cy="161925"/>
                <wp:effectExtent l="24765" t="19050" r="22860" b="19050"/>
                <wp:wrapNone/>
                <wp:docPr id="4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365CF" id="Rectangle 59" o:spid="_x0000_s1026" style="position:absolute;margin-left:7.95pt;margin-top:3.75pt;width:12.75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" fillcolor="white [3201]" strokecolor="black [3200]" strokeweight="2.5pt">
                <v:shadow color="#868686"/>
              </v:rect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</w:t>
      </w:r>
      <w:r w:rsidR="00461CE6" w:rsidRPr="006619B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Circular Polarization 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Left Hand       Right Hand</w:t>
      </w:r>
    </w:p>
    <w:p w14:paraId="176F2E86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E0EEFB" wp14:editId="7E3CBFD6">
                <wp:simplePos x="0" y="0"/>
                <wp:positionH relativeFrom="column">
                  <wp:posOffset>2196465</wp:posOffset>
                </wp:positionH>
                <wp:positionV relativeFrom="paragraph">
                  <wp:posOffset>103505</wp:posOffset>
                </wp:positionV>
                <wp:extent cx="123825" cy="114300"/>
                <wp:effectExtent l="24765" t="17780" r="22860" b="20320"/>
                <wp:wrapNone/>
                <wp:docPr id="44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3D807" id="Oval 63" o:spid="_x0000_s1026" style="position:absolute;margin-left:172.95pt;margin-top:8.15pt;width:9.7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987ED5" wp14:editId="2446A898">
                <wp:simplePos x="0" y="0"/>
                <wp:positionH relativeFrom="column">
                  <wp:posOffset>3129915</wp:posOffset>
                </wp:positionH>
                <wp:positionV relativeFrom="paragraph">
                  <wp:posOffset>103505</wp:posOffset>
                </wp:positionV>
                <wp:extent cx="123825" cy="114300"/>
                <wp:effectExtent l="24765" t="17780" r="22860" b="20320"/>
                <wp:wrapNone/>
                <wp:docPr id="41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F98EA8" id="Oval 66" o:spid="_x0000_s1026" style="position:absolute;margin-left:246.45pt;margin-top:8.15pt;width:9.75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DbBgS3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BE8265" wp14:editId="389D38DB">
                <wp:simplePos x="0" y="0"/>
                <wp:positionH relativeFrom="column">
                  <wp:posOffset>100965</wp:posOffset>
                </wp:positionH>
                <wp:positionV relativeFrom="paragraph">
                  <wp:posOffset>55880</wp:posOffset>
                </wp:positionV>
                <wp:extent cx="161925" cy="161925"/>
                <wp:effectExtent l="24765" t="17780" r="22860" b="20320"/>
                <wp:wrapNone/>
                <wp:docPr id="4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2A188" id="Rectangle 60" o:spid="_x0000_s1026" style="position:absolute;margin-left:7.95pt;margin-top:4.4pt;width:12.75pt;height:1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" fillcolor="white [3201]" strokecolor="black [3200]" strokeweight="2.5pt">
                <v:shadow color="#868686"/>
              </v:rect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Elliptical Polarization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Left Hand       Right Hand</w:t>
      </w:r>
    </w:p>
    <w:p w14:paraId="1F588713" w14:textId="77777777" w:rsidR="00461CE6" w:rsidRPr="006619B0" w:rsidRDefault="00461CE6" w:rsidP="00461CE6">
      <w:pPr>
        <w:rPr>
          <w:rFonts w:ascii="TH SarabunPSK" w:hAnsi="TH SarabunPSK" w:cs="TH SarabunPSK"/>
          <w:sz w:val="32"/>
          <w:szCs w:val="32"/>
        </w:rPr>
      </w:pPr>
    </w:p>
    <w:p w14:paraId="2242A6D1" w14:textId="0B1E19C2" w:rsidR="00461CE6" w:rsidRPr="006619B0" w:rsidRDefault="00166E9C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>จากกราฟที่ได้จากผลการวัด</w:t>
      </w:r>
      <w:r>
        <w:rPr>
          <w:rFonts w:ascii="TH SarabunPSK" w:hAnsi="TH SarabunPSK" w:cs="TH SarabunPSK" w:hint="cs"/>
          <w:sz w:val="32"/>
          <w:szCs w:val="32"/>
          <w:cs/>
        </w:rPr>
        <w:t>แบบรูป</w:t>
      </w:r>
      <w:r w:rsidRPr="006619B0">
        <w:rPr>
          <w:rFonts w:ascii="TH SarabunPSK" w:hAnsi="TH SarabunPSK" w:cs="TH SarabunPSK"/>
          <w:sz w:val="32"/>
          <w:szCs w:val="32"/>
          <w:cs/>
        </w:rPr>
        <w:t>โพลาไรเซชั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6619B0">
        <w:rPr>
          <w:rFonts w:ascii="TH SarabunPSK" w:hAnsi="TH SarabunPSK" w:cs="TH SarabunPSK"/>
          <w:sz w:val="32"/>
          <w:szCs w:val="32"/>
          <w:cs/>
        </w:rPr>
        <w:t>นใน</w:t>
      </w: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461CE6" w:rsidRPr="006619B0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4 </w:t>
      </w:r>
      <w:r w:rsidR="00461CE6" w:rsidRPr="006619B0">
        <w:rPr>
          <w:rFonts w:ascii="TH SarabunPSK" w:hAnsi="TH SarabunPSK" w:cs="TH SarabunPSK"/>
          <w:sz w:val="32"/>
          <w:szCs w:val="32"/>
          <w:cs/>
        </w:rPr>
        <w:t>จะได้ว่า</w:t>
      </w:r>
    </w:p>
    <w:p w14:paraId="72065B44" w14:textId="22B1F06F" w:rsidR="00461CE6" w:rsidRPr="006619B0" w:rsidRDefault="00461CE6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sz w:val="32"/>
          <w:szCs w:val="32"/>
          <w:cs/>
        </w:rPr>
        <w:t xml:space="preserve">สายอากาศ </w:t>
      </w:r>
      <w:r w:rsidR="00166E9C">
        <w:rPr>
          <w:rFonts w:ascii="TH SarabunPSK" w:hAnsi="TH SarabunPSK" w:cs="TH SarabunPSK"/>
          <w:sz w:val="32"/>
          <w:szCs w:val="32"/>
        </w:rPr>
        <w:t>Circularly polarized microstrip patch</w:t>
      </w:r>
      <w:r w:rsidRPr="006619B0">
        <w:rPr>
          <w:rFonts w:ascii="TH SarabunPSK" w:hAnsi="TH SarabunPSK" w:cs="TH SarabunPSK"/>
          <w:sz w:val="32"/>
          <w:szCs w:val="32"/>
          <w:cs/>
        </w:rPr>
        <w:t xml:space="preserve"> มีโพลาไรเซชั</w:t>
      </w:r>
      <w:r w:rsidR="00166E9C">
        <w:rPr>
          <w:rFonts w:ascii="TH SarabunPSK" w:hAnsi="TH SarabunPSK" w:cs="TH SarabunPSK" w:hint="cs"/>
          <w:sz w:val="32"/>
          <w:szCs w:val="32"/>
          <w:cs/>
        </w:rPr>
        <w:t>่</w:t>
      </w:r>
      <w:r w:rsidRPr="006619B0">
        <w:rPr>
          <w:rFonts w:ascii="TH SarabunPSK" w:hAnsi="TH SarabunPSK" w:cs="TH SarabunPSK"/>
          <w:sz w:val="32"/>
          <w:szCs w:val="32"/>
          <w:cs/>
        </w:rPr>
        <w:t>นแบบ</w:t>
      </w:r>
      <w:r w:rsidRPr="006619B0">
        <w:rPr>
          <w:rFonts w:ascii="TH SarabunPSK" w:hAnsi="TH SarabunPSK" w:cs="TH SarabunPSK"/>
          <w:sz w:val="32"/>
          <w:szCs w:val="32"/>
        </w:rPr>
        <w:t xml:space="preserve"> </w:t>
      </w:r>
    </w:p>
    <w:p w14:paraId="78E83A82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9AED13" wp14:editId="591DF5B3">
                <wp:simplePos x="0" y="0"/>
                <wp:positionH relativeFrom="column">
                  <wp:posOffset>2196465</wp:posOffset>
                </wp:positionH>
                <wp:positionV relativeFrom="paragraph">
                  <wp:posOffset>84455</wp:posOffset>
                </wp:positionV>
                <wp:extent cx="123825" cy="114300"/>
                <wp:effectExtent l="19050" t="19050" r="28575" b="19050"/>
                <wp:wrapNone/>
                <wp:docPr id="38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80B36A" id="Oval 70" o:spid="_x0000_s1026" style="position:absolute;margin-left:172.95pt;margin-top:6.65pt;width:9.75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" fillcolor="yellow" strokecolor="black [3200]" strokeweight="2.5pt"/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2F428B" wp14:editId="3C18B72A">
                <wp:simplePos x="0" y="0"/>
                <wp:positionH relativeFrom="column">
                  <wp:posOffset>3129915</wp:posOffset>
                </wp:positionH>
                <wp:positionV relativeFrom="paragraph">
                  <wp:posOffset>84455</wp:posOffset>
                </wp:positionV>
                <wp:extent cx="123825" cy="114300"/>
                <wp:effectExtent l="24765" t="17780" r="22860" b="20320"/>
                <wp:wrapNone/>
                <wp:docPr id="37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8FF98F" id="Oval 73" o:spid="_x0000_s1026" style="position:absolute;margin-left:246.45pt;margin-top:6.65pt;width:9.75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Bkly1y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78760" wp14:editId="120209C9">
                <wp:simplePos x="0" y="0"/>
                <wp:positionH relativeFrom="column">
                  <wp:posOffset>100965</wp:posOffset>
                </wp:positionH>
                <wp:positionV relativeFrom="paragraph">
                  <wp:posOffset>36830</wp:posOffset>
                </wp:positionV>
                <wp:extent cx="161925" cy="161925"/>
                <wp:effectExtent l="19050" t="19050" r="28575" b="28575"/>
                <wp:wrapNone/>
                <wp:docPr id="3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B54A7" id="Rectangle 67" o:spid="_x0000_s1026" style="position:absolute;margin-left:7.95pt;margin-top:2.9pt;width:12.75pt;height:1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" fillcolor="red" strokecolor="black [3200]" strokeweight="2.5pt"/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Linear Polarization   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Vertical           Horizontal</w:t>
      </w:r>
    </w:p>
    <w:p w14:paraId="00198258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963596" wp14:editId="3392812D">
                <wp:simplePos x="0" y="0"/>
                <wp:positionH relativeFrom="column">
                  <wp:posOffset>3129915</wp:posOffset>
                </wp:positionH>
                <wp:positionV relativeFrom="paragraph">
                  <wp:posOffset>95250</wp:posOffset>
                </wp:positionV>
                <wp:extent cx="123825" cy="114300"/>
                <wp:effectExtent l="24765" t="19050" r="22860" b="19050"/>
                <wp:wrapNone/>
                <wp:docPr id="34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0108A4" id="Oval 71" o:spid="_x0000_s1026" style="position:absolute;margin-left:246.45pt;margin-top:7.5pt;width:9.75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B/YpfL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727258" wp14:editId="3F994906">
                <wp:simplePos x="0" y="0"/>
                <wp:positionH relativeFrom="column">
                  <wp:posOffset>2196465</wp:posOffset>
                </wp:positionH>
                <wp:positionV relativeFrom="paragraph">
                  <wp:posOffset>95250</wp:posOffset>
                </wp:positionV>
                <wp:extent cx="123825" cy="114300"/>
                <wp:effectExtent l="24765" t="19050" r="22860" b="19050"/>
                <wp:wrapNone/>
                <wp:docPr id="33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1F3A1D" id="Oval 74" o:spid="_x0000_s1026" style="position:absolute;margin-left:172.95pt;margin-top:7.5pt;width:9.75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A5EpS+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9347B7" wp14:editId="0B331DD6">
                <wp:simplePos x="0" y="0"/>
                <wp:positionH relativeFrom="column">
                  <wp:posOffset>100965</wp:posOffset>
                </wp:positionH>
                <wp:positionV relativeFrom="paragraph">
                  <wp:posOffset>47625</wp:posOffset>
                </wp:positionV>
                <wp:extent cx="161925" cy="161925"/>
                <wp:effectExtent l="24765" t="19050" r="22860" b="19050"/>
                <wp:wrapNone/>
                <wp:docPr id="3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AC005" id="Rectangle 68" o:spid="_x0000_s1026" style="position:absolute;margin-left:7.95pt;margin-top:3.75pt;width:12.75pt;height:1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" fillcolor="white [3201]" strokecolor="black [3200]" strokeweight="2.5pt">
                <v:shadow color="#868686"/>
              </v:rect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</w:t>
      </w:r>
      <w:r w:rsidR="00461CE6" w:rsidRPr="006619B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Circular Polarization 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Left Hand       Right Hand</w:t>
      </w:r>
    </w:p>
    <w:p w14:paraId="6DAA19D8" w14:textId="77777777" w:rsidR="00461CE6" w:rsidRPr="006619B0" w:rsidRDefault="00E16C97" w:rsidP="00461CE6">
      <w:pPr>
        <w:rPr>
          <w:rFonts w:ascii="TH SarabunPSK" w:hAnsi="TH SarabunPSK" w:cs="TH SarabunPSK"/>
          <w:sz w:val="32"/>
          <w:szCs w:val="32"/>
        </w:rPr>
      </w:pP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0C5303" wp14:editId="4AD983BD">
                <wp:simplePos x="0" y="0"/>
                <wp:positionH relativeFrom="column">
                  <wp:posOffset>2196465</wp:posOffset>
                </wp:positionH>
                <wp:positionV relativeFrom="paragraph">
                  <wp:posOffset>103505</wp:posOffset>
                </wp:positionV>
                <wp:extent cx="123825" cy="114300"/>
                <wp:effectExtent l="24765" t="17780" r="22860" b="20320"/>
                <wp:wrapNone/>
                <wp:docPr id="30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E30FDF" id="Oval 72" o:spid="_x0000_s1026" style="position:absolute;margin-left:172.95pt;margin-top:8.15pt;width:9.7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9FC7D9" wp14:editId="2DC28FAC">
                <wp:simplePos x="0" y="0"/>
                <wp:positionH relativeFrom="column">
                  <wp:posOffset>3129915</wp:posOffset>
                </wp:positionH>
                <wp:positionV relativeFrom="paragraph">
                  <wp:posOffset>103505</wp:posOffset>
                </wp:positionV>
                <wp:extent cx="123825" cy="114300"/>
                <wp:effectExtent l="24765" t="17780" r="22860" b="20320"/>
                <wp:wrapNone/>
                <wp:docPr id="29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ABFB9A" id="Oval 75" o:spid="_x0000_s1026" style="position:absolute;margin-left:246.45pt;margin-top:8.15pt;width:9.75pt;height: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" fillcolor="white [3201]" strokecolor="black [3200]" strokeweight="2.5pt">
                <v:shadow color="#868686"/>
              </v:oval>
            </w:pict>
          </mc:Fallback>
        </mc:AlternateContent>
      </w:r>
      <w:r w:rsidRPr="006619B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0E8A09" wp14:editId="74D238DC">
                <wp:simplePos x="0" y="0"/>
                <wp:positionH relativeFrom="column">
                  <wp:posOffset>100965</wp:posOffset>
                </wp:positionH>
                <wp:positionV relativeFrom="paragraph">
                  <wp:posOffset>55880</wp:posOffset>
                </wp:positionV>
                <wp:extent cx="161925" cy="161925"/>
                <wp:effectExtent l="24765" t="17780" r="22860" b="20320"/>
                <wp:wrapNone/>
                <wp:docPr id="2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17329" id="Rectangle 69" o:spid="_x0000_s1026" style="position:absolute;margin-left:7.95pt;margin-top:4.4pt;width:12.75pt;height:1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" fillcolor="white [3201]" strokecolor="black [3200]" strokeweight="2.5pt">
                <v:shadow color="#868686"/>
              </v:rect>
            </w:pict>
          </mc:Fallback>
        </mc:AlternateContent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Elliptical Polarization   </w:t>
      </w:r>
      <w:r w:rsidR="00461CE6" w:rsidRPr="006619B0">
        <w:rPr>
          <w:rFonts w:ascii="TH SarabunPSK" w:hAnsi="TH SarabunPSK" w:cs="TH SarabunPSK"/>
          <w:sz w:val="32"/>
          <w:szCs w:val="32"/>
        </w:rPr>
        <w:sym w:font="Wingdings" w:char="F0E8"/>
      </w:r>
      <w:r w:rsidR="00461CE6" w:rsidRPr="006619B0">
        <w:rPr>
          <w:rFonts w:ascii="TH SarabunPSK" w:hAnsi="TH SarabunPSK" w:cs="TH SarabunPSK"/>
          <w:sz w:val="32"/>
          <w:szCs w:val="32"/>
        </w:rPr>
        <w:t xml:space="preserve">          Left Hand       Right Hand</w:t>
      </w:r>
    </w:p>
    <w:p w14:paraId="31AE764C" w14:textId="594E0864" w:rsidR="00461CE6" w:rsidRDefault="00461CE6" w:rsidP="00461CE6">
      <w:pPr>
        <w:rPr>
          <w:rFonts w:ascii="TH SarabunPSK" w:hAnsi="TH SarabunPSK" w:cs="TH SarabunPSK"/>
          <w:sz w:val="32"/>
          <w:szCs w:val="32"/>
        </w:rPr>
      </w:pPr>
    </w:p>
    <w:p w14:paraId="21A4D82B" w14:textId="77777777" w:rsidR="008A5B23" w:rsidRPr="006619B0" w:rsidRDefault="008A5B23" w:rsidP="00461CE6">
      <w:pPr>
        <w:rPr>
          <w:rFonts w:ascii="TH SarabunPSK" w:hAnsi="TH SarabunPSK" w:cs="TH SarabunPSK"/>
          <w:sz w:val="32"/>
          <w:szCs w:val="32"/>
        </w:rPr>
      </w:pPr>
    </w:p>
    <w:p w14:paraId="311E585F" w14:textId="77777777" w:rsidR="00C81398" w:rsidRPr="006619B0" w:rsidRDefault="00C81398" w:rsidP="00C8139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19B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สรุปผลการทดลอง</w:t>
      </w:r>
    </w:p>
    <w:p w14:paraId="0B00E206" w14:textId="7B620A20" w:rsidR="00C81398" w:rsidRDefault="00E51174" w:rsidP="00C81398">
      <w:pPr>
        <w:pStyle w:val="a5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จากการทดลอง สามารถแบ่งการทดลองออกเป็น 4 ส่วน ได้แก่</w:t>
      </w:r>
    </w:p>
    <w:p w14:paraId="7B2B7ADD" w14:textId="16D38C19" w:rsidR="00E51174" w:rsidRDefault="00E51174" w:rsidP="00E51174">
      <w:pPr>
        <w:pStyle w:val="a5"/>
        <w:numPr>
          <w:ilvl w:val="0"/>
          <w:numId w:val="33"/>
        </w:numPr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กรณีที่ 1 กำหนดให้สายอากาศส่งและสายอากาศรับวางให้แนวนอนทั้งคู่ และสายอากาศรับทำหน้าที่หมุนเพื่อทำการบันทึกค่า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สายอากาศทั้งสองเป็น </w:t>
      </w:r>
      <w:r>
        <w:rPr>
          <w:rFonts w:ascii="TH SarabunPSK" w:hAnsi="TH SarabunPSK" w:cs="TH SarabunPSK"/>
          <w:sz w:val="32"/>
          <w:szCs w:val="32"/>
        </w:rPr>
        <w:t>Microstrip Patch Antenna )</w:t>
      </w:r>
    </w:p>
    <w:p w14:paraId="7F94263F" w14:textId="378061F1" w:rsidR="00E51174" w:rsidRDefault="00E51174" w:rsidP="00E51174">
      <w:pPr>
        <w:pStyle w:val="a5"/>
        <w:numPr>
          <w:ilvl w:val="0"/>
          <w:numId w:val="33"/>
        </w:numPr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กรณีที่ 2 กำหนดให้สายอากาศส่งวางในแนวตั้ง และ สายอากาศรับวางให้แนวนอน โดยสายอากาศรับทำหน้าที่หมุนเพื่อทำการบันทึกค่า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สายอากาศทั้งสองเป็น </w:t>
      </w:r>
      <w:r>
        <w:rPr>
          <w:rFonts w:ascii="TH SarabunPSK" w:hAnsi="TH SarabunPSK" w:cs="TH SarabunPSK"/>
          <w:sz w:val="32"/>
          <w:szCs w:val="32"/>
        </w:rPr>
        <w:t>Microstrip Patch Antenna)</w:t>
      </w:r>
    </w:p>
    <w:p w14:paraId="362E56B8" w14:textId="4A986B34" w:rsidR="00E51174" w:rsidRDefault="00E51174" w:rsidP="00E51174">
      <w:pPr>
        <w:pStyle w:val="a5"/>
        <w:numPr>
          <w:ilvl w:val="0"/>
          <w:numId w:val="33"/>
        </w:numPr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กรณีที่ 3 กำหนดให้สายอากาศส่งวางในแนวนอน และ สายอากาศรับทำหน้าที่หมุนเพื่อบันทึกค่า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สายอากาศส่งเป็น </w:t>
      </w:r>
      <w:r>
        <w:rPr>
          <w:rFonts w:ascii="TH SarabunPSK" w:hAnsi="TH SarabunPSK" w:cs="TH SarabunPSK"/>
          <w:sz w:val="32"/>
          <w:szCs w:val="32"/>
        </w:rPr>
        <w:t xml:space="preserve">Microstrip Patch Antenna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สายอากาศรับเป็น </w:t>
      </w:r>
      <w:r>
        <w:rPr>
          <w:rFonts w:ascii="TH SarabunPSK" w:hAnsi="TH SarabunPSK" w:cs="TH SarabunPSK"/>
          <w:sz w:val="32"/>
          <w:szCs w:val="32"/>
        </w:rPr>
        <w:t>Circularly  Polariz</w:t>
      </w:r>
      <w:r w:rsidR="00542752">
        <w:rPr>
          <w:rFonts w:ascii="TH SarabunPSK" w:hAnsi="TH SarabunPSK" w:cs="TH SarabunPSK"/>
          <w:sz w:val="32"/>
          <w:szCs w:val="32"/>
        </w:rPr>
        <w:t>ed</w:t>
      </w:r>
      <w:r>
        <w:rPr>
          <w:rFonts w:ascii="TH SarabunPSK" w:hAnsi="TH SarabunPSK" w:cs="TH SarabunPSK"/>
          <w:sz w:val="32"/>
          <w:szCs w:val="32"/>
        </w:rPr>
        <w:t xml:space="preserve"> Microstrip Patch Antenna)</w:t>
      </w:r>
    </w:p>
    <w:p w14:paraId="5CCEDE74" w14:textId="6599C0B4" w:rsidR="00E51174" w:rsidRDefault="00E51174" w:rsidP="00E51174">
      <w:pPr>
        <w:pStyle w:val="a5"/>
        <w:numPr>
          <w:ilvl w:val="0"/>
          <w:numId w:val="33"/>
        </w:numPr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กรณีที่ 4 กำหนดให้สายอากาศส่งวางในแนวตั้ง และ สายอากาศรับทำหน้าที่หมุนเพื่อบันทึกค่า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สายอากาศส่งเป็น </w:t>
      </w:r>
      <w:r>
        <w:rPr>
          <w:rFonts w:ascii="TH SarabunPSK" w:hAnsi="TH SarabunPSK" w:cs="TH SarabunPSK"/>
          <w:sz w:val="32"/>
          <w:szCs w:val="32"/>
        </w:rPr>
        <w:t xml:space="preserve">Microstrip Patch Antenna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สายอากาศรับเป็น </w:t>
      </w:r>
      <w:r>
        <w:rPr>
          <w:rFonts w:ascii="TH SarabunPSK" w:hAnsi="TH SarabunPSK" w:cs="TH SarabunPSK"/>
          <w:sz w:val="32"/>
          <w:szCs w:val="32"/>
        </w:rPr>
        <w:t>Circularly Polariz</w:t>
      </w:r>
      <w:r w:rsidR="00542752">
        <w:rPr>
          <w:rFonts w:ascii="TH SarabunPSK" w:hAnsi="TH SarabunPSK" w:cs="TH SarabunPSK"/>
          <w:sz w:val="32"/>
          <w:szCs w:val="32"/>
        </w:rPr>
        <w:t>ed</w:t>
      </w:r>
      <w:r>
        <w:rPr>
          <w:rFonts w:ascii="TH SarabunPSK" w:hAnsi="TH SarabunPSK" w:cs="TH SarabunPSK"/>
          <w:sz w:val="32"/>
          <w:szCs w:val="32"/>
        </w:rPr>
        <w:t xml:space="preserve"> Microstrip Patch Antenna)</w:t>
      </w:r>
    </w:p>
    <w:p w14:paraId="2938B104" w14:textId="7269F6D7" w:rsidR="00E51174" w:rsidRDefault="00E51174" w:rsidP="00E51174">
      <w:pPr>
        <w:pStyle w:val="a5"/>
        <w:tabs>
          <w:tab w:val="clear" w:pos="4153"/>
          <w:tab w:val="clear" w:pos="8306"/>
        </w:tabs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โดยจะทำการอธิบายแต่ละส่วน</w:t>
      </w:r>
    </w:p>
    <w:p w14:paraId="662F9DF3" w14:textId="3F1CE670" w:rsidR="00E51174" w:rsidRDefault="00E51174" w:rsidP="003941AD">
      <w:pPr>
        <w:pStyle w:val="a5"/>
        <w:numPr>
          <w:ilvl w:val="0"/>
          <w:numId w:val="33"/>
        </w:numPr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 1 เราพบว่าเมื่อติดตั้งสายอากาศรับและส่งตามการทดลอง สายอากาศจะมีการโพราไรเซชันแบบเส้นตรง</w:t>
      </w:r>
      <w:r w:rsidR="003941AD">
        <w:rPr>
          <w:rFonts w:ascii="TH SarabunPSK" w:hAnsi="TH SarabunPSK" w:cs="TH SarabunPSK" w:hint="cs"/>
          <w:sz w:val="32"/>
          <w:szCs w:val="32"/>
          <w:cs/>
        </w:rPr>
        <w:t xml:space="preserve">ในแนวนอน โดยเราสามารถพิจารณาได้จากทิศทางที่พล็อตลงบน </w:t>
      </w:r>
      <w:r w:rsidR="003941AD">
        <w:rPr>
          <w:rFonts w:ascii="TH SarabunPSK" w:hAnsi="TH SarabunPSK" w:cs="TH SarabunPSK"/>
          <w:sz w:val="32"/>
          <w:szCs w:val="32"/>
        </w:rPr>
        <w:t xml:space="preserve">MS Excel </w:t>
      </w:r>
      <w:r w:rsidR="003941AD">
        <w:rPr>
          <w:rFonts w:ascii="TH SarabunPSK" w:hAnsi="TH SarabunPSK" w:cs="TH SarabunPSK" w:hint="cs"/>
          <w:sz w:val="32"/>
          <w:szCs w:val="32"/>
          <w:cs/>
        </w:rPr>
        <w:t xml:space="preserve">จะเห็นว่าทิศทางของการโพราไรเซชันมีค่าสูงสุดเมื่อวางสายอากาศรับทำมุม 20 และ 220 องศาตามลำดับ ทั้งนี้ หากเป็นไปตามทฤษฎีควรทำมุมที่ 0 และ 180 องศาตามลำดับ แต่เนื่องจากหลาย ๆ ปัจจัยทำให้เกิดความคลาดเคลื่อนซึ่งอยู่ในช่วงที่สามารถพิจารณาได้ </w:t>
      </w:r>
    </w:p>
    <w:p w14:paraId="4CBAD307" w14:textId="1D336FA0" w:rsidR="00DF25AB" w:rsidRDefault="003941AD" w:rsidP="00DF25AB">
      <w:pPr>
        <w:pStyle w:val="a5"/>
        <w:numPr>
          <w:ilvl w:val="0"/>
          <w:numId w:val="33"/>
        </w:numPr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 2 สายอากาศมีการโพ</w:t>
      </w:r>
      <w:r w:rsidR="008A5B23"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าไรเซชันแบบเส้นตรงในแนวตั้ง จะสังเกตได้ว่าทิศทางการโพราไรเซชันมีค่าสูงสุดเมื่อวางสายอากาศรับทำมุม 90 และ 270 องศาตามลำดับ</w:t>
      </w:r>
      <w:r w:rsidR="00DF25AB">
        <w:rPr>
          <w:rFonts w:ascii="TH SarabunPSK" w:hAnsi="TH SarabunPSK" w:cs="TH SarabunPSK" w:hint="cs"/>
          <w:sz w:val="32"/>
          <w:szCs w:val="32"/>
          <w:cs/>
        </w:rPr>
        <w:t xml:space="preserve"> เป็นผลมาจากการที่เราเปลี่ยนสายอากาศส่งจากแนวนอนเป็นแนวตั้งนั่นเอง</w:t>
      </w:r>
      <w:r w:rsidR="00ED466E">
        <w:rPr>
          <w:rFonts w:ascii="TH SarabunPSK" w:hAnsi="TH SarabunPSK" w:cs="TH SarabunPSK"/>
          <w:sz w:val="32"/>
          <w:szCs w:val="32"/>
        </w:rPr>
        <w:t xml:space="preserve"> </w:t>
      </w:r>
    </w:p>
    <w:p w14:paraId="1505A415" w14:textId="1A154C54" w:rsidR="00DF25AB" w:rsidRDefault="00DF25AB" w:rsidP="00DF25AB">
      <w:pPr>
        <w:pStyle w:val="a5"/>
        <w:numPr>
          <w:ilvl w:val="0"/>
          <w:numId w:val="33"/>
        </w:numPr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 3 สายอากาศมีการโพราไรเซชันแบบเส้นตรงใน</w:t>
      </w:r>
      <w:r w:rsidR="00ED466E">
        <w:rPr>
          <w:rFonts w:ascii="TH SarabunPSK" w:hAnsi="TH SarabunPSK" w:cs="TH SarabunPSK" w:hint="cs"/>
          <w:sz w:val="32"/>
          <w:szCs w:val="32"/>
          <w:cs/>
        </w:rPr>
        <w:t>แนวตั้ง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แม้ว่าเราจะตั้งสายอากาศส่ง</w:t>
      </w:r>
      <w:r w:rsidR="00ED466E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อยู่ในแนว</w:t>
      </w:r>
      <w:r w:rsidR="00ED466E">
        <w:rPr>
          <w:rFonts w:ascii="TH SarabunPSK" w:hAnsi="TH SarabunPSK" w:cs="TH SarabunPSK" w:hint="cs"/>
          <w:sz w:val="32"/>
          <w:szCs w:val="32"/>
          <w:cs/>
        </w:rPr>
        <w:t>นอน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ก็ตาม ทั้งนี้เป็นเพราะสายอากาศรับเป็นสายอากาศชนิด </w:t>
      </w:r>
      <w:r>
        <w:rPr>
          <w:rFonts w:ascii="TH SarabunPSK" w:hAnsi="TH SarabunPSK" w:cs="TH SarabunPSK"/>
          <w:sz w:val="32"/>
          <w:szCs w:val="32"/>
        </w:rPr>
        <w:t xml:space="preserve">Circularly Polarized Microstrip Patch Antenna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ทำให้เมื่อต้องการส่งคลื่นไปยังสายอากาศรับ สายอากาศส่งหรือสายอากาศรับจำเป็นต้องวางสายอากาศในรูปแบบของ </w:t>
      </w:r>
      <w:r>
        <w:rPr>
          <w:rFonts w:ascii="TH SarabunPSK" w:hAnsi="TH SarabunPSK" w:cs="TH SarabunPSK"/>
          <w:sz w:val="32"/>
          <w:szCs w:val="32"/>
        </w:rPr>
        <w:t xml:space="preserve">Co-Polarization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เพื่อให้สามารถรับคลื่นได้ดีที่สุดในระยะ</w:t>
      </w:r>
      <w:r>
        <w:rPr>
          <w:rFonts w:ascii="TH SarabunPSK" w:hAnsi="TH SarabunPSK" w:cs="TH SarabunPSK"/>
          <w:sz w:val="32"/>
          <w:szCs w:val="32"/>
        </w:rPr>
        <w:t xml:space="preserve"> Far-Field</w:t>
      </w:r>
    </w:p>
    <w:p w14:paraId="56DDCB5C" w14:textId="52C12057" w:rsidR="00DF25AB" w:rsidRDefault="00DF25AB" w:rsidP="00DF25AB">
      <w:pPr>
        <w:pStyle w:val="a5"/>
        <w:numPr>
          <w:ilvl w:val="0"/>
          <w:numId w:val="33"/>
        </w:numPr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 4 เราลองเปลี่ยนให้สายอากาศส่งวางในแนวตั้ง และให้สายอากาศรับหมุน พบว่าเมื่อวางในระนาบเดียวกัน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มุม </w:t>
      </w:r>
      <w:r w:rsidR="00ED466E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466E">
        <w:rPr>
          <w:rFonts w:ascii="TH SarabunPSK" w:hAnsi="TH SarabunPSK" w:cs="TH SarabunPSK" w:hint="cs"/>
          <w:sz w:val="32"/>
          <w:szCs w:val="32"/>
          <w:cs/>
        </w:rPr>
        <w:t>และ 180 องศา</w:t>
      </w:r>
      <w:r>
        <w:rPr>
          <w:rFonts w:ascii="TH SarabunPSK" w:hAnsi="TH SarabunPSK" w:cs="TH SarabunPSK"/>
          <w:sz w:val="32"/>
          <w:szCs w:val="32"/>
        </w:rPr>
        <w:t>)</w:t>
      </w:r>
      <w:r w:rsidR="00ED466E">
        <w:rPr>
          <w:rFonts w:ascii="TH SarabunPSK" w:hAnsi="TH SarabunPSK" w:cs="TH SarabunPSK" w:hint="cs"/>
          <w:sz w:val="32"/>
          <w:szCs w:val="32"/>
          <w:cs/>
        </w:rPr>
        <w:t xml:space="preserve"> จะทำให้มีการโพราไรเซชันสูงสุด ซึ่งสายอากาศทั้งสองต้องวางสายอากาศในรูปแบบของ </w:t>
      </w:r>
      <w:r w:rsidR="00ED466E">
        <w:rPr>
          <w:rFonts w:ascii="TH SarabunPSK" w:hAnsi="TH SarabunPSK" w:cs="TH SarabunPSK"/>
          <w:sz w:val="32"/>
          <w:szCs w:val="32"/>
        </w:rPr>
        <w:t xml:space="preserve">Co-Polarization </w:t>
      </w:r>
      <w:r w:rsidR="00ED466E">
        <w:rPr>
          <w:rFonts w:ascii="TH SarabunPSK" w:hAnsi="TH SarabunPSK" w:cs="TH SarabunPSK" w:hint="cs"/>
          <w:sz w:val="32"/>
          <w:szCs w:val="32"/>
          <w:cs/>
        </w:rPr>
        <w:t xml:space="preserve">เพื่อให้สามารถรับคลื่นได้ดีที่สุดในระยะ </w:t>
      </w:r>
      <w:r w:rsidR="00ED466E">
        <w:rPr>
          <w:rFonts w:ascii="TH SarabunPSK" w:hAnsi="TH SarabunPSK" w:cs="TH SarabunPSK"/>
          <w:sz w:val="32"/>
          <w:szCs w:val="32"/>
        </w:rPr>
        <w:t>Far-Field</w:t>
      </w:r>
    </w:p>
    <w:p w14:paraId="560298A6" w14:textId="4BF948AF" w:rsidR="00ED466E" w:rsidRPr="00DF25AB" w:rsidRDefault="00ED466E" w:rsidP="00ED466E">
      <w:pPr>
        <w:pStyle w:val="a5"/>
        <w:tabs>
          <w:tab w:val="clear" w:pos="4153"/>
          <w:tab w:val="clear" w:pos="8306"/>
        </w:tabs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ทั้งนี้เราสามารถสรุปได้ว่า สายอากาศ </w:t>
      </w:r>
      <w:r>
        <w:rPr>
          <w:rFonts w:ascii="TH SarabunPSK" w:hAnsi="TH SarabunPSK" w:cs="TH SarabunPSK"/>
          <w:sz w:val="32"/>
          <w:szCs w:val="32"/>
        </w:rPr>
        <w:t xml:space="preserve">Microstrip Patch Antenna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มีการโพราไรเซชันแบบ </w:t>
      </w:r>
      <w:r>
        <w:rPr>
          <w:rFonts w:ascii="TH SarabunPSK" w:hAnsi="TH SarabunPSK" w:cs="TH SarabunPSK"/>
          <w:sz w:val="32"/>
          <w:szCs w:val="32"/>
        </w:rPr>
        <w:t xml:space="preserve">Linear Polarization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และหากต้องการรับคลื่นให้มีกำลังการสูญเสียต่ำที่สุดควรวางสายอากาศเพื่อให้เกิดการ </w:t>
      </w:r>
      <w:r>
        <w:rPr>
          <w:rFonts w:ascii="TH SarabunPSK" w:hAnsi="TH SarabunPSK" w:cs="TH SarabunPSK"/>
          <w:sz w:val="32"/>
          <w:szCs w:val="32"/>
        </w:rPr>
        <w:t>Polarization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แบบ</w:t>
      </w:r>
      <w:r>
        <w:rPr>
          <w:rFonts w:ascii="TH SarabunPSK" w:hAnsi="TH SarabunPSK" w:cs="TH SarabunPSK"/>
          <w:sz w:val="32"/>
          <w:szCs w:val="32"/>
        </w:rPr>
        <w:t xml:space="preserve"> Co-Polarization</w:t>
      </w:r>
    </w:p>
    <w:sectPr w:rsidR="00ED466E" w:rsidRPr="00DF25AB" w:rsidSect="00D42DD7">
      <w:headerReference w:type="default" r:id="rId52"/>
      <w:footerReference w:type="default" r:id="rId53"/>
      <w:pgSz w:w="11906" w:h="16838" w:code="9"/>
      <w:pgMar w:top="1134" w:right="992" w:bottom="1134" w:left="1701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F3A7" w14:textId="77777777" w:rsidR="00B92282" w:rsidRDefault="00B92282">
      <w:r>
        <w:separator/>
      </w:r>
    </w:p>
  </w:endnote>
  <w:endnote w:type="continuationSeparator" w:id="0">
    <w:p w14:paraId="48B5F12C" w14:textId="77777777" w:rsidR="00B92282" w:rsidRDefault="00B9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D8AF" w14:textId="77777777" w:rsidR="00207781" w:rsidRDefault="00207781" w:rsidP="00C3032B">
    <w:pPr>
      <w:pStyle w:val="a7"/>
      <w:tabs>
        <w:tab w:val="clear" w:pos="8306"/>
        <w:tab w:val="right" w:pos="9356"/>
      </w:tabs>
      <w:ind w:left="-142" w:right="-569"/>
      <w:rPr>
        <w: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7C238D5" wp14:editId="510B1520">
              <wp:simplePos x="0" y="0"/>
              <wp:positionH relativeFrom="column">
                <wp:posOffset>-165735</wp:posOffset>
              </wp:positionH>
              <wp:positionV relativeFrom="paragraph">
                <wp:posOffset>274955</wp:posOffset>
              </wp:positionV>
              <wp:extent cx="6126480" cy="0"/>
              <wp:effectExtent l="15240" t="17780" r="11430" b="10795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3482A" id="Line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21.65pt" to="469.3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" o:allowincell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1364CFC" wp14:editId="0B3429A8">
              <wp:simplePos x="0" y="0"/>
              <wp:positionH relativeFrom="column">
                <wp:posOffset>-165735</wp:posOffset>
              </wp:positionH>
              <wp:positionV relativeFrom="paragraph">
                <wp:posOffset>-55245</wp:posOffset>
              </wp:positionV>
              <wp:extent cx="6126480" cy="0"/>
              <wp:effectExtent l="15240" t="11430" r="11430" b="1714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66E12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-4.35pt" to="469.3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" o:allowincell="f" strokeweight="1.5pt"/>
          </w:pict>
        </mc:Fallback>
      </mc:AlternateContent>
    </w:r>
    <w:r>
      <w:t xml:space="preserve">                         </w:t>
    </w:r>
    <w:r>
      <w:rPr>
        <w:cs/>
      </w:rPr>
      <w:t>ภาควิชาวิศวกรรมไฟฟ้า</w:t>
    </w:r>
    <w:r>
      <w:rPr>
        <w:rFonts w:hint="cs"/>
        <w:cs/>
      </w:rPr>
      <w:t>และคอมพิวเตอร์  มหาวิทยาลัยเทคโนโลยีพระจอมเกล้าพระนครเหนือ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CFCA" w14:textId="77777777" w:rsidR="00B92282" w:rsidRDefault="00B92282">
      <w:r>
        <w:separator/>
      </w:r>
    </w:p>
  </w:footnote>
  <w:footnote w:type="continuationSeparator" w:id="0">
    <w:p w14:paraId="37C96AAA" w14:textId="77777777" w:rsidR="00B92282" w:rsidRDefault="00B92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0002" w14:textId="4B97DAC4" w:rsidR="00207781" w:rsidRPr="008A5B23" w:rsidRDefault="004873F2" w:rsidP="008A5B23">
    <w:pPr>
      <w:pStyle w:val="a5"/>
      <w:rPr>
        <w:b/>
        <w:bCs/>
        <w:sz w:val="40"/>
        <w:szCs w:val="40"/>
      </w:rPr>
    </w:pPr>
    <w:r>
      <w:rPr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C83B2B" wp14:editId="73FBE24C">
              <wp:simplePos x="0" y="0"/>
              <wp:positionH relativeFrom="column">
                <wp:posOffset>1083945</wp:posOffset>
              </wp:positionH>
              <wp:positionV relativeFrom="paragraph">
                <wp:posOffset>5715</wp:posOffset>
              </wp:positionV>
              <wp:extent cx="3779520" cy="548640"/>
              <wp:effectExtent l="0" t="0" r="0" b="381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9520" cy="5486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377397" w14:textId="1C217BD2" w:rsidR="004873F2" w:rsidRPr="008A5B23" w:rsidRDefault="008A5B23" w:rsidP="008A5B23">
                          <w:pPr>
                            <w:pStyle w:val="a5"/>
                            <w:spacing w:before="240"/>
                            <w:jc w:val="center"/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cs/>
                            </w:rPr>
                            <w:t>การทดลองที่ 6 การวัดโพลาไรเซชันของสายอากาศ</w:t>
                          </w:r>
                        </w:p>
                        <w:p w14:paraId="40A6D978" w14:textId="2857ED9A" w:rsidR="004873F2" w:rsidRDefault="004873F2">
                          <w:pPr>
                            <w:rPr>
                              <w:rFonts w:hint="c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C83B2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85.35pt;margin-top:.45pt;width:297.6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" fillcolor="white [3201]" stroked="f" strokeweight=".5pt">
              <v:textbox>
                <w:txbxContent>
                  <w:p w14:paraId="27377397" w14:textId="1C217BD2" w:rsidR="004873F2" w:rsidRPr="008A5B23" w:rsidRDefault="008A5B23" w:rsidP="008A5B23">
                    <w:pPr>
                      <w:pStyle w:val="a5"/>
                      <w:spacing w:before="240"/>
                      <w:jc w:val="center"/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36"/>
                        <w:szCs w:val="36"/>
                        <w:cs/>
                      </w:rPr>
                    </w:pPr>
                    <w:r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36"/>
                        <w:szCs w:val="36"/>
                        <w:cs/>
                      </w:rPr>
                      <w:t>การทดลองที่ 6 การวัดโพลาไรเซชันของสายอากาศ</w:t>
                    </w:r>
                  </w:p>
                  <w:p w14:paraId="40A6D978" w14:textId="2857ED9A" w:rsidR="004873F2" w:rsidRDefault="004873F2">
                    <w:pPr>
                      <w:rPr>
                        <w:rFonts w:hint="c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CA2A238" wp14:editId="05F6DC71">
              <wp:simplePos x="0" y="0"/>
              <wp:positionH relativeFrom="column">
                <wp:posOffset>5953125</wp:posOffset>
              </wp:positionH>
              <wp:positionV relativeFrom="paragraph">
                <wp:posOffset>-30481</wp:posOffset>
              </wp:positionV>
              <wp:extent cx="7620" cy="10034905"/>
              <wp:effectExtent l="0" t="0" r="30480" b="23495"/>
              <wp:wrapNone/>
              <wp:docPr id="2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620" cy="100349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F3ED5" id="Line 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75pt,-2.4pt" to="469.35pt,7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" o:allowincell="f" strokeweight="1.5pt"/>
          </w:pict>
        </mc:Fallback>
      </mc:AlternateContent>
    </w:r>
    <w:r>
      <w:rPr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74FD1F5" wp14:editId="139D35C0">
              <wp:simplePos x="0" y="0"/>
              <wp:positionH relativeFrom="column">
                <wp:posOffset>-165735</wp:posOffset>
              </wp:positionH>
              <wp:positionV relativeFrom="paragraph">
                <wp:posOffset>-30481</wp:posOffset>
              </wp:positionV>
              <wp:extent cx="1270" cy="10034905"/>
              <wp:effectExtent l="0" t="0" r="36830" b="23495"/>
              <wp:wrapNone/>
              <wp:docPr id="2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270" cy="100349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7E3D8" id="Line 3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-2.4pt" to="-12.95pt,7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" o:allowincell="f" strokeweight="1.5pt"/>
          </w:pict>
        </mc:Fallback>
      </mc:AlternateContent>
    </w:r>
    <w:r>
      <w:rPr>
        <w:rFonts w:cs="AngsanaUPC"/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68051B81" wp14:editId="7A4CB12E">
              <wp:simplePos x="0" y="0"/>
              <wp:positionH relativeFrom="column">
                <wp:posOffset>-164465</wp:posOffset>
              </wp:positionH>
              <wp:positionV relativeFrom="paragraph">
                <wp:posOffset>609600</wp:posOffset>
              </wp:positionV>
              <wp:extent cx="6123305" cy="0"/>
              <wp:effectExtent l="16510" t="9525" r="13335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23BCC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95pt,48pt" to="469.2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" o:allowincell="f" strokeweight="1.5pt"/>
          </w:pict>
        </mc:Fallback>
      </mc:AlternateContent>
    </w:r>
    <w:r w:rsidR="00000000">
      <w:rPr>
        <w:b/>
        <w:bCs/>
        <w:sz w:val="48"/>
        <w:szCs w:val="48"/>
        <w:lang w:val="th-TH"/>
      </w:rPr>
      <w:object w:dxaOrig="1440" w:dyaOrig="1440" w14:anchorId="520DB3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-5.85pt;margin-top:.65pt;width:42.5pt;height:43.2pt;z-index:251662336;visibility:visible;mso-wrap-edited:f;mso-position-horizontal-relative:text;mso-position-vertical-relative:text" o:allowincell="f">
          <v:imagedata r:id="rId1" o:title=""/>
          <w10:wrap type="topAndBottom"/>
        </v:shape>
        <o:OLEObject Type="Embed" ProgID="Word.Picture.8" ShapeID="_x0000_s1039" DrawAspect="Content" ObjectID="_1742756444" r:id="rId2"/>
      </w:object>
    </w:r>
    <w:r w:rsidR="00207781">
      <w:rPr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9B4467" wp14:editId="499C0A38">
              <wp:simplePos x="0" y="0"/>
              <wp:positionH relativeFrom="column">
                <wp:posOffset>5320665</wp:posOffset>
              </wp:positionH>
              <wp:positionV relativeFrom="paragraph">
                <wp:posOffset>8255</wp:posOffset>
              </wp:positionV>
              <wp:extent cx="612140" cy="640080"/>
              <wp:effectExtent l="0" t="0" r="1270" b="0"/>
              <wp:wrapNone/>
              <wp:docPr id="2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6E808" w14:textId="77777777" w:rsidR="00207781" w:rsidRDefault="0020778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  <w:cs/>
                            </w:rPr>
                            <w:t>หน้า</w:t>
                          </w:r>
                        </w:p>
                        <w:p w14:paraId="7F0031FA" w14:textId="06FEBD28" w:rsidR="00207781" w:rsidRPr="0015573C" w:rsidRDefault="00207781">
                          <w:pPr>
                            <w:jc w:val="center"/>
                          </w:pPr>
                          <w:r w:rsidRPr="0015573C">
                            <w:rPr>
                              <w:rStyle w:val="a8"/>
                            </w:rPr>
                            <w:fldChar w:fldCharType="begin"/>
                          </w:r>
                          <w:r w:rsidRPr="0015573C">
                            <w:rPr>
                              <w:rStyle w:val="a8"/>
                            </w:rPr>
                            <w:instrText xml:space="preserve"> PAGE </w:instrText>
                          </w:r>
                          <w:r w:rsidRPr="0015573C"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  <w:noProof/>
                            </w:rPr>
                            <w:t>20</w:t>
                          </w:r>
                          <w:r w:rsidRPr="0015573C">
                            <w:rPr>
                              <w:rStyle w:val="a8"/>
                            </w:rPr>
                            <w:fldChar w:fldCharType="end"/>
                          </w:r>
                          <w:r w:rsidRPr="0015573C">
                            <w:rPr>
                              <w:rStyle w:val="a8"/>
                            </w:rPr>
                            <w:t xml:space="preserve"> / </w:t>
                          </w:r>
                          <w:r>
                            <w:rPr>
                              <w:rStyle w:val="a8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B4467" id="Text Box 8" o:spid="_x0000_s1027" type="#_x0000_t202" style="position:absolute;margin-left:418.95pt;margin-top:.65pt;width:48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" o:allowincell="f" filled="f" stroked="f">
              <v:textbox>
                <w:txbxContent>
                  <w:p w14:paraId="1706E808" w14:textId="77777777" w:rsidR="00207781" w:rsidRDefault="00207781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cs/>
                      </w:rPr>
                      <w:t>หน้า</w:t>
                    </w:r>
                  </w:p>
                  <w:p w14:paraId="7F0031FA" w14:textId="06FEBD28" w:rsidR="00207781" w:rsidRPr="0015573C" w:rsidRDefault="00207781">
                    <w:pPr>
                      <w:jc w:val="center"/>
                    </w:pPr>
                    <w:r w:rsidRPr="0015573C">
                      <w:rPr>
                        <w:rStyle w:val="a8"/>
                      </w:rPr>
                      <w:fldChar w:fldCharType="begin"/>
                    </w:r>
                    <w:r w:rsidRPr="0015573C">
                      <w:rPr>
                        <w:rStyle w:val="a8"/>
                      </w:rPr>
                      <w:instrText xml:space="preserve"> PAGE </w:instrText>
                    </w:r>
                    <w:r w:rsidRPr="0015573C"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  <w:noProof/>
                      </w:rPr>
                      <w:t>20</w:t>
                    </w:r>
                    <w:r w:rsidRPr="0015573C">
                      <w:rPr>
                        <w:rStyle w:val="a8"/>
                      </w:rPr>
                      <w:fldChar w:fldCharType="end"/>
                    </w:r>
                    <w:r w:rsidRPr="0015573C">
                      <w:rPr>
                        <w:rStyle w:val="a8"/>
                      </w:rPr>
                      <w:t xml:space="preserve"> / </w:t>
                    </w:r>
                    <w:r>
                      <w:rPr>
                        <w:rStyle w:val="a8"/>
                      </w:rPr>
                      <w:t>17</w:t>
                    </w:r>
                  </w:p>
                </w:txbxContent>
              </v:textbox>
            </v:shape>
          </w:pict>
        </mc:Fallback>
      </mc:AlternateContent>
    </w:r>
    <w:r w:rsidR="00207781">
      <w:rPr>
        <w:rFonts w:ascii="TH SarabunPSK" w:hAnsi="TH SarabunPSK" w:cs="TH SarabunPSK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0240E847" wp14:editId="0F1BAEC8">
              <wp:simplePos x="0" y="0"/>
              <wp:positionH relativeFrom="column">
                <wp:posOffset>-165735</wp:posOffset>
              </wp:positionH>
              <wp:positionV relativeFrom="paragraph">
                <wp:posOffset>-30480</wp:posOffset>
              </wp:positionV>
              <wp:extent cx="6123305" cy="0"/>
              <wp:effectExtent l="15240" t="17145" r="14605" b="11430"/>
              <wp:wrapNone/>
              <wp:docPr id="2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11928" id="Line 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-2.4pt" to="469.1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" o:allowincell="f" strokeweight="1.5pt"/>
          </w:pict>
        </mc:Fallback>
      </mc:AlternateContent>
    </w:r>
    <w:r w:rsidR="00207781">
      <w:rPr>
        <w:rFonts w:ascii="TH SarabunPSK" w:hAnsi="TH SarabunPSK" w:cs="TH SarabunPSK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40CF0F9" wp14:editId="6F85416B">
              <wp:simplePos x="0" y="0"/>
              <wp:positionH relativeFrom="column">
                <wp:posOffset>5320665</wp:posOffset>
              </wp:positionH>
              <wp:positionV relativeFrom="paragraph">
                <wp:posOffset>-30480</wp:posOffset>
              </wp:positionV>
              <wp:extent cx="0" cy="640715"/>
              <wp:effectExtent l="15240" t="17145" r="13335" b="18415"/>
              <wp:wrapNone/>
              <wp:docPr id="1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07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442C8"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95pt,-2.4pt" to="418.9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HBrQEAAEgDAAAOAAAAZHJzL2Uyb0RvYy54bWysU02P0zAQvSPxHyzfadIVu0D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" o:allowincell="f" strokeweight="1.5pt"/>
          </w:pict>
        </mc:Fallback>
      </mc:AlternateContent>
    </w:r>
    <w:r w:rsidR="00207781">
      <w:rPr>
        <w:rFonts w:ascii="TH SarabunPSK" w:hAnsi="TH SarabunPSK" w:cs="TH SarabunPSK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2B9237" wp14:editId="30953AFF">
              <wp:simplePos x="0" y="0"/>
              <wp:positionH relativeFrom="column">
                <wp:posOffset>565785</wp:posOffset>
              </wp:positionH>
              <wp:positionV relativeFrom="paragraph">
                <wp:posOffset>-30480</wp:posOffset>
              </wp:positionV>
              <wp:extent cx="0" cy="640080"/>
              <wp:effectExtent l="13335" t="17145" r="15240" b="9525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00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34278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-2.4pt" to="44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BC362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206BE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46AB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F29EF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C9BB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cs w:val="0"/>
        <w:lang w:bidi="th-TH"/>
      </w:rPr>
    </w:lvl>
  </w:abstractNum>
  <w:abstractNum w:abstractNumId="5" w15:restartNumberingAfterBreak="0">
    <w:nsid w:val="FFFFFF81"/>
    <w:multiLevelType w:val="singleLevel"/>
    <w:tmpl w:val="6C5A25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  <w:cs w:val="0"/>
        <w:lang w:bidi="th-TH"/>
      </w:rPr>
    </w:lvl>
  </w:abstractNum>
  <w:abstractNum w:abstractNumId="6" w15:restartNumberingAfterBreak="0">
    <w:nsid w:val="FFFFFF82"/>
    <w:multiLevelType w:val="singleLevel"/>
    <w:tmpl w:val="1C9CF9D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  <w:cs w:val="0"/>
        <w:lang w:bidi="th-TH"/>
      </w:rPr>
    </w:lvl>
  </w:abstractNum>
  <w:abstractNum w:abstractNumId="7" w15:restartNumberingAfterBreak="0">
    <w:nsid w:val="FFFFFF83"/>
    <w:multiLevelType w:val="singleLevel"/>
    <w:tmpl w:val="FF388ED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s w:val="0"/>
        <w:lang w:bidi="th-TH"/>
      </w:rPr>
    </w:lvl>
  </w:abstractNum>
  <w:abstractNum w:abstractNumId="8" w15:restartNumberingAfterBreak="0">
    <w:nsid w:val="FFFFFF88"/>
    <w:multiLevelType w:val="singleLevel"/>
    <w:tmpl w:val="7B086B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9087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0" w15:restartNumberingAfterBreak="0">
    <w:nsid w:val="0001471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1" w15:restartNumberingAfterBreak="0">
    <w:nsid w:val="02CA268F"/>
    <w:multiLevelType w:val="hybridMultilevel"/>
    <w:tmpl w:val="06565BA0"/>
    <w:lvl w:ilvl="0" w:tplc="51744B24">
      <w:start w:val="1"/>
      <w:numFmt w:val="decimal"/>
      <w:lvlText w:val="%1."/>
      <w:lvlJc w:val="left"/>
      <w:pPr>
        <w:ind w:left="2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6" w:hanging="360"/>
      </w:pPr>
    </w:lvl>
    <w:lvl w:ilvl="2" w:tplc="0409001B" w:tentative="1">
      <w:start w:val="1"/>
      <w:numFmt w:val="lowerRoman"/>
      <w:lvlText w:val="%3."/>
      <w:lvlJc w:val="right"/>
      <w:pPr>
        <w:ind w:left="3976" w:hanging="180"/>
      </w:pPr>
    </w:lvl>
    <w:lvl w:ilvl="3" w:tplc="0409000F" w:tentative="1">
      <w:start w:val="1"/>
      <w:numFmt w:val="decimal"/>
      <w:lvlText w:val="%4."/>
      <w:lvlJc w:val="left"/>
      <w:pPr>
        <w:ind w:left="4696" w:hanging="360"/>
      </w:pPr>
    </w:lvl>
    <w:lvl w:ilvl="4" w:tplc="04090019" w:tentative="1">
      <w:start w:val="1"/>
      <w:numFmt w:val="lowerLetter"/>
      <w:lvlText w:val="%5."/>
      <w:lvlJc w:val="left"/>
      <w:pPr>
        <w:ind w:left="5416" w:hanging="360"/>
      </w:pPr>
    </w:lvl>
    <w:lvl w:ilvl="5" w:tplc="0409001B" w:tentative="1">
      <w:start w:val="1"/>
      <w:numFmt w:val="lowerRoman"/>
      <w:lvlText w:val="%6."/>
      <w:lvlJc w:val="right"/>
      <w:pPr>
        <w:ind w:left="6136" w:hanging="180"/>
      </w:pPr>
    </w:lvl>
    <w:lvl w:ilvl="6" w:tplc="0409000F" w:tentative="1">
      <w:start w:val="1"/>
      <w:numFmt w:val="decimal"/>
      <w:lvlText w:val="%7."/>
      <w:lvlJc w:val="left"/>
      <w:pPr>
        <w:ind w:left="6856" w:hanging="360"/>
      </w:pPr>
    </w:lvl>
    <w:lvl w:ilvl="7" w:tplc="04090019" w:tentative="1">
      <w:start w:val="1"/>
      <w:numFmt w:val="lowerLetter"/>
      <w:lvlText w:val="%8."/>
      <w:lvlJc w:val="left"/>
      <w:pPr>
        <w:ind w:left="7576" w:hanging="360"/>
      </w:pPr>
    </w:lvl>
    <w:lvl w:ilvl="8" w:tplc="0409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12" w15:restartNumberingAfterBreak="0">
    <w:nsid w:val="077A76A5"/>
    <w:multiLevelType w:val="hybridMultilevel"/>
    <w:tmpl w:val="71DC8640"/>
    <w:lvl w:ilvl="0" w:tplc="804C5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405895"/>
    <w:multiLevelType w:val="hybridMultilevel"/>
    <w:tmpl w:val="9C46D056"/>
    <w:lvl w:ilvl="0" w:tplc="ED0EAF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0D151C5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5" w15:restartNumberingAfterBreak="0">
    <w:nsid w:val="1D5D3E65"/>
    <w:multiLevelType w:val="hybridMultilevel"/>
    <w:tmpl w:val="9C46D056"/>
    <w:lvl w:ilvl="0" w:tplc="ED0EAF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0993F4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7" w15:restartNumberingAfterBreak="0">
    <w:nsid w:val="20E775ED"/>
    <w:multiLevelType w:val="hybridMultilevel"/>
    <w:tmpl w:val="EEA60A38"/>
    <w:lvl w:ilvl="0" w:tplc="6CBAAB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10E4A"/>
    <w:multiLevelType w:val="hybridMultilevel"/>
    <w:tmpl w:val="3A565116"/>
    <w:lvl w:ilvl="0" w:tplc="0ED449EE">
      <w:start w:val="1"/>
      <w:numFmt w:val="decimal"/>
      <w:lvlText w:val="%1."/>
      <w:lvlJc w:val="left"/>
      <w:pPr>
        <w:ind w:left="1164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9" w15:restartNumberingAfterBreak="0">
    <w:nsid w:val="2D8F05A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0" w15:restartNumberingAfterBreak="0">
    <w:nsid w:val="324F40EA"/>
    <w:multiLevelType w:val="hybridMultilevel"/>
    <w:tmpl w:val="9E86F8C8"/>
    <w:lvl w:ilvl="0" w:tplc="B4409A28">
      <w:start w:val="1"/>
      <w:numFmt w:val="decimal"/>
      <w:lvlText w:val="%1."/>
      <w:lvlJc w:val="left"/>
      <w:pPr>
        <w:ind w:left="2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6" w:hanging="360"/>
      </w:pPr>
    </w:lvl>
    <w:lvl w:ilvl="2" w:tplc="0409001B" w:tentative="1">
      <w:start w:val="1"/>
      <w:numFmt w:val="lowerRoman"/>
      <w:lvlText w:val="%3."/>
      <w:lvlJc w:val="right"/>
      <w:pPr>
        <w:ind w:left="3976" w:hanging="180"/>
      </w:pPr>
    </w:lvl>
    <w:lvl w:ilvl="3" w:tplc="0409000F" w:tentative="1">
      <w:start w:val="1"/>
      <w:numFmt w:val="decimal"/>
      <w:lvlText w:val="%4."/>
      <w:lvlJc w:val="left"/>
      <w:pPr>
        <w:ind w:left="4696" w:hanging="360"/>
      </w:pPr>
    </w:lvl>
    <w:lvl w:ilvl="4" w:tplc="04090019" w:tentative="1">
      <w:start w:val="1"/>
      <w:numFmt w:val="lowerLetter"/>
      <w:lvlText w:val="%5."/>
      <w:lvlJc w:val="left"/>
      <w:pPr>
        <w:ind w:left="5416" w:hanging="360"/>
      </w:pPr>
    </w:lvl>
    <w:lvl w:ilvl="5" w:tplc="0409001B" w:tentative="1">
      <w:start w:val="1"/>
      <w:numFmt w:val="lowerRoman"/>
      <w:lvlText w:val="%6."/>
      <w:lvlJc w:val="right"/>
      <w:pPr>
        <w:ind w:left="6136" w:hanging="180"/>
      </w:pPr>
    </w:lvl>
    <w:lvl w:ilvl="6" w:tplc="0409000F" w:tentative="1">
      <w:start w:val="1"/>
      <w:numFmt w:val="decimal"/>
      <w:lvlText w:val="%7."/>
      <w:lvlJc w:val="left"/>
      <w:pPr>
        <w:ind w:left="6856" w:hanging="360"/>
      </w:pPr>
    </w:lvl>
    <w:lvl w:ilvl="7" w:tplc="04090019" w:tentative="1">
      <w:start w:val="1"/>
      <w:numFmt w:val="lowerLetter"/>
      <w:lvlText w:val="%8."/>
      <w:lvlJc w:val="left"/>
      <w:pPr>
        <w:ind w:left="7576" w:hanging="360"/>
      </w:pPr>
    </w:lvl>
    <w:lvl w:ilvl="8" w:tplc="0409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1" w15:restartNumberingAfterBreak="0">
    <w:nsid w:val="3D3C6E19"/>
    <w:multiLevelType w:val="hybridMultilevel"/>
    <w:tmpl w:val="91364A02"/>
    <w:lvl w:ilvl="0" w:tplc="04090001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22" w15:restartNumberingAfterBreak="0">
    <w:nsid w:val="3EE34C00"/>
    <w:multiLevelType w:val="hybridMultilevel"/>
    <w:tmpl w:val="9C46D056"/>
    <w:lvl w:ilvl="0" w:tplc="ED0EAF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3D502D5"/>
    <w:multiLevelType w:val="multilevel"/>
    <w:tmpl w:val="702CE7B4"/>
    <w:lvl w:ilvl="0">
      <w:start w:val="1"/>
      <w:numFmt w:val="decimal"/>
      <w:lvlText w:val="%1."/>
      <w:lvlJc w:val="left"/>
      <w:pPr>
        <w:tabs>
          <w:tab w:val="num" w:pos="804"/>
        </w:tabs>
        <w:ind w:left="804" w:hanging="360"/>
      </w:pPr>
      <w:rPr>
        <w:rFonts w:hint="default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24" w15:restartNumberingAfterBreak="0">
    <w:nsid w:val="4EBF37EF"/>
    <w:multiLevelType w:val="hybridMultilevel"/>
    <w:tmpl w:val="7AFC793E"/>
    <w:lvl w:ilvl="0" w:tplc="374CC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s w:val="0"/>
        <w:lang w:bidi="th-TH"/>
      </w:rPr>
    </w:lvl>
    <w:lvl w:ilvl="1" w:tplc="9E5482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66D4F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FC60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12069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D0247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DA0D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C6C6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3E71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0B6BCD"/>
    <w:multiLevelType w:val="hybridMultilevel"/>
    <w:tmpl w:val="98B86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07FB8"/>
    <w:multiLevelType w:val="hybridMultilevel"/>
    <w:tmpl w:val="BCE2B510"/>
    <w:lvl w:ilvl="0" w:tplc="50FE6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s w:val="0"/>
        <w:lang w:bidi="th-TH"/>
      </w:rPr>
    </w:lvl>
    <w:lvl w:ilvl="1" w:tplc="01EAD9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56AE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9C9D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05B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B0D2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8AEF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C059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4017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CE4518"/>
    <w:multiLevelType w:val="hybridMultilevel"/>
    <w:tmpl w:val="F49E13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9E31073"/>
    <w:multiLevelType w:val="hybridMultilevel"/>
    <w:tmpl w:val="D444E7C8"/>
    <w:lvl w:ilvl="0" w:tplc="6DEC6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s w:val="0"/>
        <w:lang w:bidi="th-TH"/>
      </w:rPr>
    </w:lvl>
    <w:lvl w:ilvl="1" w:tplc="EDD465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7E78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904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4D8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2D8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924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AF9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1A15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5A3CFB"/>
    <w:multiLevelType w:val="hybridMultilevel"/>
    <w:tmpl w:val="3F26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E6FA7"/>
    <w:multiLevelType w:val="hybridMultilevel"/>
    <w:tmpl w:val="08748B02"/>
    <w:lvl w:ilvl="0" w:tplc="9C12C8F6">
      <w:start w:val="1"/>
      <w:numFmt w:val="bullet"/>
      <w:lvlText w:val="-"/>
      <w:lvlJc w:val="left"/>
      <w:pPr>
        <w:ind w:left="217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31" w15:restartNumberingAfterBreak="0">
    <w:nsid w:val="611C4D2A"/>
    <w:multiLevelType w:val="hybridMultilevel"/>
    <w:tmpl w:val="11A0A638"/>
    <w:lvl w:ilvl="0" w:tplc="1CA670CE">
      <w:start w:val="229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2518E"/>
    <w:multiLevelType w:val="hybridMultilevel"/>
    <w:tmpl w:val="71DC8640"/>
    <w:lvl w:ilvl="0" w:tplc="804C5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9136080">
    <w:abstractNumId w:val="9"/>
  </w:num>
  <w:num w:numId="2" w16cid:durableId="504444606">
    <w:abstractNumId w:val="7"/>
  </w:num>
  <w:num w:numId="3" w16cid:durableId="2059813085">
    <w:abstractNumId w:val="6"/>
  </w:num>
  <w:num w:numId="4" w16cid:durableId="422343538">
    <w:abstractNumId w:val="5"/>
  </w:num>
  <w:num w:numId="5" w16cid:durableId="763457857">
    <w:abstractNumId w:val="4"/>
  </w:num>
  <w:num w:numId="6" w16cid:durableId="1032993299">
    <w:abstractNumId w:val="8"/>
  </w:num>
  <w:num w:numId="7" w16cid:durableId="991908362">
    <w:abstractNumId w:val="3"/>
  </w:num>
  <w:num w:numId="8" w16cid:durableId="396512309">
    <w:abstractNumId w:val="2"/>
  </w:num>
  <w:num w:numId="9" w16cid:durableId="597373953">
    <w:abstractNumId w:val="1"/>
  </w:num>
  <w:num w:numId="10" w16cid:durableId="1962761578">
    <w:abstractNumId w:val="0"/>
  </w:num>
  <w:num w:numId="11" w16cid:durableId="638531263">
    <w:abstractNumId w:val="24"/>
  </w:num>
  <w:num w:numId="12" w16cid:durableId="2052488605">
    <w:abstractNumId w:val="23"/>
  </w:num>
  <w:num w:numId="13" w16cid:durableId="339629228">
    <w:abstractNumId w:val="14"/>
  </w:num>
  <w:num w:numId="14" w16cid:durableId="1522209532">
    <w:abstractNumId w:val="16"/>
  </w:num>
  <w:num w:numId="15" w16cid:durableId="668023085">
    <w:abstractNumId w:val="10"/>
  </w:num>
  <w:num w:numId="16" w16cid:durableId="1183324509">
    <w:abstractNumId w:val="19"/>
  </w:num>
  <w:num w:numId="17" w16cid:durableId="637879066">
    <w:abstractNumId w:val="28"/>
  </w:num>
  <w:num w:numId="18" w16cid:durableId="1179001170">
    <w:abstractNumId w:val="26"/>
  </w:num>
  <w:num w:numId="19" w16cid:durableId="773401950">
    <w:abstractNumId w:val="18"/>
  </w:num>
  <w:num w:numId="20" w16cid:durableId="2060547443">
    <w:abstractNumId w:val="29"/>
  </w:num>
  <w:num w:numId="21" w16cid:durableId="525409307">
    <w:abstractNumId w:val="32"/>
  </w:num>
  <w:num w:numId="22" w16cid:durableId="899098905">
    <w:abstractNumId w:val="25"/>
  </w:num>
  <w:num w:numId="23" w16cid:durableId="780614925">
    <w:abstractNumId w:val="30"/>
  </w:num>
  <w:num w:numId="24" w16cid:durableId="617954635">
    <w:abstractNumId w:val="20"/>
  </w:num>
  <w:num w:numId="25" w16cid:durableId="1733000806">
    <w:abstractNumId w:val="11"/>
  </w:num>
  <w:num w:numId="26" w16cid:durableId="601842914">
    <w:abstractNumId w:val="21"/>
  </w:num>
  <w:num w:numId="27" w16cid:durableId="799618345">
    <w:abstractNumId w:val="13"/>
  </w:num>
  <w:num w:numId="28" w16cid:durableId="1392773628">
    <w:abstractNumId w:val="22"/>
  </w:num>
  <w:num w:numId="29" w16cid:durableId="2048792455">
    <w:abstractNumId w:val="15"/>
  </w:num>
  <w:num w:numId="30" w16cid:durableId="1455099444">
    <w:abstractNumId w:val="27"/>
  </w:num>
  <w:num w:numId="31" w16cid:durableId="936794601">
    <w:abstractNumId w:val="12"/>
  </w:num>
  <w:num w:numId="32" w16cid:durableId="1992902663">
    <w:abstractNumId w:val="17"/>
  </w:num>
  <w:num w:numId="33" w16cid:durableId="1206285099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teal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2C"/>
    <w:rsid w:val="00005436"/>
    <w:rsid w:val="00011E96"/>
    <w:rsid w:val="00024392"/>
    <w:rsid w:val="00033ED6"/>
    <w:rsid w:val="0003708B"/>
    <w:rsid w:val="00050094"/>
    <w:rsid w:val="00050F57"/>
    <w:rsid w:val="00052666"/>
    <w:rsid w:val="00052FB4"/>
    <w:rsid w:val="00056421"/>
    <w:rsid w:val="00063BC5"/>
    <w:rsid w:val="000735D0"/>
    <w:rsid w:val="00083B03"/>
    <w:rsid w:val="00094A0A"/>
    <w:rsid w:val="000A7670"/>
    <w:rsid w:val="000B119A"/>
    <w:rsid w:val="000B32A9"/>
    <w:rsid w:val="000B339B"/>
    <w:rsid w:val="000C1A89"/>
    <w:rsid w:val="000C4E14"/>
    <w:rsid w:val="000E0DF5"/>
    <w:rsid w:val="000E3A34"/>
    <w:rsid w:val="000F51DA"/>
    <w:rsid w:val="000F5540"/>
    <w:rsid w:val="000F5F52"/>
    <w:rsid w:val="0010202E"/>
    <w:rsid w:val="00112575"/>
    <w:rsid w:val="001130EF"/>
    <w:rsid w:val="0012052C"/>
    <w:rsid w:val="001213D9"/>
    <w:rsid w:val="00121B71"/>
    <w:rsid w:val="0012468D"/>
    <w:rsid w:val="00130423"/>
    <w:rsid w:val="00131F74"/>
    <w:rsid w:val="00151FD0"/>
    <w:rsid w:val="00153A80"/>
    <w:rsid w:val="0015573C"/>
    <w:rsid w:val="001624DF"/>
    <w:rsid w:val="00162F64"/>
    <w:rsid w:val="00165D3B"/>
    <w:rsid w:val="00166E9C"/>
    <w:rsid w:val="0017297B"/>
    <w:rsid w:val="00175012"/>
    <w:rsid w:val="00193BEB"/>
    <w:rsid w:val="001A286A"/>
    <w:rsid w:val="001C1749"/>
    <w:rsid w:val="001C5E39"/>
    <w:rsid w:val="001E2D33"/>
    <w:rsid w:val="00207781"/>
    <w:rsid w:val="002176BB"/>
    <w:rsid w:val="002253E1"/>
    <w:rsid w:val="00234CAD"/>
    <w:rsid w:val="00240770"/>
    <w:rsid w:val="00244316"/>
    <w:rsid w:val="00247C2B"/>
    <w:rsid w:val="00250E6D"/>
    <w:rsid w:val="0026070F"/>
    <w:rsid w:val="002863A4"/>
    <w:rsid w:val="002913FE"/>
    <w:rsid w:val="002A021D"/>
    <w:rsid w:val="002A0362"/>
    <w:rsid w:val="002B3A4D"/>
    <w:rsid w:val="002B4187"/>
    <w:rsid w:val="002C4661"/>
    <w:rsid w:val="002D107E"/>
    <w:rsid w:val="002D489B"/>
    <w:rsid w:val="002F5491"/>
    <w:rsid w:val="0030040B"/>
    <w:rsid w:val="00312447"/>
    <w:rsid w:val="003335D2"/>
    <w:rsid w:val="003369CF"/>
    <w:rsid w:val="00342420"/>
    <w:rsid w:val="00343890"/>
    <w:rsid w:val="00370583"/>
    <w:rsid w:val="003770F4"/>
    <w:rsid w:val="003824D6"/>
    <w:rsid w:val="003867C1"/>
    <w:rsid w:val="00386E52"/>
    <w:rsid w:val="003874B0"/>
    <w:rsid w:val="00391B81"/>
    <w:rsid w:val="003941AD"/>
    <w:rsid w:val="003A1E63"/>
    <w:rsid w:val="003B1894"/>
    <w:rsid w:val="003B4279"/>
    <w:rsid w:val="003C3525"/>
    <w:rsid w:val="003C3E64"/>
    <w:rsid w:val="003D45E0"/>
    <w:rsid w:val="003F0CFF"/>
    <w:rsid w:val="003F28B3"/>
    <w:rsid w:val="00406349"/>
    <w:rsid w:val="0042652D"/>
    <w:rsid w:val="00430DB8"/>
    <w:rsid w:val="00460A10"/>
    <w:rsid w:val="00461CE6"/>
    <w:rsid w:val="004655C9"/>
    <w:rsid w:val="004704DE"/>
    <w:rsid w:val="00477FA6"/>
    <w:rsid w:val="004873F2"/>
    <w:rsid w:val="004B55AE"/>
    <w:rsid w:val="004C1BBB"/>
    <w:rsid w:val="004D328B"/>
    <w:rsid w:val="004E25C0"/>
    <w:rsid w:val="004F06CA"/>
    <w:rsid w:val="004F349E"/>
    <w:rsid w:val="004F6E3B"/>
    <w:rsid w:val="004F73D1"/>
    <w:rsid w:val="0050221B"/>
    <w:rsid w:val="00520D59"/>
    <w:rsid w:val="00526504"/>
    <w:rsid w:val="00526AF0"/>
    <w:rsid w:val="00542752"/>
    <w:rsid w:val="00544F10"/>
    <w:rsid w:val="0054662D"/>
    <w:rsid w:val="0055679F"/>
    <w:rsid w:val="00570702"/>
    <w:rsid w:val="00574288"/>
    <w:rsid w:val="00582D99"/>
    <w:rsid w:val="00585EFF"/>
    <w:rsid w:val="00594B8B"/>
    <w:rsid w:val="0059755F"/>
    <w:rsid w:val="005A51E9"/>
    <w:rsid w:val="005A60C7"/>
    <w:rsid w:val="005B7EBE"/>
    <w:rsid w:val="005D0457"/>
    <w:rsid w:val="005D075C"/>
    <w:rsid w:val="005D0AD9"/>
    <w:rsid w:val="005D4CFC"/>
    <w:rsid w:val="005D7599"/>
    <w:rsid w:val="005E3F26"/>
    <w:rsid w:val="005E7BE1"/>
    <w:rsid w:val="006052BB"/>
    <w:rsid w:val="0061524E"/>
    <w:rsid w:val="0063044E"/>
    <w:rsid w:val="00631BC2"/>
    <w:rsid w:val="00632416"/>
    <w:rsid w:val="006403C7"/>
    <w:rsid w:val="00640B38"/>
    <w:rsid w:val="00641E00"/>
    <w:rsid w:val="0066110D"/>
    <w:rsid w:val="006619B0"/>
    <w:rsid w:val="00670372"/>
    <w:rsid w:val="00673672"/>
    <w:rsid w:val="00676E7D"/>
    <w:rsid w:val="00682ECA"/>
    <w:rsid w:val="006C6288"/>
    <w:rsid w:val="006C7B8D"/>
    <w:rsid w:val="006D16D3"/>
    <w:rsid w:val="006E79A2"/>
    <w:rsid w:val="006F5459"/>
    <w:rsid w:val="007241E2"/>
    <w:rsid w:val="00730834"/>
    <w:rsid w:val="00730F08"/>
    <w:rsid w:val="00731A4D"/>
    <w:rsid w:val="00735EA2"/>
    <w:rsid w:val="0073648C"/>
    <w:rsid w:val="007368F3"/>
    <w:rsid w:val="00737291"/>
    <w:rsid w:val="00750FED"/>
    <w:rsid w:val="007548ED"/>
    <w:rsid w:val="00774AF1"/>
    <w:rsid w:val="0078244F"/>
    <w:rsid w:val="007841C2"/>
    <w:rsid w:val="007854DB"/>
    <w:rsid w:val="00787220"/>
    <w:rsid w:val="007A0780"/>
    <w:rsid w:val="007A43A4"/>
    <w:rsid w:val="007A5432"/>
    <w:rsid w:val="007A7A9A"/>
    <w:rsid w:val="007B38CF"/>
    <w:rsid w:val="007B52A8"/>
    <w:rsid w:val="007C11BD"/>
    <w:rsid w:val="007C4191"/>
    <w:rsid w:val="007C6C64"/>
    <w:rsid w:val="007D4318"/>
    <w:rsid w:val="007D5AD1"/>
    <w:rsid w:val="007F00AB"/>
    <w:rsid w:val="0081279E"/>
    <w:rsid w:val="00813FD2"/>
    <w:rsid w:val="00823639"/>
    <w:rsid w:val="00826A2A"/>
    <w:rsid w:val="00830829"/>
    <w:rsid w:val="008333BF"/>
    <w:rsid w:val="0084258B"/>
    <w:rsid w:val="00851F73"/>
    <w:rsid w:val="00854782"/>
    <w:rsid w:val="008558B9"/>
    <w:rsid w:val="0085616B"/>
    <w:rsid w:val="00861C13"/>
    <w:rsid w:val="00867B00"/>
    <w:rsid w:val="00872FEE"/>
    <w:rsid w:val="008730B0"/>
    <w:rsid w:val="0087663E"/>
    <w:rsid w:val="00887E80"/>
    <w:rsid w:val="008911A6"/>
    <w:rsid w:val="00895BF2"/>
    <w:rsid w:val="00896349"/>
    <w:rsid w:val="008A5B23"/>
    <w:rsid w:val="008B01D0"/>
    <w:rsid w:val="008B408D"/>
    <w:rsid w:val="008B6285"/>
    <w:rsid w:val="008C27C8"/>
    <w:rsid w:val="008C2E12"/>
    <w:rsid w:val="008E1269"/>
    <w:rsid w:val="008E22ED"/>
    <w:rsid w:val="00900223"/>
    <w:rsid w:val="00902CD5"/>
    <w:rsid w:val="00920CB1"/>
    <w:rsid w:val="00927BE4"/>
    <w:rsid w:val="00935C84"/>
    <w:rsid w:val="00936659"/>
    <w:rsid w:val="009512FB"/>
    <w:rsid w:val="009549C3"/>
    <w:rsid w:val="0095706E"/>
    <w:rsid w:val="00960EB5"/>
    <w:rsid w:val="0096751A"/>
    <w:rsid w:val="00970FF1"/>
    <w:rsid w:val="009723ED"/>
    <w:rsid w:val="00981133"/>
    <w:rsid w:val="00987C18"/>
    <w:rsid w:val="0099107B"/>
    <w:rsid w:val="00996C92"/>
    <w:rsid w:val="009B1A53"/>
    <w:rsid w:val="009B1B6E"/>
    <w:rsid w:val="009C5978"/>
    <w:rsid w:val="009D6838"/>
    <w:rsid w:val="009F349D"/>
    <w:rsid w:val="009F43BF"/>
    <w:rsid w:val="00A13D30"/>
    <w:rsid w:val="00A20562"/>
    <w:rsid w:val="00A27653"/>
    <w:rsid w:val="00A278EC"/>
    <w:rsid w:val="00A326DE"/>
    <w:rsid w:val="00A32FFA"/>
    <w:rsid w:val="00A33DC5"/>
    <w:rsid w:val="00A3608B"/>
    <w:rsid w:val="00A41431"/>
    <w:rsid w:val="00A44BE8"/>
    <w:rsid w:val="00A5224C"/>
    <w:rsid w:val="00A64445"/>
    <w:rsid w:val="00A670E3"/>
    <w:rsid w:val="00A80B46"/>
    <w:rsid w:val="00A8299D"/>
    <w:rsid w:val="00A91102"/>
    <w:rsid w:val="00AA5BAE"/>
    <w:rsid w:val="00AA635C"/>
    <w:rsid w:val="00AB2D3D"/>
    <w:rsid w:val="00AB7B74"/>
    <w:rsid w:val="00AD073C"/>
    <w:rsid w:val="00AD352A"/>
    <w:rsid w:val="00AE28A7"/>
    <w:rsid w:val="00AF48B8"/>
    <w:rsid w:val="00B02C82"/>
    <w:rsid w:val="00B036D2"/>
    <w:rsid w:val="00B12F14"/>
    <w:rsid w:val="00B15CE6"/>
    <w:rsid w:val="00B17965"/>
    <w:rsid w:val="00B21041"/>
    <w:rsid w:val="00B2276D"/>
    <w:rsid w:val="00B262BF"/>
    <w:rsid w:val="00B34097"/>
    <w:rsid w:val="00B35602"/>
    <w:rsid w:val="00B360D6"/>
    <w:rsid w:val="00B43EA9"/>
    <w:rsid w:val="00B45807"/>
    <w:rsid w:val="00B74AA1"/>
    <w:rsid w:val="00B77EBF"/>
    <w:rsid w:val="00B869A7"/>
    <w:rsid w:val="00B92282"/>
    <w:rsid w:val="00BA32A0"/>
    <w:rsid w:val="00BB1417"/>
    <w:rsid w:val="00BB2A91"/>
    <w:rsid w:val="00BC4512"/>
    <w:rsid w:val="00BD1FAC"/>
    <w:rsid w:val="00BD2574"/>
    <w:rsid w:val="00BD449B"/>
    <w:rsid w:val="00BD689F"/>
    <w:rsid w:val="00BE0A19"/>
    <w:rsid w:val="00C048A4"/>
    <w:rsid w:val="00C06DAB"/>
    <w:rsid w:val="00C231AD"/>
    <w:rsid w:val="00C25FB1"/>
    <w:rsid w:val="00C3032B"/>
    <w:rsid w:val="00C32BFD"/>
    <w:rsid w:val="00C32C38"/>
    <w:rsid w:val="00C361FE"/>
    <w:rsid w:val="00C40E49"/>
    <w:rsid w:val="00C45A7B"/>
    <w:rsid w:val="00C51023"/>
    <w:rsid w:val="00C6373E"/>
    <w:rsid w:val="00C812C8"/>
    <w:rsid w:val="00C81398"/>
    <w:rsid w:val="00C813BB"/>
    <w:rsid w:val="00C81E80"/>
    <w:rsid w:val="00C8512A"/>
    <w:rsid w:val="00C86E9F"/>
    <w:rsid w:val="00C934B1"/>
    <w:rsid w:val="00C9734D"/>
    <w:rsid w:val="00C97929"/>
    <w:rsid w:val="00CA1FC4"/>
    <w:rsid w:val="00CA4285"/>
    <w:rsid w:val="00CA4D30"/>
    <w:rsid w:val="00CC467C"/>
    <w:rsid w:val="00CE4A83"/>
    <w:rsid w:val="00CF443C"/>
    <w:rsid w:val="00CF51D6"/>
    <w:rsid w:val="00D0516A"/>
    <w:rsid w:val="00D1040A"/>
    <w:rsid w:val="00D21065"/>
    <w:rsid w:val="00D42DD7"/>
    <w:rsid w:val="00D46364"/>
    <w:rsid w:val="00D551EE"/>
    <w:rsid w:val="00D60706"/>
    <w:rsid w:val="00D65F9E"/>
    <w:rsid w:val="00D71434"/>
    <w:rsid w:val="00D8191E"/>
    <w:rsid w:val="00D81A9A"/>
    <w:rsid w:val="00D8395F"/>
    <w:rsid w:val="00D94500"/>
    <w:rsid w:val="00DA3B2B"/>
    <w:rsid w:val="00DB17AD"/>
    <w:rsid w:val="00DB4184"/>
    <w:rsid w:val="00DB7B3D"/>
    <w:rsid w:val="00DD5981"/>
    <w:rsid w:val="00DE0697"/>
    <w:rsid w:val="00DE4BE0"/>
    <w:rsid w:val="00DE4DA5"/>
    <w:rsid w:val="00DE6627"/>
    <w:rsid w:val="00DF25AB"/>
    <w:rsid w:val="00DF3603"/>
    <w:rsid w:val="00DF65D5"/>
    <w:rsid w:val="00DF665F"/>
    <w:rsid w:val="00E032FF"/>
    <w:rsid w:val="00E14B57"/>
    <w:rsid w:val="00E14BD9"/>
    <w:rsid w:val="00E16C97"/>
    <w:rsid w:val="00E24773"/>
    <w:rsid w:val="00E273EA"/>
    <w:rsid w:val="00E31361"/>
    <w:rsid w:val="00E31A76"/>
    <w:rsid w:val="00E343AE"/>
    <w:rsid w:val="00E359EC"/>
    <w:rsid w:val="00E43BE0"/>
    <w:rsid w:val="00E51174"/>
    <w:rsid w:val="00E53652"/>
    <w:rsid w:val="00E57083"/>
    <w:rsid w:val="00E81182"/>
    <w:rsid w:val="00E92E82"/>
    <w:rsid w:val="00E96197"/>
    <w:rsid w:val="00E964A5"/>
    <w:rsid w:val="00EA41AD"/>
    <w:rsid w:val="00EA4B73"/>
    <w:rsid w:val="00EB4B8C"/>
    <w:rsid w:val="00EB5593"/>
    <w:rsid w:val="00EC0815"/>
    <w:rsid w:val="00ED30A5"/>
    <w:rsid w:val="00ED36A9"/>
    <w:rsid w:val="00ED466E"/>
    <w:rsid w:val="00EE7720"/>
    <w:rsid w:val="00EF13BF"/>
    <w:rsid w:val="00F00A7A"/>
    <w:rsid w:val="00F03608"/>
    <w:rsid w:val="00F14847"/>
    <w:rsid w:val="00F157BC"/>
    <w:rsid w:val="00F162DE"/>
    <w:rsid w:val="00F208B1"/>
    <w:rsid w:val="00F22135"/>
    <w:rsid w:val="00F33309"/>
    <w:rsid w:val="00F40E9A"/>
    <w:rsid w:val="00F41158"/>
    <w:rsid w:val="00F50795"/>
    <w:rsid w:val="00F50C87"/>
    <w:rsid w:val="00F572A6"/>
    <w:rsid w:val="00F61C9C"/>
    <w:rsid w:val="00F64868"/>
    <w:rsid w:val="00F648D5"/>
    <w:rsid w:val="00F65E9C"/>
    <w:rsid w:val="00F71BDB"/>
    <w:rsid w:val="00F74161"/>
    <w:rsid w:val="00F82E12"/>
    <w:rsid w:val="00F83B15"/>
    <w:rsid w:val="00F9562A"/>
    <w:rsid w:val="00F95F26"/>
    <w:rsid w:val="00F97358"/>
    <w:rsid w:val="00FB3F23"/>
    <w:rsid w:val="00FC14F5"/>
    <w:rsid w:val="00FD215E"/>
    <w:rsid w:val="00FE0773"/>
    <w:rsid w:val="00FE4D5B"/>
    <w:rsid w:val="00FF066D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teal"/>
    </o:shapedefaults>
    <o:shapelayout v:ext="edit">
      <o:idmap v:ext="edit" data="2"/>
    </o:shapelayout>
  </w:shapeDefaults>
  <w:decimalSymbol w:val="."/>
  <w:listSeparator w:val=","/>
  <w14:docId w14:val="14F809A6"/>
  <w15:docId w15:val="{8A269C5A-A9C3-49CF-9D67-72649D6E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47C2B"/>
    <w:rPr>
      <w:rFonts w:cs="Cordia New"/>
      <w:sz w:val="28"/>
      <w:szCs w:val="28"/>
    </w:rPr>
  </w:style>
  <w:style w:type="paragraph" w:styleId="1">
    <w:name w:val="heading 1"/>
    <w:basedOn w:val="a1"/>
    <w:next w:val="a1"/>
    <w:qFormat/>
    <w:rsid w:val="00247C2B"/>
    <w:pPr>
      <w:keepNext/>
      <w:outlineLvl w:val="0"/>
    </w:pPr>
    <w:rPr>
      <w:b/>
      <w:bCs/>
      <w:u w:val="single"/>
    </w:rPr>
  </w:style>
  <w:style w:type="paragraph" w:styleId="21">
    <w:name w:val="heading 2"/>
    <w:basedOn w:val="a1"/>
    <w:next w:val="a1"/>
    <w:qFormat/>
    <w:rsid w:val="00247C2B"/>
    <w:pPr>
      <w:keepNext/>
      <w:outlineLvl w:val="1"/>
    </w:pPr>
    <w:rPr>
      <w:b/>
      <w:bCs/>
    </w:rPr>
  </w:style>
  <w:style w:type="paragraph" w:styleId="31">
    <w:name w:val="heading 3"/>
    <w:basedOn w:val="a1"/>
    <w:next w:val="a1"/>
    <w:qFormat/>
    <w:rsid w:val="00247C2B"/>
    <w:pPr>
      <w:keepNext/>
      <w:outlineLvl w:val="2"/>
    </w:pPr>
    <w:rPr>
      <w:b/>
      <w:bCs/>
      <w:sz w:val="32"/>
      <w:szCs w:val="32"/>
      <w:u w:val="single"/>
    </w:rPr>
  </w:style>
  <w:style w:type="paragraph" w:styleId="41">
    <w:name w:val="heading 4"/>
    <w:basedOn w:val="a1"/>
    <w:next w:val="a1"/>
    <w:qFormat/>
    <w:rsid w:val="00247C2B"/>
    <w:pPr>
      <w:keepNext/>
      <w:outlineLvl w:val="3"/>
    </w:pPr>
    <w:rPr>
      <w:sz w:val="32"/>
      <w:szCs w:val="32"/>
      <w:u w:val="single"/>
    </w:rPr>
  </w:style>
  <w:style w:type="paragraph" w:styleId="51">
    <w:name w:val="heading 5"/>
    <w:basedOn w:val="a1"/>
    <w:next w:val="a1"/>
    <w:qFormat/>
    <w:rsid w:val="00247C2B"/>
    <w:pPr>
      <w:keepNext/>
      <w:ind w:left="-142" w:right="-1"/>
      <w:jc w:val="both"/>
      <w:outlineLvl w:val="4"/>
    </w:pPr>
    <w:rPr>
      <w:rFonts w:cs="AngsanaUPC"/>
      <w:b/>
      <w:bCs/>
      <w:sz w:val="36"/>
      <w:szCs w:val="36"/>
    </w:rPr>
  </w:style>
  <w:style w:type="paragraph" w:styleId="6">
    <w:name w:val="heading 6"/>
    <w:basedOn w:val="a1"/>
    <w:next w:val="a1"/>
    <w:qFormat/>
    <w:rsid w:val="00247C2B"/>
    <w:pPr>
      <w:keepNext/>
      <w:ind w:left="-142" w:right="-1"/>
      <w:jc w:val="both"/>
      <w:outlineLvl w:val="5"/>
    </w:pPr>
    <w:rPr>
      <w:rFonts w:cs="AngsanaUPC"/>
      <w:sz w:val="32"/>
      <w:szCs w:val="32"/>
    </w:rPr>
  </w:style>
  <w:style w:type="paragraph" w:styleId="7">
    <w:name w:val="heading 7"/>
    <w:basedOn w:val="a1"/>
    <w:next w:val="a1"/>
    <w:qFormat/>
    <w:rsid w:val="00247C2B"/>
    <w:pPr>
      <w:keepNext/>
      <w:ind w:left="-142" w:right="-1"/>
      <w:jc w:val="center"/>
      <w:outlineLvl w:val="6"/>
    </w:pPr>
    <w:rPr>
      <w:rFonts w:cs="AngsanaUPC"/>
      <w:sz w:val="32"/>
      <w:szCs w:val="32"/>
    </w:rPr>
  </w:style>
  <w:style w:type="paragraph" w:styleId="8">
    <w:name w:val="heading 8"/>
    <w:basedOn w:val="a1"/>
    <w:next w:val="a1"/>
    <w:qFormat/>
    <w:rsid w:val="00247C2B"/>
    <w:pPr>
      <w:keepNext/>
      <w:ind w:left="142"/>
      <w:outlineLvl w:val="7"/>
    </w:pPr>
    <w:rPr>
      <w:b/>
      <w:bCs/>
      <w:sz w:val="32"/>
      <w:szCs w:val="32"/>
      <w:u w:val="single"/>
    </w:rPr>
  </w:style>
  <w:style w:type="paragraph" w:styleId="9">
    <w:name w:val="heading 9"/>
    <w:basedOn w:val="a1"/>
    <w:next w:val="a1"/>
    <w:qFormat/>
    <w:rsid w:val="00247C2B"/>
    <w:pPr>
      <w:keepNext/>
      <w:ind w:right="63"/>
      <w:jc w:val="both"/>
      <w:outlineLvl w:val="8"/>
    </w:pPr>
    <w:rPr>
      <w:b/>
      <w:bCs/>
      <w:sz w:val="36"/>
      <w:szCs w:val="36"/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247C2B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247C2B"/>
    <w:pPr>
      <w:tabs>
        <w:tab w:val="center" w:pos="4153"/>
        <w:tab w:val="right" w:pos="8306"/>
      </w:tabs>
    </w:pPr>
  </w:style>
  <w:style w:type="character" w:styleId="a8">
    <w:name w:val="page number"/>
    <w:basedOn w:val="a2"/>
    <w:rsid w:val="00247C2B"/>
  </w:style>
  <w:style w:type="paragraph" w:styleId="a0">
    <w:name w:val="List Bullet"/>
    <w:basedOn w:val="a1"/>
    <w:autoRedefine/>
    <w:rsid w:val="00247C2B"/>
    <w:pPr>
      <w:numPr>
        <w:numId w:val="1"/>
      </w:numPr>
    </w:pPr>
  </w:style>
  <w:style w:type="paragraph" w:styleId="20">
    <w:name w:val="List Bullet 2"/>
    <w:basedOn w:val="a1"/>
    <w:autoRedefine/>
    <w:rsid w:val="00247C2B"/>
    <w:pPr>
      <w:numPr>
        <w:numId w:val="2"/>
      </w:numPr>
      <w:tabs>
        <w:tab w:val="clear" w:pos="643"/>
        <w:tab w:val="num" w:pos="720"/>
      </w:tabs>
      <w:ind w:left="720"/>
    </w:pPr>
  </w:style>
  <w:style w:type="paragraph" w:styleId="30">
    <w:name w:val="List Bullet 3"/>
    <w:basedOn w:val="a1"/>
    <w:autoRedefine/>
    <w:rsid w:val="00247C2B"/>
    <w:pPr>
      <w:numPr>
        <w:numId w:val="3"/>
      </w:numPr>
      <w:tabs>
        <w:tab w:val="clear" w:pos="926"/>
        <w:tab w:val="num" w:pos="1080"/>
      </w:tabs>
      <w:ind w:left="1080"/>
    </w:pPr>
  </w:style>
  <w:style w:type="paragraph" w:styleId="40">
    <w:name w:val="List Bullet 4"/>
    <w:basedOn w:val="a1"/>
    <w:autoRedefine/>
    <w:rsid w:val="00247C2B"/>
    <w:pPr>
      <w:numPr>
        <w:numId w:val="4"/>
      </w:numPr>
      <w:tabs>
        <w:tab w:val="clear" w:pos="1209"/>
        <w:tab w:val="num" w:pos="1440"/>
      </w:tabs>
      <w:ind w:left="1440"/>
    </w:pPr>
  </w:style>
  <w:style w:type="paragraph" w:styleId="50">
    <w:name w:val="List Bullet 5"/>
    <w:basedOn w:val="a1"/>
    <w:autoRedefine/>
    <w:rsid w:val="00247C2B"/>
    <w:pPr>
      <w:numPr>
        <w:numId w:val="5"/>
      </w:numPr>
      <w:tabs>
        <w:tab w:val="clear" w:pos="1492"/>
        <w:tab w:val="num" w:pos="1800"/>
      </w:tabs>
      <w:ind w:left="1800"/>
    </w:pPr>
  </w:style>
  <w:style w:type="paragraph" w:styleId="a">
    <w:name w:val="List Number"/>
    <w:basedOn w:val="a1"/>
    <w:rsid w:val="00247C2B"/>
    <w:pPr>
      <w:numPr>
        <w:numId w:val="6"/>
      </w:numPr>
    </w:pPr>
  </w:style>
  <w:style w:type="paragraph" w:styleId="2">
    <w:name w:val="List Number 2"/>
    <w:basedOn w:val="a1"/>
    <w:rsid w:val="00247C2B"/>
    <w:pPr>
      <w:numPr>
        <w:numId w:val="7"/>
      </w:numPr>
      <w:tabs>
        <w:tab w:val="clear" w:pos="643"/>
        <w:tab w:val="num" w:pos="720"/>
      </w:tabs>
      <w:ind w:left="720"/>
    </w:pPr>
  </w:style>
  <w:style w:type="paragraph" w:styleId="3">
    <w:name w:val="List Number 3"/>
    <w:basedOn w:val="a1"/>
    <w:rsid w:val="00247C2B"/>
    <w:pPr>
      <w:numPr>
        <w:numId w:val="8"/>
      </w:numPr>
      <w:tabs>
        <w:tab w:val="clear" w:pos="926"/>
        <w:tab w:val="num" w:pos="1080"/>
      </w:tabs>
      <w:ind w:left="1080"/>
    </w:pPr>
  </w:style>
  <w:style w:type="paragraph" w:styleId="4">
    <w:name w:val="List Number 4"/>
    <w:basedOn w:val="a1"/>
    <w:rsid w:val="00247C2B"/>
    <w:pPr>
      <w:numPr>
        <w:numId w:val="9"/>
      </w:numPr>
      <w:tabs>
        <w:tab w:val="clear" w:pos="1209"/>
        <w:tab w:val="num" w:pos="1440"/>
      </w:tabs>
      <w:ind w:left="1440"/>
    </w:pPr>
  </w:style>
  <w:style w:type="paragraph" w:styleId="5">
    <w:name w:val="List Number 5"/>
    <w:basedOn w:val="a1"/>
    <w:rsid w:val="00247C2B"/>
    <w:pPr>
      <w:numPr>
        <w:numId w:val="10"/>
      </w:numPr>
      <w:tabs>
        <w:tab w:val="clear" w:pos="1492"/>
        <w:tab w:val="num" w:pos="1800"/>
      </w:tabs>
      <w:ind w:left="1800"/>
    </w:pPr>
  </w:style>
  <w:style w:type="paragraph" w:styleId="a9">
    <w:name w:val="Document Map"/>
    <w:basedOn w:val="a1"/>
    <w:semiHidden/>
    <w:rsid w:val="00247C2B"/>
    <w:pPr>
      <w:shd w:val="clear" w:color="auto" w:fill="000080"/>
    </w:pPr>
    <w:rPr>
      <w:rFonts w:cs="AngsanaUPC"/>
    </w:rPr>
  </w:style>
  <w:style w:type="table" w:styleId="aa">
    <w:name w:val="Table Grid"/>
    <w:basedOn w:val="a3"/>
    <w:uiPriority w:val="59"/>
    <w:rsid w:val="00AF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rsid w:val="00D42DD7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2"/>
    <w:link w:val="ab"/>
    <w:rsid w:val="00D42DD7"/>
    <w:rPr>
      <w:rFonts w:ascii="Tahoma" w:hAnsi="Tahoma"/>
      <w:sz w:val="16"/>
    </w:rPr>
  </w:style>
  <w:style w:type="character" w:customStyle="1" w:styleId="apple-converted-space">
    <w:name w:val="apple-converted-space"/>
    <w:basedOn w:val="a2"/>
    <w:rsid w:val="00C3032B"/>
  </w:style>
  <w:style w:type="paragraph" w:styleId="ad">
    <w:name w:val="List Paragraph"/>
    <w:basedOn w:val="a1"/>
    <w:uiPriority w:val="34"/>
    <w:qFormat/>
    <w:rsid w:val="001213D9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ae">
    <w:name w:val="Placeholder Text"/>
    <w:basedOn w:val="a2"/>
    <w:uiPriority w:val="99"/>
    <w:semiHidden/>
    <w:rsid w:val="00A20562"/>
    <w:rPr>
      <w:color w:val="808080"/>
    </w:rPr>
  </w:style>
  <w:style w:type="character" w:customStyle="1" w:styleId="a6">
    <w:name w:val="หัวกระดาษ อักขระ"/>
    <w:basedOn w:val="a2"/>
    <w:link w:val="a5"/>
    <w:rsid w:val="003F28B3"/>
    <w:rPr>
      <w:rFonts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1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image" Target="media/image1.wmf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7.bin"/><Relationship Id="rId1" Type="http://schemas.openxmlformats.org/officeDocument/2006/relationships/image" Target="media/image2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WSO_COMP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240CAC-AFAB-4D2A-92EC-DB970735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WSO_COMP_LAB.dot</Template>
  <TotalTime>17</TotalTime>
  <Pages>17</Pages>
  <Words>2621</Words>
  <Characters>14940</Characters>
  <Application>Microsoft Office Word</Application>
  <DocSecurity>0</DocSecurity>
  <Lines>124</Lines>
  <Paragraphs>35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วัตถุประสงค์</vt:lpstr>
      <vt:lpstr>วัตถุประสงค์</vt:lpstr>
    </vt:vector>
  </TitlesOfParts>
  <Company>Faculty of Engineering KMITNB</Company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วัตถุประสงค์</dc:title>
  <dc:creator>pao</dc:creator>
  <cp:lastModifiedBy>Sopon Suksomboon</cp:lastModifiedBy>
  <cp:revision>3</cp:revision>
  <cp:lastPrinted>2018-01-09T10:37:00Z</cp:lastPrinted>
  <dcterms:created xsi:type="dcterms:W3CDTF">2023-04-11T15:02:00Z</dcterms:created>
  <dcterms:modified xsi:type="dcterms:W3CDTF">2023-04-11T15:12:00Z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